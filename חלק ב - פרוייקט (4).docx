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ook w:val="0400" w:firstRow="0" w:lastRow="0" w:firstColumn="0" w:lastColumn="0" w:noHBand="0" w:noVBand="1"/>
      </w:tblPr>
      <w:tblGrid>
        <w:gridCol w:w="1364"/>
        <w:gridCol w:w="1672"/>
        <w:gridCol w:w="3086"/>
        <w:gridCol w:w="963"/>
        <w:gridCol w:w="2250"/>
      </w:tblGrid>
      <w:tr w:rsidR="00372284" w:rsidRPr="00E85DDA" w14:paraId="737C1723" w14:textId="77777777" w:rsidTr="00B9171A">
        <w:tc>
          <w:tcPr>
            <w:tcW w:w="137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022BBB19" w14:textId="77777777" w:rsidR="00372284" w:rsidRPr="00E85DDA" w:rsidRDefault="00372284" w:rsidP="00B9171A">
            <w:pPr>
              <w:spacing w:after="0" w:line="240" w:lineRule="auto"/>
              <w:jc w:val="center"/>
              <w:rPr>
                <w:rFonts w:ascii="Tahoma" w:hAnsi="Tahoma"/>
                <w:rtl/>
              </w:rPr>
            </w:pPr>
            <w:r w:rsidRPr="00E85DDA">
              <w:rPr>
                <w:rFonts w:ascii="Tahoma" w:hAnsi="Tahoma"/>
                <w:rtl/>
              </w:rPr>
              <w:t>מס' קבוצה</w:t>
            </w:r>
          </w:p>
        </w:tc>
        <w:tc>
          <w:tcPr>
            <w:tcW w:w="5811" w:type="dxa"/>
            <w:gridSpan w:val="3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62B560E2" w14:textId="77777777" w:rsidR="00372284" w:rsidRPr="00E85DDA" w:rsidRDefault="00372284" w:rsidP="00B9171A">
            <w:pPr>
              <w:spacing w:after="0" w:line="240" w:lineRule="auto"/>
              <w:jc w:val="center"/>
              <w:rPr>
                <w:rFonts w:ascii="Tahoma" w:hAnsi="Tahoma"/>
                <w:rtl/>
              </w:rPr>
            </w:pPr>
            <w:r w:rsidRPr="00E85DDA">
              <w:rPr>
                <w:rFonts w:ascii="Tahoma" w:hAnsi="Tahoma"/>
                <w:rtl/>
              </w:rPr>
              <w:t>אתר</w:t>
            </w:r>
          </w:p>
        </w:tc>
        <w:tc>
          <w:tcPr>
            <w:tcW w:w="227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63529DC9" w14:textId="77777777" w:rsidR="00372284" w:rsidRPr="00E85DDA" w:rsidRDefault="00372284" w:rsidP="00B9171A">
            <w:pPr>
              <w:spacing w:after="0" w:line="240" w:lineRule="auto"/>
              <w:jc w:val="center"/>
              <w:rPr>
                <w:rFonts w:ascii="Tahoma" w:hAnsi="Tahoma"/>
                <w:rtl/>
              </w:rPr>
            </w:pPr>
            <w:r w:rsidRPr="00E85DDA">
              <w:rPr>
                <w:rFonts w:ascii="Tahoma" w:hAnsi="Tahoma"/>
                <w:rtl/>
              </w:rPr>
              <w:t>תאריך הגשה</w:t>
            </w:r>
          </w:p>
        </w:tc>
      </w:tr>
      <w:tr w:rsidR="00372284" w:rsidRPr="00E85DDA" w14:paraId="4DCFF7C1" w14:textId="77777777" w:rsidTr="00B9171A">
        <w:tc>
          <w:tcPr>
            <w:tcW w:w="137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7A9081DD" w14:textId="77777777" w:rsidR="00372284" w:rsidRPr="00E85DDA" w:rsidRDefault="00372284" w:rsidP="00B9171A">
            <w:pPr>
              <w:spacing w:after="0" w:line="240" w:lineRule="auto"/>
              <w:jc w:val="center"/>
              <w:rPr>
                <w:rFonts w:ascii="Tahoma" w:hAnsi="Tahoma"/>
                <w:rtl/>
              </w:rPr>
            </w:pPr>
            <w:r w:rsidRPr="00E85DDA">
              <w:rPr>
                <w:rFonts w:ascii="Tahoma" w:hAnsi="Tahoma"/>
              </w:rPr>
              <w:t>44</w:t>
            </w:r>
          </w:p>
        </w:tc>
        <w:tc>
          <w:tcPr>
            <w:tcW w:w="5811" w:type="dxa"/>
            <w:gridSpan w:val="3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14D2E7B6" w14:textId="77777777" w:rsidR="00372284" w:rsidRPr="00E85DDA" w:rsidRDefault="00372284" w:rsidP="00B9171A">
            <w:pPr>
              <w:bidi w:val="0"/>
              <w:spacing w:after="0" w:line="240" w:lineRule="auto"/>
              <w:jc w:val="center"/>
              <w:rPr>
                <w:rFonts w:ascii="Tahoma" w:hAnsi="Tahoma"/>
              </w:rPr>
            </w:pPr>
            <w:r w:rsidRPr="00E85DDA">
              <w:rPr>
                <w:rFonts w:ascii="Tahoma" w:hAnsi="Tahoma"/>
              </w:rPr>
              <w:t>personalisedsports.com</w:t>
            </w:r>
          </w:p>
        </w:tc>
        <w:tc>
          <w:tcPr>
            <w:tcW w:w="227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7A0FDE4C" w14:textId="4E9D34E6" w:rsidR="00372284" w:rsidRPr="00E85DDA" w:rsidRDefault="00372284" w:rsidP="00B9171A">
            <w:pPr>
              <w:spacing w:after="0" w:line="240" w:lineRule="auto"/>
              <w:jc w:val="center"/>
              <w:rPr>
                <w:rFonts w:ascii="Tahoma" w:hAnsi="Tahoma"/>
                <w:rtl/>
              </w:rPr>
            </w:pPr>
            <w:r>
              <w:rPr>
                <w:rFonts w:ascii="Tahoma" w:hAnsi="Tahoma"/>
              </w:rPr>
              <w:t>21</w:t>
            </w:r>
            <w:r w:rsidRPr="00E85DDA">
              <w:rPr>
                <w:rFonts w:ascii="Tahoma" w:hAnsi="Tahoma"/>
              </w:rPr>
              <w:t>/</w:t>
            </w:r>
            <w:r>
              <w:rPr>
                <w:rFonts w:ascii="Tahoma" w:hAnsi="Tahoma"/>
              </w:rPr>
              <w:t>05</w:t>
            </w:r>
            <w:r w:rsidRPr="00E85DDA">
              <w:rPr>
                <w:rFonts w:ascii="Tahoma" w:hAnsi="Tahoma"/>
              </w:rPr>
              <w:t>/</w:t>
            </w:r>
            <w:r w:rsidRPr="008D441E">
              <w:rPr>
                <w:rFonts w:ascii="Tahoma" w:hAnsi="Tahoma"/>
              </w:rPr>
              <w:t>2022</w:t>
            </w:r>
          </w:p>
        </w:tc>
      </w:tr>
      <w:tr w:rsidR="00372284" w:rsidRPr="00E85DDA" w14:paraId="1756E148" w14:textId="77777777" w:rsidTr="00B9171A">
        <w:tc>
          <w:tcPr>
            <w:tcW w:w="9463" w:type="dxa"/>
            <w:gridSpan w:val="5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3E60818D" w14:textId="77777777" w:rsidR="00372284" w:rsidRPr="00E85DDA" w:rsidRDefault="00372284" w:rsidP="00B9171A">
            <w:pPr>
              <w:spacing w:after="0" w:line="240" w:lineRule="auto"/>
              <w:jc w:val="center"/>
              <w:rPr>
                <w:rFonts w:ascii="Tahoma" w:hAnsi="Tahoma"/>
                <w:rtl/>
              </w:rPr>
            </w:pPr>
            <w:r w:rsidRPr="00E85DDA">
              <w:rPr>
                <w:rFonts w:ascii="Tahoma" w:hAnsi="Tahoma"/>
                <w:rtl/>
              </w:rPr>
              <w:t>חברי הצוות  - מספרי ת.ז</w:t>
            </w:r>
          </w:p>
        </w:tc>
      </w:tr>
      <w:tr w:rsidR="00372284" w:rsidRPr="00E85DDA" w14:paraId="58709E25" w14:textId="77777777" w:rsidTr="00B9171A">
        <w:tc>
          <w:tcPr>
            <w:tcW w:w="3084" w:type="dxa"/>
            <w:gridSpan w:val="2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7B0D3F93" w14:textId="77777777" w:rsidR="00372284" w:rsidRPr="00E85DDA" w:rsidRDefault="00372284" w:rsidP="00B9171A">
            <w:pPr>
              <w:tabs>
                <w:tab w:val="right" w:pos="2686"/>
              </w:tabs>
              <w:spacing w:after="0" w:line="240" w:lineRule="auto"/>
              <w:rPr>
                <w:rFonts w:ascii="Tahoma" w:hAnsi="Tahoma"/>
              </w:rPr>
            </w:pPr>
            <w:r w:rsidRPr="00E85DDA">
              <w:rPr>
                <w:rFonts w:ascii="Tahoma" w:hAnsi="Tahoma"/>
              </w:rPr>
              <w:t>206493363</w:t>
            </w:r>
          </w:p>
        </w:tc>
        <w:tc>
          <w:tcPr>
            <w:tcW w:w="311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464CE1FD" w14:textId="77777777" w:rsidR="00372284" w:rsidRPr="00770AEE" w:rsidRDefault="00372284" w:rsidP="00B9171A">
            <w:pPr>
              <w:tabs>
                <w:tab w:val="right" w:pos="2686"/>
              </w:tabs>
              <w:spacing w:after="0" w:line="240" w:lineRule="auto"/>
              <w:jc w:val="left"/>
              <w:rPr>
                <w:rFonts w:ascii="Tahoma" w:hAnsi="Tahoma"/>
                <w:rtl/>
              </w:rPr>
            </w:pPr>
            <w:r w:rsidRPr="00770AEE">
              <w:rPr>
                <w:rFonts w:ascii="Tahoma" w:hAnsi="Tahoma"/>
                <w:rtl/>
              </w:rPr>
              <w:t>211463609</w:t>
            </w:r>
          </w:p>
        </w:tc>
        <w:tc>
          <w:tcPr>
            <w:tcW w:w="3261" w:type="dxa"/>
            <w:gridSpan w:val="2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0E867CDB" w14:textId="77777777" w:rsidR="00372284" w:rsidRPr="00E85DDA" w:rsidRDefault="00372284" w:rsidP="00B9171A">
            <w:pPr>
              <w:tabs>
                <w:tab w:val="right" w:pos="2686"/>
              </w:tabs>
              <w:spacing w:after="0" w:line="240" w:lineRule="auto"/>
              <w:jc w:val="left"/>
              <w:rPr>
                <w:rFonts w:ascii="Tahoma" w:hAnsi="Tahoma"/>
                <w:rtl/>
              </w:rPr>
            </w:pPr>
            <w:r>
              <w:rPr>
                <w:rFonts w:ascii="Tahoma" w:hAnsi="Tahoma" w:hint="cs"/>
                <w:rtl/>
              </w:rPr>
              <w:t>209371814</w:t>
            </w:r>
          </w:p>
        </w:tc>
      </w:tr>
    </w:tbl>
    <w:p w14:paraId="22A926DC" w14:textId="72D05B6F" w:rsidR="003017DE" w:rsidRPr="00A805C6" w:rsidRDefault="003017DE" w:rsidP="00A805C6">
      <w:pPr>
        <w:pStyle w:val="2"/>
        <w:spacing w:before="0" w:after="120" w:line="240" w:lineRule="auto"/>
        <w:jc w:val="center"/>
        <w:rPr>
          <w:rFonts w:asciiTheme="minorBidi" w:hAnsiTheme="minorBidi" w:cstheme="minorBidi"/>
          <w:sz w:val="28"/>
          <w:szCs w:val="28"/>
          <w:rtl/>
        </w:rPr>
      </w:pPr>
    </w:p>
    <w:p w14:paraId="4E449DF6" w14:textId="3BC38404" w:rsidR="003017DE" w:rsidRPr="00A805C6" w:rsidRDefault="00903176" w:rsidP="00A805C6">
      <w:pPr>
        <w:pStyle w:val="2"/>
        <w:spacing w:before="0" w:after="120" w:line="240" w:lineRule="auto"/>
        <w:jc w:val="center"/>
        <w:rPr>
          <w:rFonts w:asciiTheme="minorBidi" w:hAnsiTheme="minorBidi" w:cstheme="minorBidi"/>
          <w:sz w:val="36"/>
          <w:szCs w:val="36"/>
          <w:rtl/>
        </w:rPr>
      </w:pPr>
      <w:r>
        <w:rPr>
          <w:rFonts w:asciiTheme="minorBidi" w:hAnsiTheme="minorBidi" w:cstheme="minorBidi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EAAE09" wp14:editId="3A7E17B5">
                <wp:simplePos x="0" y="0"/>
                <wp:positionH relativeFrom="column">
                  <wp:posOffset>90170</wp:posOffset>
                </wp:positionH>
                <wp:positionV relativeFrom="paragraph">
                  <wp:posOffset>8255</wp:posOffset>
                </wp:positionV>
                <wp:extent cx="1593850" cy="590550"/>
                <wp:effectExtent l="0" t="0" r="25400" b="190500"/>
                <wp:wrapNone/>
                <wp:docPr id="11" name="בועת דיבור: מלב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590550"/>
                        </a:xfrm>
                        <a:prstGeom prst="wedgeRectCallout">
                          <a:avLst>
                            <a:gd name="adj1" fmla="val 21796"/>
                            <a:gd name="adj2" fmla="val 78629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88DE5" w14:textId="77777777" w:rsidR="00903176" w:rsidRDefault="00903176" w:rsidP="009031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EAAE09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בועת דיבור: מלבן 11" o:spid="_x0000_s1026" type="#_x0000_t61" style="position:absolute;left:0;text-align:left;margin-left:7.1pt;margin-top:.65pt;width:125.5pt;height:4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" adj="15508,27784" filled="f" strokecolor="black [3213]" strokeweight="2pt">
                <v:textbox>
                  <w:txbxContent>
                    <w:p w14:paraId="51888DE5" w14:textId="77777777" w:rsidR="00903176" w:rsidRDefault="00903176" w:rsidP="0090317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D15E4" wp14:editId="59E002ED">
                <wp:simplePos x="0" y="0"/>
                <wp:positionH relativeFrom="column">
                  <wp:posOffset>77470</wp:posOffset>
                </wp:positionH>
                <wp:positionV relativeFrom="paragraph">
                  <wp:posOffset>8255</wp:posOffset>
                </wp:positionV>
                <wp:extent cx="1581150" cy="615950"/>
                <wp:effectExtent l="0" t="0" r="0" b="0"/>
                <wp:wrapNone/>
                <wp:docPr id="5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61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FF13E1" w14:textId="4B6EC8E5" w:rsidR="00903176" w:rsidRPr="00903176" w:rsidRDefault="00903176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903176">
                              <w:rPr>
                                <w:rFonts w:hint="cs"/>
                                <w:color w:val="4F81BD" w:themeColor="accent1"/>
                                <w:sz w:val="20"/>
                                <w:szCs w:val="20"/>
                                <w:rtl/>
                              </w:rPr>
                              <w:t xml:space="preserve">שיקלו היכן נכון להכניס את שדה המידה ואיך זה משפיע על המזהים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D15E4" id="_x0000_t202" coordsize="21600,21600" o:spt="202" path="m,l,21600r21600,l21600,xe">
                <v:stroke joinstyle="miter"/>
                <v:path gradientshapeok="t" o:connecttype="rect"/>
              </v:shapetype>
              <v:shape id="תיבת טקסט 5" o:spid="_x0000_s1027" type="#_x0000_t202" style="position:absolute;left:0;text-align:left;margin-left:6.1pt;margin-top:.65pt;width:124.5pt;height:4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" fillcolor="white [3201]" stroked="f" strokeweight=".5pt">
                <v:textbox>
                  <w:txbxContent>
                    <w:p w14:paraId="6EFF13E1" w14:textId="4B6EC8E5" w:rsidR="00903176" w:rsidRPr="00903176" w:rsidRDefault="00903176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 w:rsidRPr="00903176">
                        <w:rPr>
                          <w:rFonts w:hint="cs"/>
                          <w:color w:val="4F81BD" w:themeColor="accent1"/>
                          <w:sz w:val="20"/>
                          <w:szCs w:val="20"/>
                          <w:rtl/>
                        </w:rPr>
                        <w:t xml:space="preserve">שיקלו היכן נכון להכניס את שדה המידה ואיך זה משפיע על המזהים </w:t>
                      </w:r>
                    </w:p>
                  </w:txbxContent>
                </v:textbox>
              </v:shape>
            </w:pict>
          </mc:Fallback>
        </mc:AlternateContent>
      </w:r>
      <w:r w:rsidR="00372284">
        <w:rPr>
          <w:rFonts w:ascii="Tahoma" w:hAnsi="Tahoma"/>
          <w:noProof/>
        </w:rPr>
        <w:drawing>
          <wp:anchor distT="0" distB="0" distL="114300" distR="114300" simplePos="0" relativeHeight="251658240" behindDoc="1" locked="0" layoutInCell="1" allowOverlap="1" wp14:anchorId="243F07D5" wp14:editId="59166F91">
            <wp:simplePos x="0" y="0"/>
            <wp:positionH relativeFrom="column">
              <wp:posOffset>102870</wp:posOffset>
            </wp:positionH>
            <wp:positionV relativeFrom="paragraph">
              <wp:posOffset>319405</wp:posOffset>
            </wp:positionV>
            <wp:extent cx="5940425" cy="6376035"/>
            <wp:effectExtent l="0" t="0" r="0" b="0"/>
            <wp:wrapTight wrapText="bothSides">
              <wp:wrapPolygon edited="0">
                <wp:start x="6788" y="65"/>
                <wp:lineTo x="3394" y="710"/>
                <wp:lineTo x="69" y="1162"/>
                <wp:lineTo x="69" y="8454"/>
                <wp:lineTo x="1939" y="9487"/>
                <wp:lineTo x="2009" y="21426"/>
                <wp:lineTo x="6442" y="21426"/>
                <wp:lineTo x="6442" y="17747"/>
                <wp:lineTo x="8243" y="17747"/>
                <wp:lineTo x="13299" y="16973"/>
                <wp:lineTo x="13299" y="12391"/>
                <wp:lineTo x="13022" y="12197"/>
                <wp:lineTo x="11983" y="10519"/>
                <wp:lineTo x="12676" y="10519"/>
                <wp:lineTo x="13299" y="10003"/>
                <wp:lineTo x="13230" y="9487"/>
                <wp:lineTo x="19880" y="8519"/>
                <wp:lineTo x="19949" y="5356"/>
                <wp:lineTo x="21196" y="4324"/>
                <wp:lineTo x="20503" y="3291"/>
                <wp:lineTo x="20503" y="1162"/>
                <wp:lineTo x="15308" y="710"/>
                <wp:lineTo x="9905" y="65"/>
                <wp:lineTo x="6788" y="65"/>
              </wp:wrapPolygon>
            </wp:wrapTight>
            <wp:docPr id="3" name="תמונה 3" descr="C:\Users\adidu\AppData\Local\Microsoft\Windows\INetCache\Content.MSO\D8A5766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idu\AppData\Local\Microsoft\Windows\INetCache\Content.MSO\D8A57668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7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017DE" w:rsidRPr="00A805C6">
        <w:rPr>
          <w:rFonts w:asciiTheme="minorBidi" w:hAnsiTheme="minorBidi" w:cstheme="minorBidi"/>
          <w:sz w:val="36"/>
          <w:szCs w:val="36"/>
          <w:rtl/>
        </w:rPr>
        <w:t>פרויקט בסיסי נתונים</w:t>
      </w:r>
    </w:p>
    <w:p w14:paraId="1F77DDC8" w14:textId="3BC2406B" w:rsidR="00E31D62" w:rsidRPr="00DE0042" w:rsidRDefault="00EF2EEC" w:rsidP="00372284">
      <w:pPr>
        <w:pStyle w:val="ae"/>
        <w:spacing w:after="120" w:line="240" w:lineRule="auto"/>
        <w:contextualSpacing w:val="0"/>
        <w:jc w:val="center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1B5DE7" wp14:editId="1C0CFE15">
                <wp:simplePos x="0" y="0"/>
                <wp:positionH relativeFrom="margin">
                  <wp:posOffset>3919220</wp:posOffset>
                </wp:positionH>
                <wp:positionV relativeFrom="paragraph">
                  <wp:posOffset>3726815</wp:posOffset>
                </wp:positionV>
                <wp:extent cx="1066800" cy="673100"/>
                <wp:effectExtent l="171450" t="0" r="19050" b="12700"/>
                <wp:wrapNone/>
                <wp:docPr id="17" name="בועת דיבור: מלב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73100"/>
                        </a:xfrm>
                        <a:prstGeom prst="wedgeRectCallout">
                          <a:avLst>
                            <a:gd name="adj1" fmla="val -65923"/>
                            <a:gd name="adj2" fmla="val -1707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F0F82" w14:textId="77777777" w:rsidR="00EF2EEC" w:rsidRDefault="00EF2EEC" w:rsidP="00EF2E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B5DE7" id="בועת דיבור: מלבן 17" o:spid="_x0000_s1028" type="#_x0000_t61" style="position:absolute;left:0;text-align:left;margin-left:308.6pt;margin-top:293.45pt;width:84pt;height:5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" adj="-3439,7113" filled="f" strokecolor="black [3213]" strokeweight="2pt">
                <v:textbox>
                  <w:txbxContent>
                    <w:p w14:paraId="19EF0F82" w14:textId="77777777" w:rsidR="00EF2EEC" w:rsidRDefault="00EF2EEC" w:rsidP="00EF2EE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Bidi" w:hAnsiTheme="minorBidi" w:cstheme="minorBid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A3455B" wp14:editId="0F315C8D">
                <wp:simplePos x="0" y="0"/>
                <wp:positionH relativeFrom="column">
                  <wp:posOffset>3963670</wp:posOffset>
                </wp:positionH>
                <wp:positionV relativeFrom="paragraph">
                  <wp:posOffset>3733165</wp:posOffset>
                </wp:positionV>
                <wp:extent cx="1022350" cy="654050"/>
                <wp:effectExtent l="0" t="0" r="6350" b="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65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E01955" w14:textId="5F7CB2CF" w:rsidR="00903176" w:rsidRPr="00EF2EEC" w:rsidRDefault="00903176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EF2EEC">
                              <w:rPr>
                                <w:rFonts w:hint="cs"/>
                                <w:color w:val="4F81BD" w:themeColor="accent1"/>
                                <w:sz w:val="20"/>
                                <w:szCs w:val="20"/>
                                <w:rtl/>
                              </w:rPr>
                              <w:t>אשראי יכול לשמש רק להזמנה אחת?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3455B" id="תיבת טקסט 10" o:spid="_x0000_s1029" type="#_x0000_t202" style="position:absolute;left:0;text-align:left;margin-left:312.1pt;margin-top:293.95pt;width:80.5pt;height:5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" fillcolor="white [3201]" stroked="f" strokeweight=".5pt">
                <v:textbox>
                  <w:txbxContent>
                    <w:p w14:paraId="45E01955" w14:textId="5F7CB2CF" w:rsidR="00903176" w:rsidRPr="00EF2EEC" w:rsidRDefault="00903176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 w:rsidRPr="00EF2EEC">
                        <w:rPr>
                          <w:rFonts w:hint="cs"/>
                          <w:color w:val="4F81BD" w:themeColor="accent1"/>
                          <w:sz w:val="20"/>
                          <w:szCs w:val="20"/>
                          <w:rtl/>
                        </w:rPr>
                        <w:t>אשראי יכול לשמש רק להזמנה אחת?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3DBF06" wp14:editId="5EF6ACFE">
                <wp:simplePos x="0" y="0"/>
                <wp:positionH relativeFrom="margin">
                  <wp:posOffset>3989070</wp:posOffset>
                </wp:positionH>
                <wp:positionV relativeFrom="paragraph">
                  <wp:posOffset>2704465</wp:posOffset>
                </wp:positionV>
                <wp:extent cx="1447800" cy="590550"/>
                <wp:effectExtent l="247650" t="0" r="19050" b="19050"/>
                <wp:wrapNone/>
                <wp:docPr id="15" name="בועת דיבור: מלב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90550"/>
                        </a:xfrm>
                        <a:prstGeom prst="wedgeRectCallout">
                          <a:avLst>
                            <a:gd name="adj1" fmla="val -65923"/>
                            <a:gd name="adj2" fmla="val -1707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D5C32" w14:textId="77777777" w:rsidR="00EF2EEC" w:rsidRDefault="00EF2EEC" w:rsidP="00EF2E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3DBF06" id="בועת דיבור: מלבן 15" o:spid="_x0000_s1030" type="#_x0000_t61" style="position:absolute;left:0;text-align:left;margin-left:314.1pt;margin-top:212.95pt;width:114pt;height:46.5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" adj="-3439,7113" filled="f" strokecolor="black [3213]" strokeweight="2pt">
                <v:textbox>
                  <w:txbxContent>
                    <w:p w14:paraId="360D5C32" w14:textId="77777777" w:rsidR="00EF2EEC" w:rsidRDefault="00EF2EEC" w:rsidP="00EF2EE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Bidi" w:hAnsiTheme="minorBidi" w:cstheme="minorBid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D8A4D9" wp14:editId="650F0A05">
                <wp:simplePos x="0" y="0"/>
                <wp:positionH relativeFrom="column">
                  <wp:posOffset>3976370</wp:posOffset>
                </wp:positionH>
                <wp:positionV relativeFrom="paragraph">
                  <wp:posOffset>2666365</wp:posOffset>
                </wp:positionV>
                <wp:extent cx="1447800" cy="723900"/>
                <wp:effectExtent l="0" t="0" r="0" b="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C2BF5C" w14:textId="2C77EBCD" w:rsidR="00903176" w:rsidRPr="00EF2EEC" w:rsidRDefault="00903176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  <w:rtl/>
                              </w:rPr>
                            </w:pPr>
                            <w:r w:rsidRPr="00EF2EEC">
                              <w:rPr>
                                <w:rFonts w:hint="cs"/>
                                <w:color w:val="4F81BD" w:themeColor="accent1"/>
                                <w:sz w:val="20"/>
                                <w:szCs w:val="20"/>
                                <w:rtl/>
                              </w:rPr>
                              <w:t>מחיר כולל הוא מחיר מחושב ולא אמור להופיע ב</w:t>
                            </w:r>
                            <w:r w:rsidRPr="00EF2EEC">
                              <w:rPr>
                                <w:rFonts w:hint="cs"/>
                                <w:color w:val="4F81BD" w:themeColor="accent1"/>
                                <w:sz w:val="20"/>
                                <w:szCs w:val="20"/>
                              </w:rPr>
                              <w:t>ERD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8A4D9" id="תיבת טקסט 8" o:spid="_x0000_s1031" type="#_x0000_t202" style="position:absolute;left:0;text-align:left;margin-left:313.1pt;margin-top:209.95pt;width:114pt;height:5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" fillcolor="white [3201]" stroked="f" strokeweight=".5pt">
                <v:textbox>
                  <w:txbxContent>
                    <w:p w14:paraId="4AC2BF5C" w14:textId="2C77EBCD" w:rsidR="00903176" w:rsidRPr="00EF2EEC" w:rsidRDefault="00903176">
                      <w:pPr>
                        <w:rPr>
                          <w:color w:val="4F81BD" w:themeColor="accent1"/>
                          <w:sz w:val="20"/>
                          <w:szCs w:val="20"/>
                          <w:rtl/>
                        </w:rPr>
                      </w:pPr>
                      <w:r w:rsidRPr="00EF2EEC">
                        <w:rPr>
                          <w:rFonts w:hint="cs"/>
                          <w:color w:val="4F81BD" w:themeColor="accent1"/>
                          <w:sz w:val="20"/>
                          <w:szCs w:val="20"/>
                          <w:rtl/>
                        </w:rPr>
                        <w:t>מחיר כולל הוא מחיר מחושב ולא אמור להופיע ב</w:t>
                      </w:r>
                      <w:r w:rsidRPr="00EF2EEC">
                        <w:rPr>
                          <w:rFonts w:hint="cs"/>
                          <w:color w:val="4F81BD" w:themeColor="accent1"/>
                          <w:sz w:val="20"/>
                          <w:szCs w:val="20"/>
                        </w:rPr>
                        <w:t>ERD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4ED2E6" wp14:editId="5433B313">
                <wp:simplePos x="0" y="0"/>
                <wp:positionH relativeFrom="column">
                  <wp:posOffset>4465320</wp:posOffset>
                </wp:positionH>
                <wp:positionV relativeFrom="paragraph">
                  <wp:posOffset>659765</wp:posOffset>
                </wp:positionV>
                <wp:extent cx="1111250" cy="590550"/>
                <wp:effectExtent l="0" t="0" r="12700" b="190500"/>
                <wp:wrapNone/>
                <wp:docPr id="14" name="בועת דיבור: מלב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590550"/>
                        </a:xfrm>
                        <a:prstGeom prst="wedgeRectCallout">
                          <a:avLst>
                            <a:gd name="adj1" fmla="val 21796"/>
                            <a:gd name="adj2" fmla="val 78629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CF6E7" w14:textId="77777777" w:rsidR="00EF2EEC" w:rsidRDefault="00EF2EEC" w:rsidP="00EF2E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4ED2E6" id="בועת דיבור: מלבן 14" o:spid="_x0000_s1032" type="#_x0000_t61" style="position:absolute;left:0;text-align:left;margin-left:351.6pt;margin-top:51.95pt;width:87.5pt;height:46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" adj="15508,27784" filled="f" strokecolor="black [3213]" strokeweight="2pt">
                <v:textbox>
                  <w:txbxContent>
                    <w:p w14:paraId="43BCF6E7" w14:textId="77777777" w:rsidR="00EF2EEC" w:rsidRDefault="00EF2EEC" w:rsidP="00EF2EE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 w:cstheme="minorBid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7D69B9" wp14:editId="6EBF6D0C">
                <wp:simplePos x="0" y="0"/>
                <wp:positionH relativeFrom="column">
                  <wp:posOffset>4458970</wp:posOffset>
                </wp:positionH>
                <wp:positionV relativeFrom="paragraph">
                  <wp:posOffset>685165</wp:posOffset>
                </wp:positionV>
                <wp:extent cx="1162050" cy="527050"/>
                <wp:effectExtent l="0" t="0" r="0" b="63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8FCE78" w14:textId="1BF08ADC" w:rsidR="00903176" w:rsidRPr="00EF2EEC" w:rsidRDefault="00903176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EF2EEC">
                              <w:rPr>
                                <w:rFonts w:hint="cs"/>
                                <w:color w:val="4F81BD" w:themeColor="accent1"/>
                                <w:sz w:val="20"/>
                                <w:szCs w:val="20"/>
                                <w:rtl/>
                              </w:rPr>
                              <w:t>אין קשר בין לקוח לאשראי שלו?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D69B9" id="תיבת טקסט 9" o:spid="_x0000_s1033" type="#_x0000_t202" style="position:absolute;left:0;text-align:left;margin-left:351.1pt;margin-top:53.95pt;width:91.5pt;height:4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" fillcolor="white [3201]" stroked="f" strokeweight=".5pt">
                <v:textbox>
                  <w:txbxContent>
                    <w:p w14:paraId="2D8FCE78" w14:textId="1BF08ADC" w:rsidR="00903176" w:rsidRPr="00EF2EEC" w:rsidRDefault="00903176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 w:rsidRPr="00EF2EEC">
                        <w:rPr>
                          <w:rFonts w:hint="cs"/>
                          <w:color w:val="4F81BD" w:themeColor="accent1"/>
                          <w:sz w:val="20"/>
                          <w:szCs w:val="20"/>
                          <w:rtl/>
                        </w:rPr>
                        <w:t>אין קשר בין לקוח לאשראי שלו?</w:t>
                      </w:r>
                    </w:p>
                  </w:txbxContent>
                </v:textbox>
              </v:shape>
            </w:pict>
          </mc:Fallback>
        </mc:AlternateContent>
      </w:r>
      <w:r w:rsidR="00903176">
        <w:rPr>
          <w:rFonts w:asciiTheme="minorBidi" w:hAnsiTheme="minorBidi" w:cstheme="minorBidi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19C8C3" wp14:editId="561D27FC">
                <wp:simplePos x="0" y="0"/>
                <wp:positionH relativeFrom="column">
                  <wp:posOffset>-614680</wp:posOffset>
                </wp:positionH>
                <wp:positionV relativeFrom="paragraph">
                  <wp:posOffset>2799715</wp:posOffset>
                </wp:positionV>
                <wp:extent cx="1174750" cy="1155700"/>
                <wp:effectExtent l="0" t="0" r="177800" b="25400"/>
                <wp:wrapNone/>
                <wp:docPr id="13" name="בועת דיבור: מלבן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1155700"/>
                        </a:xfrm>
                        <a:prstGeom prst="wedgeRectCallout">
                          <a:avLst>
                            <a:gd name="adj1" fmla="val 62877"/>
                            <a:gd name="adj2" fmla="val 21486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E2001" w14:textId="77777777" w:rsidR="00903176" w:rsidRDefault="00903176" w:rsidP="009031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9C8C3" id="בועת דיבור: מלבן 13" o:spid="_x0000_s1034" type="#_x0000_t61" style="position:absolute;left:0;text-align:left;margin-left:-48.4pt;margin-top:220.45pt;width:92.5pt;height:9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" adj="24381,15441" filled="f" strokecolor="black [3213]" strokeweight="2pt">
                <v:textbox>
                  <w:txbxContent>
                    <w:p w14:paraId="600E2001" w14:textId="77777777" w:rsidR="00903176" w:rsidRDefault="00903176" w:rsidP="0090317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03176">
        <w:rPr>
          <w:rFonts w:asciiTheme="minorBidi" w:hAnsiTheme="minorBidi" w:cstheme="minorBidi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6C27E3" wp14:editId="68B6A3A9">
                <wp:simplePos x="0" y="0"/>
                <wp:positionH relativeFrom="column">
                  <wp:posOffset>1372870</wp:posOffset>
                </wp:positionH>
                <wp:positionV relativeFrom="paragraph">
                  <wp:posOffset>1466215</wp:posOffset>
                </wp:positionV>
                <wp:extent cx="1212850" cy="590550"/>
                <wp:effectExtent l="114300" t="0" r="25400" b="19050"/>
                <wp:wrapNone/>
                <wp:docPr id="12" name="בועת דיבור: מלב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590550"/>
                        </a:xfrm>
                        <a:prstGeom prst="wedgeRectCallout">
                          <a:avLst>
                            <a:gd name="adj1" fmla="val -58308"/>
                            <a:gd name="adj2" fmla="val 24865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45CA0" w14:textId="77777777" w:rsidR="00903176" w:rsidRDefault="00903176" w:rsidP="009031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6C27E3" id="בועת דיבור: מלבן 12" o:spid="_x0000_s1035" type="#_x0000_t61" style="position:absolute;left:0;text-align:left;margin-left:108.1pt;margin-top:115.45pt;width:95.5pt;height:46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" adj="-1795,16171" filled="f" strokecolor="black [3213]" strokeweight="2pt">
                <v:textbox>
                  <w:txbxContent>
                    <w:p w14:paraId="2E145CA0" w14:textId="77777777" w:rsidR="00903176" w:rsidRDefault="00903176" w:rsidP="0090317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03176">
        <w:rPr>
          <w:rFonts w:asciiTheme="minorBidi" w:hAnsiTheme="minorBidi" w:cstheme="minorBid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440219" wp14:editId="028927C6">
                <wp:simplePos x="0" y="0"/>
                <wp:positionH relativeFrom="column">
                  <wp:posOffset>-608330</wp:posOffset>
                </wp:positionH>
                <wp:positionV relativeFrom="paragraph">
                  <wp:posOffset>2780665</wp:posOffset>
                </wp:positionV>
                <wp:extent cx="1238250" cy="1193800"/>
                <wp:effectExtent l="0" t="0" r="0" b="635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119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2F28EC" w14:textId="1BB1B64D" w:rsidR="00903176" w:rsidRPr="00903176" w:rsidRDefault="00903176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903176">
                              <w:rPr>
                                <w:rFonts w:hint="cs"/>
                                <w:color w:val="4F81BD" w:themeColor="accent1"/>
                                <w:sz w:val="20"/>
                                <w:szCs w:val="20"/>
                                <w:rtl/>
                              </w:rPr>
                              <w:t xml:space="preserve">הרבה יותר מדי שדות </w:t>
                            </w:r>
                            <w:r w:rsidRPr="00903176">
                              <w:rPr>
                                <w:color w:val="4F81BD" w:themeColor="accent1"/>
                                <w:sz w:val="20"/>
                                <w:szCs w:val="20"/>
                                <w:rtl/>
                              </w:rPr>
                              <w:t>–</w:t>
                            </w:r>
                            <w:r w:rsidRPr="00903176">
                              <w:rPr>
                                <w:rFonts w:hint="cs"/>
                                <w:color w:val="4F81BD" w:themeColor="accent1"/>
                                <w:sz w:val="20"/>
                                <w:szCs w:val="20"/>
                                <w:rtl/>
                              </w:rPr>
                              <w:t xml:space="preserve"> צמצמו למספר  סביר של שדות ובצעו הנחות מקלות אם יש צורך.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40219" id="תיבת טקסט 7" o:spid="_x0000_s1036" type="#_x0000_t202" style="position:absolute;left:0;text-align:left;margin-left:-47.9pt;margin-top:218.95pt;width:97.5pt;height:9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" fillcolor="white [3201]" stroked="f" strokeweight=".5pt">
                <v:textbox>
                  <w:txbxContent>
                    <w:p w14:paraId="4C2F28EC" w14:textId="1BB1B64D" w:rsidR="00903176" w:rsidRPr="00903176" w:rsidRDefault="00903176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 w:rsidRPr="00903176">
                        <w:rPr>
                          <w:rFonts w:hint="cs"/>
                          <w:color w:val="4F81BD" w:themeColor="accent1"/>
                          <w:sz w:val="20"/>
                          <w:szCs w:val="20"/>
                          <w:rtl/>
                        </w:rPr>
                        <w:t xml:space="preserve">הרבה יותר מדי שדות </w:t>
                      </w:r>
                      <w:r w:rsidRPr="00903176">
                        <w:rPr>
                          <w:color w:val="4F81BD" w:themeColor="accent1"/>
                          <w:sz w:val="20"/>
                          <w:szCs w:val="20"/>
                          <w:rtl/>
                        </w:rPr>
                        <w:t>–</w:t>
                      </w:r>
                      <w:r w:rsidRPr="00903176">
                        <w:rPr>
                          <w:rFonts w:hint="cs"/>
                          <w:color w:val="4F81BD" w:themeColor="accent1"/>
                          <w:sz w:val="20"/>
                          <w:szCs w:val="20"/>
                          <w:rtl/>
                        </w:rPr>
                        <w:t xml:space="preserve"> צמצמו למספר  סביר של שדות ובצעו הנחות מקלות אם יש צורך.</w:t>
                      </w:r>
                    </w:p>
                  </w:txbxContent>
                </v:textbox>
              </v:shape>
            </w:pict>
          </mc:Fallback>
        </mc:AlternateContent>
      </w:r>
      <w:r w:rsidR="00903176">
        <w:rPr>
          <w:rFonts w:asciiTheme="minorBidi" w:hAnsiTheme="minorBidi" w:cstheme="minorBid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AE72E2" wp14:editId="2A8E12B5">
                <wp:simplePos x="0" y="0"/>
                <wp:positionH relativeFrom="column">
                  <wp:posOffset>1372870</wp:posOffset>
                </wp:positionH>
                <wp:positionV relativeFrom="paragraph">
                  <wp:posOffset>1472565</wp:posOffset>
                </wp:positionV>
                <wp:extent cx="1225550" cy="590550"/>
                <wp:effectExtent l="0" t="0" r="0" b="0"/>
                <wp:wrapNone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A0F2A8" w14:textId="6B0C3DA7" w:rsidR="00903176" w:rsidRPr="00903176" w:rsidRDefault="00903176" w:rsidP="00903176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903176">
                              <w:rPr>
                                <w:rFonts w:hint="cs"/>
                                <w:color w:val="4F81BD" w:themeColor="accent1"/>
                                <w:sz w:val="20"/>
                                <w:szCs w:val="20"/>
                                <w:rtl/>
                              </w:rPr>
                              <w:t>איפה המחיר צריך להיות, לא יכול להיות בשניהם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E72E2" id="תיבת טקסט 6" o:spid="_x0000_s1037" type="#_x0000_t202" style="position:absolute;left:0;text-align:left;margin-left:108.1pt;margin-top:115.95pt;width:96.5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" fillcolor="white [3201]" stroked="f" strokeweight=".5pt">
                <v:textbox>
                  <w:txbxContent>
                    <w:p w14:paraId="1DA0F2A8" w14:textId="6B0C3DA7" w:rsidR="00903176" w:rsidRPr="00903176" w:rsidRDefault="00903176" w:rsidP="00903176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 w:rsidRPr="00903176">
                        <w:rPr>
                          <w:rFonts w:hint="cs"/>
                          <w:color w:val="4F81BD" w:themeColor="accent1"/>
                          <w:sz w:val="20"/>
                          <w:szCs w:val="20"/>
                          <w:rtl/>
                        </w:rPr>
                        <w:t>איפה המחיר צריך להיות, לא יכול להיות בשניהם</w:t>
                      </w:r>
                    </w:p>
                  </w:txbxContent>
                </v:textbox>
              </v:shape>
            </w:pict>
          </mc:Fallback>
        </mc:AlternateContent>
      </w:r>
    </w:p>
    <w:p w14:paraId="507FE0D1" w14:textId="224A9829" w:rsidR="00E51500" w:rsidRPr="00BB60A0" w:rsidRDefault="00D825B2" w:rsidP="00A805C6">
      <w:pPr>
        <w:pStyle w:val="2"/>
        <w:spacing w:before="0" w:after="120" w:line="240" w:lineRule="auto"/>
        <w:rPr>
          <w:rFonts w:asciiTheme="minorBidi" w:hAnsiTheme="minorBidi" w:cstheme="minorBidi"/>
          <w:sz w:val="32"/>
          <w:szCs w:val="32"/>
          <w:rtl/>
        </w:rPr>
      </w:pPr>
      <w:r w:rsidRPr="00836FEE">
        <w:rPr>
          <w:rFonts w:asciiTheme="minorBidi" w:hAnsiTheme="minorBidi" w:cstheme="minorBidi"/>
          <w:sz w:val="32"/>
          <w:szCs w:val="32"/>
          <w:rtl/>
        </w:rPr>
        <w:lastRenderedPageBreak/>
        <w:t xml:space="preserve">מטלה </w:t>
      </w:r>
      <w:r w:rsidR="004F70F9" w:rsidRPr="00836FEE">
        <w:rPr>
          <w:rFonts w:asciiTheme="minorBidi" w:hAnsiTheme="minorBidi" w:cstheme="minorBidi"/>
          <w:sz w:val="32"/>
          <w:szCs w:val="32"/>
          <w:rtl/>
        </w:rPr>
        <w:t>1</w:t>
      </w:r>
      <w:r w:rsidRPr="00836FEE">
        <w:rPr>
          <w:rFonts w:asciiTheme="minorBidi" w:hAnsiTheme="minorBidi" w:cstheme="minorBidi"/>
          <w:sz w:val="32"/>
          <w:szCs w:val="32"/>
          <w:rtl/>
        </w:rPr>
        <w:t xml:space="preserve"> (</w:t>
      </w:r>
      <w:r w:rsidR="00883C6A" w:rsidRPr="00836FEE">
        <w:rPr>
          <w:rFonts w:asciiTheme="minorBidi" w:hAnsiTheme="minorBidi" w:cstheme="minorBidi"/>
          <w:sz w:val="32"/>
          <w:szCs w:val="32"/>
          <w:rtl/>
        </w:rPr>
        <w:t>4</w:t>
      </w:r>
      <w:r w:rsidRPr="00836FEE">
        <w:rPr>
          <w:rFonts w:asciiTheme="minorBidi" w:hAnsiTheme="minorBidi" w:cstheme="minorBidi"/>
          <w:sz w:val="32"/>
          <w:szCs w:val="32"/>
          <w:rtl/>
        </w:rPr>
        <w:t xml:space="preserve">0%) </w:t>
      </w:r>
      <w:r w:rsidR="004F70F9" w:rsidRPr="00836FEE">
        <w:rPr>
          <w:rFonts w:asciiTheme="minorBidi" w:hAnsiTheme="minorBidi" w:cstheme="minorBidi"/>
          <w:sz w:val="32"/>
          <w:szCs w:val="32"/>
          <w:rtl/>
        </w:rPr>
        <w:t>–</w:t>
      </w:r>
      <w:r w:rsidRPr="00836FEE">
        <w:rPr>
          <w:rFonts w:asciiTheme="minorBidi" w:hAnsiTheme="minorBidi" w:cstheme="minorBidi"/>
          <w:sz w:val="32"/>
          <w:szCs w:val="32"/>
          <w:rtl/>
        </w:rPr>
        <w:t xml:space="preserve"> </w:t>
      </w:r>
      <w:r w:rsidR="005524B9" w:rsidRPr="00836FEE">
        <w:rPr>
          <w:rFonts w:asciiTheme="minorBidi" w:hAnsiTheme="minorBidi" w:cstheme="minorBidi"/>
          <w:sz w:val="32"/>
          <w:szCs w:val="32"/>
          <w:rtl/>
        </w:rPr>
        <w:t>עיצוב קונספטואלי (תרשים ישויות-קשרים)</w:t>
      </w:r>
      <w:r w:rsidR="00BB60A0" w:rsidRPr="00BB60A0">
        <w:rPr>
          <w:rFonts w:asciiTheme="minorBidi" w:hAnsiTheme="minorBidi" w:cstheme="minorBidi" w:hint="cs"/>
          <w:b w:val="0"/>
          <w:bCs w:val="0"/>
          <w:sz w:val="32"/>
          <w:szCs w:val="32"/>
        </w:rPr>
        <w:t xml:space="preserve"> </w:t>
      </w:r>
      <w:r w:rsidR="00BB60A0">
        <w:rPr>
          <w:rFonts w:asciiTheme="minorBidi" w:hAnsiTheme="minorBidi" w:cstheme="minorBidi" w:hint="cs"/>
          <w:b w:val="0"/>
          <w:bCs w:val="0"/>
          <w:noProof/>
          <w:sz w:val="32"/>
          <w:szCs w:val="32"/>
        </w:rPr>
        <w:drawing>
          <wp:inline distT="0" distB="0" distL="0" distR="0" wp14:anchorId="18BC8CF1" wp14:editId="52BCFB06">
            <wp:extent cx="5940425" cy="4416644"/>
            <wp:effectExtent l="0" t="0" r="3175" b="0"/>
            <wp:docPr id="4" name="תמונה 4" descr="C:\Users\adidu\AppData\Local\Microsoft\Windows\INetCache\Content.MSO\5B44CCD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idu\AppData\Local\Microsoft\Windows\INetCache\Content.MSO\5B44CCDD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1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B8E4E" w14:textId="36F6EAF9" w:rsidR="006325F3" w:rsidRPr="006325F3" w:rsidRDefault="006325F3" w:rsidP="006325F3">
      <w:pPr>
        <w:rPr>
          <w:rtl/>
        </w:rPr>
      </w:pPr>
    </w:p>
    <w:p w14:paraId="59B0A2E0" w14:textId="79C93EF1" w:rsidR="0009325F" w:rsidRDefault="0009325F" w:rsidP="0009325F">
      <w:pPr>
        <w:rPr>
          <w:rtl/>
        </w:rPr>
      </w:pPr>
    </w:p>
    <w:p w14:paraId="7AC35A4A" w14:textId="77777777" w:rsidR="001A643C" w:rsidRPr="001A643C" w:rsidRDefault="001A643C" w:rsidP="001A643C">
      <w:pPr>
        <w:rPr>
          <w:color w:val="FF0000"/>
          <w:rtl/>
        </w:rPr>
      </w:pPr>
    </w:p>
    <w:p w14:paraId="4B7265BE" w14:textId="6286B711" w:rsidR="00BE375D" w:rsidRPr="00D73FB6" w:rsidRDefault="00BE375D" w:rsidP="00A805C6">
      <w:pPr>
        <w:spacing w:after="120" w:line="240" w:lineRule="auto"/>
        <w:rPr>
          <w:rFonts w:asciiTheme="minorBidi" w:hAnsiTheme="minorBidi" w:cstheme="minorBidi"/>
          <w:rtl/>
        </w:rPr>
      </w:pPr>
    </w:p>
    <w:p w14:paraId="58C72FEA" w14:textId="77777777" w:rsidR="001C6B1C" w:rsidRPr="00836FEE" w:rsidRDefault="001C6B1C" w:rsidP="00A805C6">
      <w:pPr>
        <w:pStyle w:val="2"/>
        <w:spacing w:before="0" w:after="120" w:line="240" w:lineRule="auto"/>
        <w:rPr>
          <w:rFonts w:asciiTheme="minorBidi" w:hAnsiTheme="minorBidi" w:cstheme="minorBidi"/>
          <w:sz w:val="28"/>
          <w:szCs w:val="28"/>
          <w:rtl/>
        </w:rPr>
      </w:pPr>
      <w:r w:rsidRPr="00836FEE">
        <w:rPr>
          <w:rFonts w:asciiTheme="minorBidi" w:hAnsiTheme="minorBidi" w:cstheme="minorBidi"/>
          <w:sz w:val="28"/>
          <w:szCs w:val="28"/>
          <w:rtl/>
        </w:rPr>
        <w:t xml:space="preserve">הנחות מודל ה- </w:t>
      </w:r>
      <w:r w:rsidRPr="00836FEE">
        <w:rPr>
          <w:rFonts w:asciiTheme="minorBidi" w:hAnsiTheme="minorBidi" w:cstheme="minorBidi"/>
          <w:sz w:val="28"/>
          <w:szCs w:val="28"/>
        </w:rPr>
        <w:t>ERD</w:t>
      </w:r>
      <w:r w:rsidR="00D825B2" w:rsidRPr="00836FEE">
        <w:rPr>
          <w:rFonts w:asciiTheme="minorBidi" w:hAnsiTheme="minorBidi" w:cstheme="minorBidi"/>
          <w:sz w:val="28"/>
          <w:szCs w:val="28"/>
          <w:rtl/>
        </w:rPr>
        <w:t xml:space="preserve"> </w:t>
      </w:r>
    </w:p>
    <w:p w14:paraId="261CDF9D" w14:textId="60A330F0" w:rsidR="00BE375D" w:rsidRPr="00A805C6" w:rsidRDefault="00BE375D" w:rsidP="00A805C6">
      <w:pPr>
        <w:bidi w:val="0"/>
        <w:spacing w:after="120" w:line="240" w:lineRule="auto"/>
        <w:jc w:val="left"/>
        <w:rPr>
          <w:rFonts w:asciiTheme="minorBidi" w:hAnsiTheme="minorBidi" w:cstheme="minorBidi"/>
        </w:rPr>
      </w:pPr>
    </w:p>
    <w:tbl>
      <w:tblPr>
        <w:tblStyle w:val="ab"/>
        <w:bidiVisual/>
        <w:tblW w:w="10192" w:type="dxa"/>
        <w:tblInd w:w="-318" w:type="dxa"/>
        <w:tblLook w:val="04A0" w:firstRow="1" w:lastRow="0" w:firstColumn="1" w:lastColumn="0" w:noHBand="0" w:noVBand="1"/>
      </w:tblPr>
      <w:tblGrid>
        <w:gridCol w:w="3016"/>
        <w:gridCol w:w="7176"/>
      </w:tblGrid>
      <w:tr w:rsidR="007F086D" w:rsidRPr="00A805C6" w14:paraId="7DD39CAA" w14:textId="77777777" w:rsidTr="007F086D">
        <w:trPr>
          <w:trHeight w:val="252"/>
        </w:trPr>
        <w:tc>
          <w:tcPr>
            <w:tcW w:w="3016" w:type="dxa"/>
            <w:shd w:val="clear" w:color="auto" w:fill="C6D9F1" w:themeFill="text2" w:themeFillTint="33"/>
          </w:tcPr>
          <w:p w14:paraId="1D303222" w14:textId="4CA05876" w:rsidR="007F086D" w:rsidRPr="00A805C6" w:rsidRDefault="007F086D" w:rsidP="00FA3B08">
            <w:pPr>
              <w:spacing w:after="0" w:line="240" w:lineRule="auto"/>
              <w:jc w:val="left"/>
              <w:rPr>
                <w:rFonts w:asciiTheme="minorBidi" w:hAnsiTheme="minorBidi" w:cstheme="minorBidi"/>
                <w:b/>
                <w:bCs/>
                <w:rtl/>
              </w:rPr>
            </w:pPr>
            <w:r w:rsidRPr="00A805C6">
              <w:rPr>
                <w:rFonts w:asciiTheme="minorBidi" w:hAnsiTheme="minorBidi" w:cstheme="minorBidi"/>
                <w:b/>
                <w:bCs/>
                <w:rtl/>
              </w:rPr>
              <w:t>מרכיב</w:t>
            </w:r>
          </w:p>
        </w:tc>
        <w:tc>
          <w:tcPr>
            <w:tcW w:w="7176" w:type="dxa"/>
            <w:shd w:val="clear" w:color="auto" w:fill="C6D9F1" w:themeFill="text2" w:themeFillTint="33"/>
          </w:tcPr>
          <w:p w14:paraId="66498C5C" w14:textId="3291174E" w:rsidR="007F086D" w:rsidRPr="00A805C6" w:rsidRDefault="007F086D" w:rsidP="00FA3B08">
            <w:pPr>
              <w:spacing w:after="0" w:line="240" w:lineRule="auto"/>
              <w:jc w:val="left"/>
              <w:rPr>
                <w:rFonts w:asciiTheme="minorBidi" w:hAnsiTheme="minorBidi" w:cstheme="minorBidi"/>
                <w:b/>
                <w:bCs/>
                <w:rtl/>
              </w:rPr>
            </w:pPr>
            <w:r w:rsidRPr="00A805C6">
              <w:rPr>
                <w:rFonts w:asciiTheme="minorBidi" w:hAnsiTheme="minorBidi" w:cstheme="minorBidi"/>
                <w:b/>
                <w:bCs/>
                <w:rtl/>
              </w:rPr>
              <w:t xml:space="preserve">הנחות </w:t>
            </w:r>
          </w:p>
        </w:tc>
      </w:tr>
      <w:tr w:rsidR="006325F3" w:rsidRPr="00A805C6" w14:paraId="6D4C9581" w14:textId="77777777" w:rsidTr="007F086D">
        <w:trPr>
          <w:trHeight w:val="524"/>
        </w:trPr>
        <w:tc>
          <w:tcPr>
            <w:tcW w:w="3016" w:type="dxa"/>
          </w:tcPr>
          <w:p w14:paraId="3A2E2164" w14:textId="296C31AE" w:rsidR="006325F3" w:rsidRPr="00EF2EEC" w:rsidRDefault="006325F3" w:rsidP="00EF2EEC">
            <w:pPr>
              <w:spacing w:after="0" w:line="240" w:lineRule="auto"/>
              <w:jc w:val="left"/>
              <w:rPr>
                <w:rFonts w:asciiTheme="minorBidi" w:hAnsiTheme="minorBidi" w:cstheme="minorBidi"/>
                <w:rtl/>
              </w:rPr>
            </w:pPr>
            <w:r w:rsidRPr="00A805C6">
              <w:rPr>
                <w:rFonts w:asciiTheme="minorBidi" w:hAnsiTheme="minorBidi" w:cstheme="minorBidi"/>
                <w:rtl/>
              </w:rPr>
              <w:t>הקשר בין "</w:t>
            </w:r>
            <w:r>
              <w:rPr>
                <w:rFonts w:asciiTheme="minorBidi" w:hAnsiTheme="minorBidi" w:cstheme="minorBidi" w:hint="cs"/>
              </w:rPr>
              <w:t>O</w:t>
            </w:r>
            <w:r>
              <w:rPr>
                <w:rFonts w:asciiTheme="minorBidi" w:hAnsiTheme="minorBidi" w:cstheme="minorBidi"/>
              </w:rPr>
              <w:t>rder</w:t>
            </w:r>
            <w:r w:rsidRPr="00A805C6">
              <w:rPr>
                <w:rFonts w:asciiTheme="minorBidi" w:hAnsiTheme="minorBidi" w:cstheme="minorBidi"/>
                <w:rtl/>
              </w:rPr>
              <w:t xml:space="preserve"> " ל"</w:t>
            </w:r>
            <w:r w:rsidRPr="00A805C6">
              <w:rPr>
                <w:rFonts w:asciiTheme="minorBidi" w:hAnsiTheme="minorBidi" w:cstheme="minorBidi"/>
              </w:rPr>
              <w:t>Customer</w:t>
            </w:r>
            <w:r w:rsidRPr="00A805C6">
              <w:rPr>
                <w:rFonts w:asciiTheme="minorBidi" w:hAnsiTheme="minorBidi" w:cstheme="minorBidi"/>
                <w:rtl/>
              </w:rPr>
              <w:t>"</w:t>
            </w:r>
          </w:p>
        </w:tc>
        <w:tc>
          <w:tcPr>
            <w:tcW w:w="7176" w:type="dxa"/>
          </w:tcPr>
          <w:p w14:paraId="0F031F5E" w14:textId="1B6BDF2B" w:rsidR="006325F3" w:rsidRPr="00EF2EEC" w:rsidRDefault="006325F3" w:rsidP="00EF2EEC">
            <w:pPr>
              <w:pStyle w:val="ae"/>
              <w:numPr>
                <w:ilvl w:val="0"/>
                <w:numId w:val="41"/>
              </w:numPr>
              <w:spacing w:after="0" w:line="240" w:lineRule="auto"/>
              <w:jc w:val="left"/>
              <w:rPr>
                <w:rFonts w:asciiTheme="minorBidi" w:hAnsiTheme="minorBidi" w:cstheme="minorBidi"/>
                <w:rtl/>
              </w:rPr>
            </w:pPr>
            <w:r w:rsidRPr="00A805C6">
              <w:rPr>
                <w:rFonts w:asciiTheme="minorBidi" w:hAnsiTheme="minorBidi" w:cstheme="minorBidi"/>
                <w:rtl/>
              </w:rPr>
              <w:t xml:space="preserve">האתר </w:t>
            </w:r>
            <w:r>
              <w:rPr>
                <w:rFonts w:asciiTheme="minorBidi" w:hAnsiTheme="minorBidi" w:cstheme="minorBidi" w:hint="cs"/>
                <w:rtl/>
              </w:rPr>
              <w:t>לא שומר את פרטי האשראי על ישות הלקוח. האשראי נשמר על ההזמנה.</w:t>
            </w:r>
          </w:p>
        </w:tc>
      </w:tr>
      <w:tr w:rsidR="006325F3" w:rsidRPr="00A805C6" w14:paraId="54F06ADE" w14:textId="77777777" w:rsidTr="007F086D">
        <w:trPr>
          <w:trHeight w:val="524"/>
        </w:trPr>
        <w:tc>
          <w:tcPr>
            <w:tcW w:w="3016" w:type="dxa"/>
          </w:tcPr>
          <w:p w14:paraId="2E105F24" w14:textId="303927AB" w:rsidR="006325F3" w:rsidRPr="00A805C6" w:rsidRDefault="006325F3" w:rsidP="00FA3B08">
            <w:pPr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השדה </w:t>
            </w:r>
            <w:r>
              <w:rPr>
                <w:rFonts w:asciiTheme="minorBidi" w:hAnsiTheme="minorBidi" w:cstheme="minorBidi"/>
              </w:rPr>
              <w:t>"price"</w:t>
            </w:r>
            <w:r>
              <w:rPr>
                <w:rFonts w:asciiTheme="minorBidi" w:hAnsiTheme="minorBidi" w:cstheme="minorBidi" w:hint="cs"/>
                <w:rtl/>
              </w:rPr>
              <w:t xml:space="preserve"> בישות </w:t>
            </w:r>
            <w:r>
              <w:rPr>
                <w:rFonts w:asciiTheme="minorBidi" w:hAnsiTheme="minorBidi" w:cstheme="minorBidi"/>
              </w:rPr>
              <w:t>design"</w:t>
            </w:r>
            <w:r>
              <w:rPr>
                <w:rFonts w:asciiTheme="minorBidi" w:hAnsiTheme="minorBidi" w:cstheme="minorBidi" w:hint="cs"/>
                <w:rtl/>
              </w:rPr>
              <w:t xml:space="preserve">" וביישות </w:t>
            </w:r>
            <w:r>
              <w:rPr>
                <w:rFonts w:asciiTheme="minorBidi" w:hAnsiTheme="minorBidi" w:cstheme="minorBidi"/>
              </w:rPr>
              <w:t>"Product"</w:t>
            </w:r>
          </w:p>
        </w:tc>
        <w:tc>
          <w:tcPr>
            <w:tcW w:w="7176" w:type="dxa"/>
          </w:tcPr>
          <w:p w14:paraId="43731A8D" w14:textId="5414A18C" w:rsidR="006325F3" w:rsidRPr="00F814B1" w:rsidRDefault="006325F3" w:rsidP="00F814B1">
            <w:pPr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לכל עיצוב עבור מוצר מסויים יש מחיר בנוסף למחיר עבור המוצר, ולכן השדה "</w:t>
            </w:r>
            <w:r>
              <w:rPr>
                <w:rFonts w:asciiTheme="minorBidi" w:hAnsiTheme="minorBidi" w:cstheme="minorBidi"/>
              </w:rPr>
              <w:t>Price</w:t>
            </w:r>
            <w:r>
              <w:rPr>
                <w:rFonts w:asciiTheme="minorBidi" w:hAnsiTheme="minorBidi" w:cstheme="minorBidi" w:hint="cs"/>
                <w:rtl/>
              </w:rPr>
              <w:t xml:space="preserve"> " נמצא גם ביישות </w:t>
            </w:r>
            <w:r>
              <w:rPr>
                <w:rFonts w:asciiTheme="minorBidi" w:hAnsiTheme="minorBidi" w:cstheme="minorBidi"/>
              </w:rPr>
              <w:t>design"</w:t>
            </w:r>
            <w:r>
              <w:rPr>
                <w:rFonts w:asciiTheme="minorBidi" w:hAnsiTheme="minorBidi" w:cstheme="minorBidi" w:hint="cs"/>
                <w:rtl/>
              </w:rPr>
              <w:t xml:space="preserve">" וגם ביישות </w:t>
            </w:r>
            <w:r>
              <w:rPr>
                <w:rFonts w:asciiTheme="minorBidi" w:hAnsiTheme="minorBidi" w:cstheme="minorBidi"/>
              </w:rPr>
              <w:t>Product"</w:t>
            </w:r>
            <w:r>
              <w:rPr>
                <w:rFonts w:asciiTheme="minorBidi" w:hAnsiTheme="minorBidi" w:cstheme="minorBidi" w:hint="cs"/>
                <w:rtl/>
              </w:rPr>
              <w:t>"</w:t>
            </w:r>
          </w:p>
        </w:tc>
      </w:tr>
      <w:tr w:rsidR="006325F3" w:rsidRPr="00A805C6" w14:paraId="1120CB6D" w14:textId="77777777" w:rsidTr="007F086D">
        <w:trPr>
          <w:trHeight w:val="363"/>
        </w:trPr>
        <w:tc>
          <w:tcPr>
            <w:tcW w:w="3016" w:type="dxa"/>
          </w:tcPr>
          <w:p w14:paraId="5709E8B2" w14:textId="5550A899" w:rsidR="006325F3" w:rsidRPr="00A805C6" w:rsidRDefault="006325F3" w:rsidP="00FA3B08">
            <w:pPr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המזהה ביישות </w:t>
            </w:r>
            <w:r>
              <w:rPr>
                <w:rFonts w:asciiTheme="minorBidi" w:hAnsiTheme="minorBidi" w:cstheme="minorBidi"/>
              </w:rPr>
              <w:t>"Product"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</w:p>
        </w:tc>
        <w:tc>
          <w:tcPr>
            <w:tcW w:w="7176" w:type="dxa"/>
          </w:tcPr>
          <w:p w14:paraId="3230CB95" w14:textId="5BA83E4D" w:rsidR="006325F3" w:rsidRPr="00A805C6" w:rsidRDefault="006325F3" w:rsidP="00FA3B08">
            <w:pPr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מורכב גם מהמודל וגם ומהמידה, יכולים להיות כמה מודלים בעלי אותו מספר סידורי במידות שונות</w:t>
            </w:r>
          </w:p>
        </w:tc>
      </w:tr>
      <w:tr w:rsidR="006325F3" w:rsidRPr="00A805C6" w14:paraId="32DA648C" w14:textId="77777777" w:rsidTr="007F086D">
        <w:trPr>
          <w:trHeight w:val="367"/>
        </w:trPr>
        <w:tc>
          <w:tcPr>
            <w:tcW w:w="3016" w:type="dxa"/>
          </w:tcPr>
          <w:p w14:paraId="01FEA600" w14:textId="2A802BB0" w:rsidR="006325F3" w:rsidRPr="00A805C6" w:rsidRDefault="006325F3" w:rsidP="00FA3B08">
            <w:pPr>
              <w:spacing w:after="0" w:line="240" w:lineRule="auto"/>
              <w:jc w:val="left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היישות </w:t>
            </w:r>
            <w:r>
              <w:rPr>
                <w:rFonts w:asciiTheme="minorBidi" w:hAnsiTheme="minorBidi" w:cstheme="minorBidi"/>
              </w:rPr>
              <w:t>"Desgin"</w:t>
            </w:r>
          </w:p>
        </w:tc>
        <w:tc>
          <w:tcPr>
            <w:tcW w:w="7176" w:type="dxa"/>
          </w:tcPr>
          <w:p w14:paraId="2132EE5F" w14:textId="7FE0AA82" w:rsidR="006325F3" w:rsidRPr="00A805C6" w:rsidRDefault="006325F3" w:rsidP="00FA3B08">
            <w:pPr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כל עיצוב יכול להיות ממוקם במקום שונה על גבי הבגד, ולהיות בגודל, צבע ומחיר שונה.</w:t>
            </w:r>
          </w:p>
        </w:tc>
      </w:tr>
    </w:tbl>
    <w:p w14:paraId="4C09EF68" w14:textId="77777777" w:rsidR="007F086D" w:rsidRDefault="007F086D" w:rsidP="00A805C6">
      <w:pPr>
        <w:pStyle w:val="2"/>
        <w:spacing w:before="0" w:after="120" w:line="240" w:lineRule="auto"/>
        <w:rPr>
          <w:rFonts w:asciiTheme="minorBidi" w:hAnsiTheme="minorBidi" w:cstheme="minorBidi"/>
          <w:sz w:val="28"/>
          <w:szCs w:val="28"/>
          <w:rtl/>
        </w:rPr>
      </w:pPr>
    </w:p>
    <w:p w14:paraId="11951A74" w14:textId="0D7E943F" w:rsidR="00755C9E" w:rsidRPr="00836FEE" w:rsidRDefault="00D825B2" w:rsidP="00A805C6">
      <w:pPr>
        <w:pStyle w:val="2"/>
        <w:spacing w:before="0" w:after="120" w:line="240" w:lineRule="auto"/>
        <w:rPr>
          <w:rFonts w:asciiTheme="minorBidi" w:hAnsiTheme="minorBidi" w:cstheme="minorBidi"/>
          <w:sz w:val="28"/>
          <w:szCs w:val="28"/>
          <w:rtl/>
        </w:rPr>
      </w:pPr>
      <w:r w:rsidRPr="00836FEE">
        <w:rPr>
          <w:rFonts w:asciiTheme="minorBidi" w:hAnsiTheme="minorBidi" w:cstheme="minorBidi"/>
          <w:sz w:val="28"/>
          <w:szCs w:val="28"/>
          <w:rtl/>
        </w:rPr>
        <w:t xml:space="preserve">מטלה </w:t>
      </w:r>
      <w:r w:rsidR="004F70F9" w:rsidRPr="00836FEE">
        <w:rPr>
          <w:rFonts w:asciiTheme="minorBidi" w:hAnsiTheme="minorBidi" w:cstheme="minorBidi"/>
          <w:sz w:val="28"/>
          <w:szCs w:val="28"/>
          <w:rtl/>
        </w:rPr>
        <w:t>2</w:t>
      </w:r>
      <w:r w:rsidRPr="00836FEE">
        <w:rPr>
          <w:rFonts w:asciiTheme="minorBidi" w:hAnsiTheme="minorBidi" w:cstheme="minorBidi"/>
          <w:sz w:val="28"/>
          <w:szCs w:val="28"/>
          <w:rtl/>
        </w:rPr>
        <w:t xml:space="preserve"> (</w:t>
      </w:r>
      <w:r w:rsidR="00E16911" w:rsidRPr="00836FEE">
        <w:rPr>
          <w:rFonts w:asciiTheme="minorBidi" w:hAnsiTheme="minorBidi" w:cstheme="minorBidi"/>
          <w:sz w:val="28"/>
          <w:szCs w:val="28"/>
          <w:rtl/>
        </w:rPr>
        <w:t>30</w:t>
      </w:r>
      <w:r w:rsidRPr="00836FEE">
        <w:rPr>
          <w:rFonts w:asciiTheme="minorBidi" w:hAnsiTheme="minorBidi" w:cstheme="minorBidi"/>
          <w:sz w:val="28"/>
          <w:szCs w:val="28"/>
          <w:rtl/>
        </w:rPr>
        <w:t xml:space="preserve">%) </w:t>
      </w:r>
      <w:r w:rsidR="005524B9" w:rsidRPr="00836FEE">
        <w:rPr>
          <w:rFonts w:asciiTheme="minorBidi" w:hAnsiTheme="minorBidi" w:cstheme="minorBidi"/>
          <w:sz w:val="28"/>
          <w:szCs w:val="28"/>
          <w:rtl/>
        </w:rPr>
        <w:t>–</w:t>
      </w:r>
      <w:r w:rsidRPr="00836FEE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="005524B9" w:rsidRPr="00836FEE">
        <w:rPr>
          <w:rFonts w:asciiTheme="minorBidi" w:hAnsiTheme="minorBidi" w:cstheme="minorBidi"/>
          <w:sz w:val="28"/>
          <w:szCs w:val="28"/>
          <w:rtl/>
        </w:rPr>
        <w:t>עיצוב לוגי (מודל נתונים טבלאי)</w:t>
      </w:r>
    </w:p>
    <w:p w14:paraId="5BE263EE" w14:textId="77777777" w:rsidR="007F086D" w:rsidRDefault="007F086D" w:rsidP="007F086D">
      <w:pPr>
        <w:jc w:val="right"/>
      </w:pPr>
      <w:r>
        <w:t>PRODUCTS (</w:t>
      </w:r>
      <w:r w:rsidRPr="005639F0">
        <w:rPr>
          <w:u w:val="single"/>
        </w:rPr>
        <w:t>model</w:t>
      </w:r>
      <w:r>
        <w:rPr>
          <w:u w:val="single"/>
        </w:rPr>
        <w:t>,</w:t>
      </w:r>
      <w:r>
        <w:t xml:space="preserve"> </w:t>
      </w:r>
      <w:r w:rsidRPr="004D1294">
        <w:rPr>
          <w:u w:val="single"/>
        </w:rPr>
        <w:t>size</w:t>
      </w:r>
      <w:r>
        <w:t>, price)</w:t>
      </w:r>
    </w:p>
    <w:p w14:paraId="17207A07" w14:textId="77777777" w:rsidR="007F086D" w:rsidRDefault="007F086D" w:rsidP="007F086D">
      <w:pPr>
        <w:jc w:val="right"/>
      </w:pPr>
      <w:r>
        <w:t>SEARCH (</w:t>
      </w:r>
      <w:r w:rsidRPr="0075390F">
        <w:rPr>
          <w:u w:val="single"/>
        </w:rPr>
        <w:t>search DT</w:t>
      </w:r>
      <w:r>
        <w:t xml:space="preserve">, </w:t>
      </w:r>
      <w:r w:rsidRPr="0075390F">
        <w:rPr>
          <w:u w:val="single"/>
        </w:rPr>
        <w:t>IP address</w:t>
      </w:r>
      <w:r>
        <w:t xml:space="preserve">, content, </w:t>
      </w:r>
      <w:r w:rsidRPr="004D1294">
        <w:rPr>
          <w:u w:val="single"/>
        </w:rPr>
        <w:t>customer ID</w:t>
      </w:r>
      <w:r>
        <w:rPr>
          <w:u w:val="single"/>
        </w:rPr>
        <w:t>(</w:t>
      </w:r>
      <w:r>
        <w:t>CUSTOMERES))</w:t>
      </w:r>
    </w:p>
    <w:p w14:paraId="53F62CD8" w14:textId="6819677D" w:rsidR="007F086D" w:rsidRDefault="007F086D" w:rsidP="007F086D">
      <w:pPr>
        <w:jc w:val="right"/>
      </w:pPr>
      <w:r>
        <w:t>DESIGIN</w:t>
      </w:r>
      <w:r w:rsidRPr="006325F3">
        <w:t>ES(</w:t>
      </w:r>
      <w:r w:rsidRPr="006325F3">
        <w:rPr>
          <w:u w:val="single"/>
        </w:rPr>
        <w:t>model</w:t>
      </w:r>
      <w:r>
        <w:t>(PRODUCTS),</w:t>
      </w:r>
      <w:r w:rsidR="004D1294">
        <w:t xml:space="preserve"> </w:t>
      </w:r>
      <w:r w:rsidR="004D1294" w:rsidRPr="004D1294">
        <w:rPr>
          <w:u w:val="single"/>
        </w:rPr>
        <w:t>size</w:t>
      </w:r>
      <w:r w:rsidR="004D1294">
        <w:t>(PRODUCTS</w:t>
      </w:r>
      <w:r w:rsidR="004D1294">
        <w:t>)</w:t>
      </w:r>
      <w:r>
        <w:t xml:space="preserve"> serial number, price, text, image, </w:t>
      </w:r>
      <w:r w:rsidRPr="00EC668C">
        <w:t>customer ID</w:t>
      </w:r>
      <w:r>
        <w:rPr>
          <w:u w:val="single"/>
        </w:rPr>
        <w:t>(</w:t>
      </w:r>
      <w:r>
        <w:t>CUSTOMERES)</w:t>
      </w:r>
      <w:r w:rsidR="004D1294">
        <w:t>, location</w:t>
      </w:r>
      <w:r>
        <w:t>)</w:t>
      </w:r>
    </w:p>
    <w:p w14:paraId="26232D31" w14:textId="2359FF9D" w:rsidR="007F086D" w:rsidRDefault="007F086D" w:rsidP="007F086D">
      <w:pPr>
        <w:jc w:val="right"/>
      </w:pPr>
      <w:r>
        <w:t>ORDERS (</w:t>
      </w:r>
      <w:r w:rsidRPr="000A4EC6">
        <w:rPr>
          <w:u w:val="single"/>
        </w:rPr>
        <w:t>order ID</w:t>
      </w:r>
      <w:r>
        <w:rPr>
          <w:u w:val="single"/>
        </w:rPr>
        <w:t>,</w:t>
      </w:r>
      <w:r>
        <w:t xml:space="preserve"> order date,</w:t>
      </w:r>
      <w:r w:rsidR="00323273">
        <w:t xml:space="preserve"> </w:t>
      </w:r>
      <w:r>
        <w:t>customer ID(CUSTOMERES)</w:t>
      </w:r>
      <w:r w:rsidR="005271B9">
        <w:t>, status</w:t>
      </w:r>
      <w:r>
        <w:t>)</w:t>
      </w:r>
    </w:p>
    <w:p w14:paraId="62CD225C" w14:textId="7F609413" w:rsidR="00323273" w:rsidRDefault="00323273" w:rsidP="00323273">
      <w:pPr>
        <w:jc w:val="right"/>
      </w:pPr>
      <w:r>
        <w:t>CREDITCARDS (</w:t>
      </w:r>
      <w:r w:rsidRPr="000A4EC6">
        <w:rPr>
          <w:u w:val="single"/>
        </w:rPr>
        <w:t>order ID</w:t>
      </w:r>
      <w:r>
        <w:t>(</w:t>
      </w:r>
      <w:r>
        <w:t>ORDERS</w:t>
      </w:r>
      <w:r>
        <w:t xml:space="preserve">), </w:t>
      </w:r>
      <w:r w:rsidRPr="00994E2D">
        <w:rPr>
          <w:u w:val="single"/>
        </w:rPr>
        <w:t>CC-account</w:t>
      </w:r>
      <w:r>
        <w:t>, CC-type, CC Expiration, CC cvv, CC-number</w:t>
      </w:r>
      <w:r>
        <w:t>)</w:t>
      </w:r>
    </w:p>
    <w:p w14:paraId="2E8978A9" w14:textId="5A45FFE3" w:rsidR="007F086D" w:rsidRPr="009A3332" w:rsidRDefault="007F086D" w:rsidP="007F086D">
      <w:pPr>
        <w:jc w:val="right"/>
        <w:rPr>
          <w:color w:val="C00000"/>
        </w:rPr>
      </w:pPr>
      <w:r>
        <w:t>CUSTOMERES(</w:t>
      </w:r>
      <w:r w:rsidRPr="000A4EC6">
        <w:rPr>
          <w:u w:val="single"/>
        </w:rPr>
        <w:t>customer ID</w:t>
      </w:r>
      <w:r>
        <w:t xml:space="preserve">, user name, Email, </w:t>
      </w:r>
      <w:r w:rsidRPr="006325F3">
        <w:t>address</w:t>
      </w:r>
      <w:r w:rsidR="00D8759B">
        <w:t>, city, country</w:t>
      </w:r>
      <w:r w:rsidR="00D8759B">
        <w:t>,</w:t>
      </w:r>
      <w:r w:rsidR="009A3332" w:rsidRPr="006325F3">
        <w:t xml:space="preserve"> DesignName</w:t>
      </w:r>
      <w:r w:rsidR="005271B9">
        <w:t>, rank</w:t>
      </w:r>
      <w:r w:rsidRPr="006325F3">
        <w:t>)</w:t>
      </w:r>
    </w:p>
    <w:p w14:paraId="6AE6A649" w14:textId="77777777" w:rsidR="007F086D" w:rsidRDefault="007F086D" w:rsidP="007F086D">
      <w:pPr>
        <w:jc w:val="right"/>
      </w:pPr>
      <w:r>
        <w:t>COLORS(</w:t>
      </w:r>
      <w:r w:rsidRPr="004D1294">
        <w:rPr>
          <w:u w:val="single"/>
        </w:rPr>
        <w:t>design ID</w:t>
      </w:r>
      <w:r>
        <w:t>(DESIGINES), color)</w:t>
      </w:r>
    </w:p>
    <w:p w14:paraId="09CD74CF" w14:textId="4BA43352" w:rsidR="00755C9E" w:rsidRDefault="007F086D" w:rsidP="007F086D">
      <w:pPr>
        <w:jc w:val="right"/>
      </w:pPr>
      <w:r>
        <w:t>LOCATIONS(</w:t>
      </w:r>
      <w:r w:rsidRPr="004D1294">
        <w:rPr>
          <w:u w:val="single"/>
        </w:rPr>
        <w:t>design ID</w:t>
      </w:r>
      <w:r>
        <w:t>(DESIGINES), location)</w:t>
      </w:r>
    </w:p>
    <w:p w14:paraId="7551BD48" w14:textId="0BFB4395" w:rsidR="00994E2D" w:rsidRDefault="00994E2D" w:rsidP="007F086D">
      <w:pPr>
        <w:jc w:val="right"/>
      </w:pPr>
      <w:r>
        <w:t>CITIES(</w:t>
      </w:r>
      <w:r w:rsidRPr="004D1294">
        <w:rPr>
          <w:u w:val="single"/>
        </w:rPr>
        <w:t>customer ID</w:t>
      </w:r>
      <w:r>
        <w:rPr>
          <w:u w:val="single"/>
        </w:rPr>
        <w:t>(</w:t>
      </w:r>
      <w:r>
        <w:t>CUSTOMERES)</w:t>
      </w:r>
      <w:r>
        <w:t>, city</w:t>
      </w:r>
      <w:r>
        <w:t>)</w:t>
      </w:r>
    </w:p>
    <w:p w14:paraId="415C5085" w14:textId="5F069391" w:rsidR="00994E2D" w:rsidRPr="00994E2D" w:rsidRDefault="00994E2D" w:rsidP="007F086D">
      <w:pPr>
        <w:jc w:val="right"/>
      </w:pPr>
      <w:r>
        <w:t>COUNTRIES(</w:t>
      </w:r>
      <w:r w:rsidR="00D8759B" w:rsidRPr="004D1294">
        <w:rPr>
          <w:u w:val="single"/>
        </w:rPr>
        <w:t>customer ID</w:t>
      </w:r>
      <w:r w:rsidR="00D8759B">
        <w:rPr>
          <w:u w:val="single"/>
        </w:rPr>
        <w:t>(</w:t>
      </w:r>
      <w:r w:rsidR="00D8759B">
        <w:t>CUSTOMERES), country)</w:t>
      </w:r>
    </w:p>
    <w:p w14:paraId="2D4D9584" w14:textId="31A41861" w:rsidR="00157F47" w:rsidRDefault="004D1294" w:rsidP="004D1294">
      <w:pPr>
        <w:jc w:val="right"/>
      </w:pPr>
      <w:r>
        <w:t>RETRIEVES (</w:t>
      </w:r>
      <w:r w:rsidRPr="006325F3">
        <w:rPr>
          <w:u w:val="single"/>
        </w:rPr>
        <w:t>model</w:t>
      </w:r>
      <w:r>
        <w:t xml:space="preserve">(PRODUCTS), </w:t>
      </w:r>
      <w:r w:rsidRPr="004D1294">
        <w:rPr>
          <w:u w:val="single"/>
        </w:rPr>
        <w:t>size</w:t>
      </w:r>
      <w:r>
        <w:t>(PRODUCTS)</w:t>
      </w:r>
      <w:r>
        <w:t xml:space="preserve">, </w:t>
      </w:r>
      <w:r w:rsidRPr="0075390F">
        <w:rPr>
          <w:u w:val="single"/>
        </w:rPr>
        <w:t>search DT</w:t>
      </w:r>
      <w:r>
        <w:t xml:space="preserve"> (</w:t>
      </w:r>
      <w:r>
        <w:t>SEARCH</w:t>
      </w:r>
      <w:r>
        <w:t>)</w:t>
      </w:r>
      <w:r>
        <w:t xml:space="preserve">, </w:t>
      </w:r>
      <w:r w:rsidRPr="0075390F">
        <w:rPr>
          <w:u w:val="single"/>
        </w:rPr>
        <w:t>IP address</w:t>
      </w:r>
      <w:r>
        <w:t xml:space="preserve"> </w:t>
      </w:r>
      <w:r>
        <w:t>(SEARCH)</w:t>
      </w:r>
      <w:r>
        <w:t>)</w:t>
      </w:r>
    </w:p>
    <w:p w14:paraId="7F47FF46" w14:textId="2283A58E" w:rsidR="004D1294" w:rsidRPr="004D1294" w:rsidRDefault="004D1294" w:rsidP="004D1294">
      <w:pPr>
        <w:jc w:val="right"/>
        <w:rPr>
          <w:rFonts w:asciiTheme="minorBidi" w:hAnsiTheme="minorBidi" w:cstheme="minorBidi"/>
          <w:rtl/>
        </w:rPr>
      </w:pPr>
      <w:r>
        <w:t>MADE (</w:t>
      </w:r>
      <w:r w:rsidRPr="004D1294">
        <w:rPr>
          <w:u w:val="single"/>
        </w:rPr>
        <w:t>design ID</w:t>
      </w:r>
      <w:r>
        <w:t>(DESIGINES)</w:t>
      </w:r>
      <w:r>
        <w:t xml:space="preserve">, </w:t>
      </w:r>
      <w:r w:rsidRPr="000A4EC6">
        <w:rPr>
          <w:u w:val="single"/>
        </w:rPr>
        <w:t>order ID</w:t>
      </w:r>
      <w:r>
        <w:t>(</w:t>
      </w:r>
      <w:r>
        <w:t>ORDERS</w:t>
      </w:r>
      <w:r>
        <w:t>)</w:t>
      </w:r>
      <w:r w:rsidR="00994E2D">
        <w:t>, quantity</w:t>
      </w:r>
      <w:r>
        <w:t>)</w:t>
      </w:r>
    </w:p>
    <w:p w14:paraId="2A06F04F" w14:textId="325D930B" w:rsidR="00096354" w:rsidRPr="00836FEE" w:rsidRDefault="00096354" w:rsidP="00A805C6">
      <w:pPr>
        <w:pStyle w:val="2"/>
        <w:spacing w:before="0" w:after="120" w:line="240" w:lineRule="auto"/>
        <w:rPr>
          <w:rFonts w:asciiTheme="minorBidi" w:hAnsiTheme="minorBidi" w:cstheme="minorBidi" w:hint="cs"/>
          <w:sz w:val="28"/>
          <w:szCs w:val="28"/>
          <w:rtl/>
        </w:rPr>
      </w:pPr>
      <w:r w:rsidRPr="00836FEE">
        <w:rPr>
          <w:rFonts w:asciiTheme="minorBidi" w:hAnsiTheme="minorBidi" w:cstheme="minorBidi"/>
          <w:sz w:val="28"/>
          <w:szCs w:val="28"/>
          <w:rtl/>
        </w:rPr>
        <w:t>נרמול נתונים</w:t>
      </w:r>
      <w:r w:rsidR="001F5E77" w:rsidRPr="00836FEE">
        <w:rPr>
          <w:rFonts w:asciiTheme="minorBidi" w:hAnsiTheme="minorBidi" w:cstheme="minorBidi"/>
          <w:sz w:val="28"/>
          <w:szCs w:val="28"/>
          <w:rtl/>
        </w:rPr>
        <w:t xml:space="preserve"> נוסף</w:t>
      </w:r>
      <w:r w:rsidR="003C526A" w:rsidRPr="00836FEE">
        <w:rPr>
          <w:rFonts w:asciiTheme="minorBidi" w:hAnsiTheme="minorBidi" w:cstheme="minorBidi"/>
          <w:sz w:val="28"/>
          <w:szCs w:val="28"/>
          <w:rtl/>
        </w:rPr>
        <w:t xml:space="preserve"> (במידת הצורך)</w:t>
      </w:r>
    </w:p>
    <w:p w14:paraId="7FA43870" w14:textId="77777777" w:rsidR="007F086D" w:rsidRPr="00654499" w:rsidRDefault="007F086D" w:rsidP="007F086D">
      <w:r>
        <w:rPr>
          <w:rFonts w:hint="cs"/>
          <w:rtl/>
        </w:rPr>
        <w:t xml:space="preserve">כדיי לנרמל מסדר ראשון </w:t>
      </w:r>
      <w:r w:rsidRPr="00654499">
        <w:rPr>
          <w:rtl/>
        </w:rPr>
        <w:t>הגדר</w:t>
      </w:r>
      <w:r>
        <w:rPr>
          <w:rFonts w:hint="cs"/>
          <w:rtl/>
        </w:rPr>
        <w:t>נו</w:t>
      </w:r>
      <w:r w:rsidRPr="00654499">
        <w:rPr>
          <w:rtl/>
        </w:rPr>
        <w:t xml:space="preserve"> טבל</w:t>
      </w:r>
      <w:r>
        <w:rPr>
          <w:rFonts w:hint="cs"/>
          <w:rtl/>
        </w:rPr>
        <w:t>אות</w:t>
      </w:r>
      <w:r w:rsidRPr="00654499">
        <w:rPr>
          <w:rtl/>
        </w:rPr>
        <w:t xml:space="preserve"> נפרד</w:t>
      </w:r>
      <w:r>
        <w:rPr>
          <w:rFonts w:hint="cs"/>
          <w:rtl/>
        </w:rPr>
        <w:t>ו</w:t>
      </w:r>
      <w:r w:rsidRPr="00654499">
        <w:rPr>
          <w:rtl/>
        </w:rPr>
        <w:t>ת לכל שדה מרובה ערכים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colors</w:t>
      </w:r>
      <w:r>
        <w:rPr>
          <w:rFonts w:hint="cs"/>
          <w:rtl/>
        </w:rPr>
        <w:t xml:space="preserve"> ו </w:t>
      </w:r>
      <w:r>
        <w:t>location</w:t>
      </w:r>
    </w:p>
    <w:p w14:paraId="3111B468" w14:textId="5C192749" w:rsidR="00122FC2" w:rsidRPr="00A805C6" w:rsidRDefault="00096354" w:rsidP="007F086D">
      <w:pPr>
        <w:pStyle w:val="1"/>
        <w:spacing w:before="0" w:after="120" w:line="240" w:lineRule="auto"/>
        <w:rPr>
          <w:rFonts w:asciiTheme="minorBidi" w:hAnsiTheme="minorBidi" w:cstheme="minorBidi"/>
          <w:rtl/>
        </w:rPr>
      </w:pPr>
      <w:r w:rsidRPr="00836FEE">
        <w:rPr>
          <w:rFonts w:asciiTheme="minorBidi" w:hAnsiTheme="minorBidi" w:cstheme="minorBidi"/>
          <w:color w:val="4F81BD"/>
          <w:rtl/>
        </w:rPr>
        <w:t>פירוט שדות בסיס הנתונים והערכת גודל</w:t>
      </w:r>
      <w:r w:rsidR="00AB2D23" w:rsidRPr="00836FEE">
        <w:rPr>
          <w:rFonts w:asciiTheme="minorBidi" w:hAnsiTheme="minorBidi" w:cstheme="minorBidi"/>
          <w:color w:val="4F81BD"/>
          <w:rtl/>
        </w:rPr>
        <w:t>ם</w:t>
      </w:r>
      <w:r w:rsidR="007F086D" w:rsidRPr="00A805C6">
        <w:rPr>
          <w:rFonts w:asciiTheme="minorBidi" w:hAnsiTheme="minorBidi" w:cstheme="minorBidi"/>
          <w:rtl/>
        </w:rPr>
        <w:t xml:space="preserve"> </w:t>
      </w:r>
    </w:p>
    <w:p w14:paraId="6DF5FABF" w14:textId="77777777" w:rsidR="00122FC2" w:rsidRPr="00A805C6" w:rsidRDefault="00122FC2" w:rsidP="00A805C6">
      <w:pPr>
        <w:pStyle w:val="ae"/>
        <w:spacing w:after="120" w:line="240" w:lineRule="auto"/>
        <w:ind w:left="360"/>
        <w:contextualSpacing w:val="0"/>
        <w:rPr>
          <w:rFonts w:asciiTheme="minorBidi" w:hAnsiTheme="minorBidi" w:cstheme="minorBidi"/>
        </w:rPr>
      </w:pPr>
    </w:p>
    <w:tbl>
      <w:tblPr>
        <w:tblW w:w="96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A0" w:firstRow="1" w:lastRow="0" w:firstColumn="1" w:lastColumn="0" w:noHBand="1" w:noVBand="1"/>
      </w:tblPr>
      <w:tblGrid>
        <w:gridCol w:w="2230"/>
        <w:gridCol w:w="2380"/>
        <w:gridCol w:w="18"/>
        <w:gridCol w:w="3448"/>
        <w:gridCol w:w="1604"/>
      </w:tblGrid>
      <w:tr w:rsidR="007F086D" w:rsidRPr="00A805C6" w14:paraId="2B0FFE45" w14:textId="77777777" w:rsidTr="00744587">
        <w:trPr>
          <w:trHeight w:val="477"/>
        </w:trPr>
        <w:tc>
          <w:tcPr>
            <w:tcW w:w="2230" w:type="dxa"/>
            <w:shd w:val="clear" w:color="auto" w:fill="C6D9F1"/>
          </w:tcPr>
          <w:p w14:paraId="7279BF18" w14:textId="77777777" w:rsidR="007F086D" w:rsidRPr="00A805C6" w:rsidRDefault="007F086D" w:rsidP="00BB798B">
            <w:pPr>
              <w:bidi w:val="0"/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A805C6">
              <w:rPr>
                <w:rFonts w:asciiTheme="minorBidi" w:hAnsiTheme="minorBidi"/>
                <w:b/>
                <w:bCs/>
              </w:rPr>
              <w:t>Table</w:t>
            </w:r>
          </w:p>
        </w:tc>
        <w:tc>
          <w:tcPr>
            <w:tcW w:w="2380" w:type="dxa"/>
            <w:shd w:val="clear" w:color="auto" w:fill="C6D9F1"/>
          </w:tcPr>
          <w:p w14:paraId="43A4F2B4" w14:textId="77777777" w:rsidR="007F086D" w:rsidRPr="00A805C6" w:rsidRDefault="007F086D" w:rsidP="00BB798B">
            <w:pPr>
              <w:bidi w:val="0"/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A805C6">
              <w:rPr>
                <w:rFonts w:asciiTheme="minorBidi" w:hAnsiTheme="minorBidi"/>
                <w:b/>
                <w:bCs/>
              </w:rPr>
              <w:t>Field</w:t>
            </w:r>
          </w:p>
        </w:tc>
        <w:tc>
          <w:tcPr>
            <w:tcW w:w="3466" w:type="dxa"/>
            <w:gridSpan w:val="2"/>
            <w:shd w:val="clear" w:color="auto" w:fill="C6D9F1"/>
          </w:tcPr>
          <w:p w14:paraId="29FFCE51" w14:textId="77777777" w:rsidR="007F086D" w:rsidRPr="00A805C6" w:rsidRDefault="007F086D" w:rsidP="00BB798B">
            <w:pPr>
              <w:bidi w:val="0"/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A805C6">
              <w:rPr>
                <w:rFonts w:asciiTheme="minorBidi" w:hAnsiTheme="minorBidi"/>
                <w:b/>
                <w:bCs/>
              </w:rPr>
              <w:t>Data Type</w:t>
            </w:r>
          </w:p>
        </w:tc>
        <w:tc>
          <w:tcPr>
            <w:tcW w:w="1604" w:type="dxa"/>
            <w:shd w:val="clear" w:color="auto" w:fill="C6D9F1"/>
          </w:tcPr>
          <w:p w14:paraId="559AB49E" w14:textId="77777777" w:rsidR="007F086D" w:rsidRPr="00A805C6" w:rsidRDefault="007F086D" w:rsidP="00BB798B">
            <w:pPr>
              <w:bidi w:val="0"/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A805C6">
              <w:rPr>
                <w:rFonts w:asciiTheme="minorBidi" w:hAnsiTheme="minorBidi"/>
                <w:b/>
                <w:bCs/>
              </w:rPr>
              <w:t>Size (Bytes)</w:t>
            </w:r>
          </w:p>
        </w:tc>
      </w:tr>
      <w:tr w:rsidR="007F086D" w:rsidRPr="00A805C6" w14:paraId="21C5EAB7" w14:textId="77777777" w:rsidTr="00744587">
        <w:trPr>
          <w:trHeight w:val="243"/>
        </w:trPr>
        <w:tc>
          <w:tcPr>
            <w:tcW w:w="2230" w:type="dxa"/>
            <w:vMerge w:val="restart"/>
          </w:tcPr>
          <w:p w14:paraId="1F9A73FC" w14:textId="77777777" w:rsidR="007F086D" w:rsidRPr="00A805C6" w:rsidRDefault="007F086D" w:rsidP="00BB798B">
            <w:pPr>
              <w:bidi w:val="0"/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A805C6">
              <w:rPr>
                <w:rFonts w:asciiTheme="minorBidi" w:hAnsiTheme="minorBidi"/>
                <w:b/>
                <w:bCs/>
              </w:rPr>
              <w:t>Customers</w:t>
            </w:r>
          </w:p>
        </w:tc>
        <w:tc>
          <w:tcPr>
            <w:tcW w:w="2380" w:type="dxa"/>
          </w:tcPr>
          <w:p w14:paraId="03605900" w14:textId="77777777" w:rsidR="007F086D" w:rsidRPr="00A805C6" w:rsidRDefault="007F086D" w:rsidP="00BB798B">
            <w:pPr>
              <w:bidi w:val="0"/>
              <w:spacing w:after="0" w:line="240" w:lineRule="auto"/>
              <w:rPr>
                <w:rFonts w:asciiTheme="minorBidi" w:hAnsiTheme="minorBidi"/>
                <w:u w:val="single"/>
                <w:rtl/>
              </w:rPr>
            </w:pPr>
            <w:r w:rsidRPr="000A4EC6">
              <w:rPr>
                <w:u w:val="single"/>
              </w:rPr>
              <w:t>customer ID</w:t>
            </w:r>
          </w:p>
        </w:tc>
        <w:tc>
          <w:tcPr>
            <w:tcW w:w="3466" w:type="dxa"/>
            <w:gridSpan w:val="2"/>
          </w:tcPr>
          <w:p w14:paraId="22430F4C" w14:textId="77777777" w:rsidR="007F086D" w:rsidRPr="00A805C6" w:rsidRDefault="007F086D" w:rsidP="00BB798B">
            <w:pPr>
              <w:bidi w:val="0"/>
              <w:spacing w:after="0" w:line="240" w:lineRule="auto"/>
              <w:rPr>
                <w:rFonts w:asciiTheme="minorBidi" w:hAnsiTheme="minorBidi"/>
                <w:rtl/>
              </w:rPr>
            </w:pPr>
            <w:r w:rsidRPr="00A805C6">
              <w:rPr>
                <w:rFonts w:asciiTheme="minorBidi" w:hAnsiTheme="minorBidi"/>
              </w:rPr>
              <w:t>Varchar(20)</w:t>
            </w:r>
          </w:p>
        </w:tc>
        <w:tc>
          <w:tcPr>
            <w:tcW w:w="1604" w:type="dxa"/>
            <w:shd w:val="clear" w:color="auto" w:fill="auto"/>
          </w:tcPr>
          <w:p w14:paraId="01AE963A" w14:textId="77777777" w:rsidR="007F086D" w:rsidRPr="00A805C6" w:rsidRDefault="007F086D" w:rsidP="00BB798B">
            <w:pPr>
              <w:bidi w:val="0"/>
              <w:spacing w:after="0" w:line="240" w:lineRule="auto"/>
              <w:jc w:val="right"/>
              <w:rPr>
                <w:rFonts w:asciiTheme="minorBidi" w:hAnsiTheme="minorBidi"/>
                <w:rtl/>
              </w:rPr>
            </w:pPr>
            <w:r w:rsidRPr="00A805C6">
              <w:rPr>
                <w:rFonts w:asciiTheme="minorBidi" w:hAnsiTheme="minorBidi"/>
              </w:rPr>
              <w:t>20</w:t>
            </w:r>
          </w:p>
        </w:tc>
      </w:tr>
      <w:tr w:rsidR="007F086D" w:rsidRPr="00A805C6" w14:paraId="43242BAA" w14:textId="77777777" w:rsidTr="00744587">
        <w:trPr>
          <w:trHeight w:val="262"/>
        </w:trPr>
        <w:tc>
          <w:tcPr>
            <w:tcW w:w="2230" w:type="dxa"/>
            <w:vMerge/>
          </w:tcPr>
          <w:p w14:paraId="40CA3870" w14:textId="77777777" w:rsidR="007F086D" w:rsidRPr="00A805C6" w:rsidRDefault="007F086D" w:rsidP="00BB798B">
            <w:pPr>
              <w:bidi w:val="0"/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2380" w:type="dxa"/>
          </w:tcPr>
          <w:p w14:paraId="28E3F5E2" w14:textId="77777777" w:rsidR="007F086D" w:rsidRPr="00A805C6" w:rsidRDefault="007F086D" w:rsidP="00BB798B">
            <w:pPr>
              <w:bidi w:val="0"/>
              <w:spacing w:after="0" w:line="240" w:lineRule="auto"/>
              <w:rPr>
                <w:rFonts w:asciiTheme="minorBidi" w:hAnsiTheme="minorBidi"/>
                <w:rtl/>
              </w:rPr>
            </w:pPr>
            <w:r>
              <w:t>user name</w:t>
            </w:r>
          </w:p>
        </w:tc>
        <w:tc>
          <w:tcPr>
            <w:tcW w:w="3466" w:type="dxa"/>
            <w:gridSpan w:val="2"/>
          </w:tcPr>
          <w:p w14:paraId="4C5CA6BC" w14:textId="77777777" w:rsidR="007F086D" w:rsidRPr="00A805C6" w:rsidRDefault="007F086D" w:rsidP="00BB798B">
            <w:pPr>
              <w:bidi w:val="0"/>
              <w:spacing w:after="0" w:line="240" w:lineRule="auto"/>
              <w:rPr>
                <w:rFonts w:asciiTheme="minorBidi" w:hAnsiTheme="minorBidi"/>
                <w:rtl/>
              </w:rPr>
            </w:pPr>
            <w:r w:rsidRPr="00A805C6">
              <w:rPr>
                <w:rFonts w:asciiTheme="minorBidi" w:hAnsiTheme="minorBidi"/>
              </w:rPr>
              <w:t>Varchar(20)</w:t>
            </w:r>
          </w:p>
        </w:tc>
        <w:tc>
          <w:tcPr>
            <w:tcW w:w="1604" w:type="dxa"/>
            <w:shd w:val="clear" w:color="auto" w:fill="auto"/>
          </w:tcPr>
          <w:p w14:paraId="197546A7" w14:textId="77777777" w:rsidR="007F086D" w:rsidRPr="00A805C6" w:rsidRDefault="007F086D" w:rsidP="00BB798B">
            <w:pPr>
              <w:bidi w:val="0"/>
              <w:spacing w:after="0" w:line="240" w:lineRule="auto"/>
              <w:jc w:val="right"/>
              <w:rPr>
                <w:rFonts w:asciiTheme="minorBidi" w:hAnsiTheme="minorBidi"/>
                <w:rtl/>
              </w:rPr>
            </w:pPr>
            <w:r w:rsidRPr="00A805C6">
              <w:rPr>
                <w:rFonts w:asciiTheme="minorBidi" w:hAnsiTheme="minorBidi"/>
              </w:rPr>
              <w:t>20</w:t>
            </w:r>
          </w:p>
        </w:tc>
      </w:tr>
      <w:tr w:rsidR="007F086D" w:rsidRPr="00A805C6" w14:paraId="0C3C93DD" w14:textId="77777777" w:rsidTr="00744587">
        <w:trPr>
          <w:trHeight w:val="262"/>
        </w:trPr>
        <w:tc>
          <w:tcPr>
            <w:tcW w:w="2230" w:type="dxa"/>
            <w:vMerge/>
          </w:tcPr>
          <w:p w14:paraId="5DABFF09" w14:textId="77777777" w:rsidR="007F086D" w:rsidRPr="00A805C6" w:rsidRDefault="007F086D" w:rsidP="00BB798B">
            <w:pPr>
              <w:bidi w:val="0"/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2380" w:type="dxa"/>
          </w:tcPr>
          <w:p w14:paraId="2A63D3CA" w14:textId="77777777" w:rsidR="007F086D" w:rsidRPr="00A805C6" w:rsidRDefault="007F086D" w:rsidP="00BB798B">
            <w:pPr>
              <w:bidi w:val="0"/>
              <w:spacing w:after="0" w:line="240" w:lineRule="auto"/>
              <w:rPr>
                <w:rFonts w:asciiTheme="minorBidi" w:hAnsiTheme="minorBidi"/>
                <w:rtl/>
              </w:rPr>
            </w:pPr>
            <w:r>
              <w:t>Email</w:t>
            </w:r>
          </w:p>
        </w:tc>
        <w:tc>
          <w:tcPr>
            <w:tcW w:w="3466" w:type="dxa"/>
            <w:gridSpan w:val="2"/>
          </w:tcPr>
          <w:p w14:paraId="52C0A5DA" w14:textId="77777777" w:rsidR="007F086D" w:rsidRPr="00A805C6" w:rsidRDefault="007F086D" w:rsidP="00BB798B">
            <w:pPr>
              <w:bidi w:val="0"/>
              <w:spacing w:after="0" w:line="240" w:lineRule="auto"/>
              <w:rPr>
                <w:rFonts w:asciiTheme="minorBidi" w:hAnsiTheme="minorBidi"/>
                <w:rtl/>
              </w:rPr>
            </w:pPr>
            <w:r w:rsidRPr="00A805C6">
              <w:rPr>
                <w:rFonts w:asciiTheme="minorBidi" w:hAnsiTheme="minorBidi"/>
              </w:rPr>
              <w:t>Varchar(20)</w:t>
            </w:r>
          </w:p>
        </w:tc>
        <w:tc>
          <w:tcPr>
            <w:tcW w:w="1604" w:type="dxa"/>
            <w:shd w:val="clear" w:color="auto" w:fill="auto"/>
          </w:tcPr>
          <w:p w14:paraId="43A7823F" w14:textId="77777777" w:rsidR="007F086D" w:rsidRPr="00A805C6" w:rsidRDefault="007F086D" w:rsidP="00BB798B">
            <w:pPr>
              <w:bidi w:val="0"/>
              <w:spacing w:after="0" w:line="240" w:lineRule="auto"/>
              <w:jc w:val="right"/>
              <w:rPr>
                <w:rFonts w:asciiTheme="minorBidi" w:hAnsiTheme="minorBidi"/>
                <w:rtl/>
              </w:rPr>
            </w:pPr>
            <w:r w:rsidRPr="00A805C6">
              <w:rPr>
                <w:rFonts w:asciiTheme="minorBidi" w:hAnsiTheme="minorBidi"/>
              </w:rPr>
              <w:t>20</w:t>
            </w:r>
          </w:p>
        </w:tc>
      </w:tr>
      <w:tr w:rsidR="007F086D" w:rsidRPr="00A805C6" w14:paraId="33F8384D" w14:textId="77777777" w:rsidTr="00744587">
        <w:trPr>
          <w:trHeight w:val="262"/>
        </w:trPr>
        <w:tc>
          <w:tcPr>
            <w:tcW w:w="2230" w:type="dxa"/>
            <w:vMerge/>
          </w:tcPr>
          <w:p w14:paraId="0B014B1F" w14:textId="77777777" w:rsidR="007F086D" w:rsidRPr="00A805C6" w:rsidRDefault="007F086D" w:rsidP="00BB798B">
            <w:pPr>
              <w:bidi w:val="0"/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2380" w:type="dxa"/>
          </w:tcPr>
          <w:p w14:paraId="4BABA2D4" w14:textId="77777777" w:rsidR="007F086D" w:rsidRDefault="007F086D" w:rsidP="00BB798B">
            <w:pPr>
              <w:bidi w:val="0"/>
              <w:spacing w:after="0" w:line="240" w:lineRule="auto"/>
            </w:pPr>
            <w:r>
              <w:t>address</w:t>
            </w:r>
          </w:p>
        </w:tc>
        <w:tc>
          <w:tcPr>
            <w:tcW w:w="3466" w:type="dxa"/>
            <w:gridSpan w:val="2"/>
          </w:tcPr>
          <w:p w14:paraId="12926C32" w14:textId="77777777" w:rsidR="007F086D" w:rsidRPr="00A805C6" w:rsidRDefault="007F086D" w:rsidP="00BB798B">
            <w:pPr>
              <w:bidi w:val="0"/>
              <w:spacing w:after="0" w:line="240" w:lineRule="auto"/>
              <w:rPr>
                <w:rFonts w:asciiTheme="minorBidi" w:hAnsiTheme="minorBidi"/>
              </w:rPr>
            </w:pPr>
            <w:r w:rsidRPr="00A805C6">
              <w:rPr>
                <w:rFonts w:asciiTheme="minorBidi" w:hAnsiTheme="minorBidi"/>
              </w:rPr>
              <w:t>Varchar(20)</w:t>
            </w:r>
          </w:p>
        </w:tc>
        <w:tc>
          <w:tcPr>
            <w:tcW w:w="1604" w:type="dxa"/>
            <w:shd w:val="clear" w:color="auto" w:fill="auto"/>
          </w:tcPr>
          <w:p w14:paraId="164D7117" w14:textId="77777777" w:rsidR="007F086D" w:rsidRPr="00A805C6" w:rsidRDefault="007F086D" w:rsidP="00BB798B">
            <w:pPr>
              <w:bidi w:val="0"/>
              <w:spacing w:after="0" w:line="240" w:lineRule="auto"/>
              <w:jc w:val="right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20</w:t>
            </w:r>
          </w:p>
        </w:tc>
      </w:tr>
      <w:tr w:rsidR="007F086D" w:rsidRPr="00A805C6" w14:paraId="0B66EB88" w14:textId="77777777" w:rsidTr="00744587">
        <w:trPr>
          <w:trHeight w:val="295"/>
        </w:trPr>
        <w:tc>
          <w:tcPr>
            <w:tcW w:w="2230" w:type="dxa"/>
            <w:vMerge/>
          </w:tcPr>
          <w:p w14:paraId="5494BD9C" w14:textId="77777777" w:rsidR="007F086D" w:rsidRPr="00A805C6" w:rsidRDefault="007F086D" w:rsidP="00BB798B">
            <w:pPr>
              <w:bidi w:val="0"/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5846" w:type="dxa"/>
            <w:gridSpan w:val="3"/>
          </w:tcPr>
          <w:p w14:paraId="693AE921" w14:textId="77777777" w:rsidR="007F086D" w:rsidRPr="00A805C6" w:rsidRDefault="007F086D" w:rsidP="00BB798B">
            <w:pPr>
              <w:bidi w:val="0"/>
              <w:spacing w:after="0" w:line="240" w:lineRule="auto"/>
              <w:jc w:val="right"/>
              <w:rPr>
                <w:rFonts w:asciiTheme="minorBidi" w:hAnsiTheme="minorBidi"/>
                <w:b/>
                <w:bCs/>
              </w:rPr>
            </w:pPr>
            <w:r w:rsidRPr="00A805C6">
              <w:rPr>
                <w:rFonts w:asciiTheme="minorBidi" w:hAnsiTheme="minorBidi"/>
                <w:b/>
                <w:bCs/>
              </w:rPr>
              <w:t xml:space="preserve"> Total Record Size (Bytes)</w:t>
            </w:r>
          </w:p>
        </w:tc>
        <w:tc>
          <w:tcPr>
            <w:tcW w:w="1604" w:type="dxa"/>
            <w:shd w:val="clear" w:color="auto" w:fill="auto"/>
          </w:tcPr>
          <w:p w14:paraId="140E8091" w14:textId="77777777" w:rsidR="007F086D" w:rsidRPr="00A805C6" w:rsidRDefault="007F086D" w:rsidP="00BB798B">
            <w:pPr>
              <w:bidi w:val="0"/>
              <w:spacing w:after="0" w:line="240" w:lineRule="auto"/>
              <w:jc w:val="right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</w:rPr>
              <w:t>8</w:t>
            </w:r>
            <w:r w:rsidRPr="00A805C6">
              <w:rPr>
                <w:rFonts w:asciiTheme="minorBidi" w:hAnsiTheme="minorBidi"/>
                <w:b/>
                <w:bCs/>
              </w:rPr>
              <w:t>0</w:t>
            </w:r>
          </w:p>
        </w:tc>
      </w:tr>
      <w:tr w:rsidR="007F086D" w:rsidRPr="00A805C6" w14:paraId="6211ED62" w14:textId="77777777" w:rsidTr="00744587">
        <w:trPr>
          <w:trHeight w:val="243"/>
        </w:trPr>
        <w:tc>
          <w:tcPr>
            <w:tcW w:w="2230" w:type="dxa"/>
            <w:vMerge w:val="restart"/>
          </w:tcPr>
          <w:p w14:paraId="0666845F" w14:textId="77777777" w:rsidR="007F086D" w:rsidRPr="00346ED4" w:rsidRDefault="007F086D" w:rsidP="00BB798B">
            <w:pPr>
              <w:bidi w:val="0"/>
              <w:spacing w:after="0" w:line="240" w:lineRule="auto"/>
              <w:rPr>
                <w:rFonts w:asciiTheme="minorBidi" w:hAnsiTheme="minorBidi"/>
                <w:b/>
                <w:bCs/>
                <w:rtl/>
              </w:rPr>
            </w:pPr>
            <w:r w:rsidRPr="00346ED4">
              <w:rPr>
                <w:b/>
                <w:bCs/>
              </w:rPr>
              <w:t>PRODUCTS</w:t>
            </w:r>
          </w:p>
        </w:tc>
        <w:tc>
          <w:tcPr>
            <w:tcW w:w="2380" w:type="dxa"/>
          </w:tcPr>
          <w:p w14:paraId="25F0DA53" w14:textId="77777777" w:rsidR="007F086D" w:rsidRPr="00A805C6" w:rsidRDefault="007F086D" w:rsidP="00BB798B">
            <w:pPr>
              <w:bidi w:val="0"/>
              <w:spacing w:after="0" w:line="240" w:lineRule="auto"/>
              <w:rPr>
                <w:rFonts w:asciiTheme="minorBidi" w:hAnsiTheme="minorBidi"/>
                <w:u w:val="single"/>
              </w:rPr>
            </w:pPr>
            <w:r w:rsidRPr="005639F0">
              <w:rPr>
                <w:u w:val="single"/>
              </w:rPr>
              <w:t>model</w:t>
            </w:r>
          </w:p>
        </w:tc>
        <w:tc>
          <w:tcPr>
            <w:tcW w:w="3466" w:type="dxa"/>
            <w:gridSpan w:val="2"/>
          </w:tcPr>
          <w:p w14:paraId="23F46344" w14:textId="77777777" w:rsidR="007F086D" w:rsidRPr="00A805C6" w:rsidRDefault="007F086D" w:rsidP="00BB798B">
            <w:pPr>
              <w:bidi w:val="0"/>
              <w:spacing w:after="0" w:line="240" w:lineRule="auto"/>
              <w:rPr>
                <w:rFonts w:asciiTheme="minorBidi" w:hAnsiTheme="minorBidi"/>
              </w:rPr>
            </w:pPr>
            <w:r w:rsidRPr="00A805C6">
              <w:rPr>
                <w:rFonts w:asciiTheme="minorBidi" w:hAnsiTheme="minorBidi"/>
              </w:rPr>
              <w:t>Varchar(20)</w:t>
            </w:r>
          </w:p>
        </w:tc>
        <w:tc>
          <w:tcPr>
            <w:tcW w:w="1604" w:type="dxa"/>
            <w:shd w:val="clear" w:color="auto" w:fill="auto"/>
          </w:tcPr>
          <w:p w14:paraId="7190FB9F" w14:textId="77777777" w:rsidR="007F086D" w:rsidRPr="00A805C6" w:rsidRDefault="007F086D" w:rsidP="00BB798B">
            <w:pPr>
              <w:bidi w:val="0"/>
              <w:spacing w:after="0" w:line="240" w:lineRule="auto"/>
              <w:jc w:val="right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20</w:t>
            </w:r>
          </w:p>
        </w:tc>
      </w:tr>
      <w:tr w:rsidR="007F086D" w:rsidRPr="00A805C6" w14:paraId="30ADA9FD" w14:textId="77777777" w:rsidTr="00744587">
        <w:trPr>
          <w:trHeight w:val="262"/>
        </w:trPr>
        <w:tc>
          <w:tcPr>
            <w:tcW w:w="2230" w:type="dxa"/>
            <w:vMerge/>
          </w:tcPr>
          <w:p w14:paraId="64CCB4B9" w14:textId="77777777" w:rsidR="007F086D" w:rsidRPr="00A805C6" w:rsidRDefault="007F086D" w:rsidP="00BB798B">
            <w:pPr>
              <w:bidi w:val="0"/>
              <w:spacing w:after="0" w:line="240" w:lineRule="auto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2380" w:type="dxa"/>
          </w:tcPr>
          <w:p w14:paraId="1C3DFB2B" w14:textId="77777777" w:rsidR="007F086D" w:rsidRPr="006325F3" w:rsidRDefault="007F086D" w:rsidP="00BB798B">
            <w:pPr>
              <w:bidi w:val="0"/>
              <w:spacing w:after="0" w:line="240" w:lineRule="auto"/>
              <w:rPr>
                <w:rFonts w:asciiTheme="minorBidi" w:hAnsiTheme="minorBidi"/>
              </w:rPr>
            </w:pPr>
            <w:r w:rsidRPr="006325F3">
              <w:t>size</w:t>
            </w:r>
          </w:p>
        </w:tc>
        <w:tc>
          <w:tcPr>
            <w:tcW w:w="3466" w:type="dxa"/>
            <w:gridSpan w:val="2"/>
          </w:tcPr>
          <w:p w14:paraId="10D971EC" w14:textId="13AE5394" w:rsidR="007F086D" w:rsidRPr="006325F3" w:rsidRDefault="007F086D" w:rsidP="00BB798B">
            <w:pPr>
              <w:bidi w:val="0"/>
              <w:spacing w:after="0" w:line="240" w:lineRule="auto"/>
              <w:rPr>
                <w:rFonts w:asciiTheme="minorBidi" w:hAnsiTheme="minorBidi"/>
              </w:rPr>
            </w:pPr>
            <w:r w:rsidRPr="006325F3">
              <w:rPr>
                <w:rFonts w:asciiTheme="minorBidi" w:hAnsiTheme="minorBidi"/>
              </w:rPr>
              <w:t>Varchar(</w:t>
            </w:r>
            <w:r w:rsidR="00190F58" w:rsidRPr="006325F3">
              <w:rPr>
                <w:rFonts w:asciiTheme="minorBidi" w:hAnsiTheme="minorBidi"/>
              </w:rPr>
              <w:t>5</w:t>
            </w:r>
            <w:r w:rsidRPr="006325F3">
              <w:rPr>
                <w:rFonts w:asciiTheme="minorBidi" w:hAnsiTheme="minorBidi"/>
              </w:rPr>
              <w:t>)</w:t>
            </w:r>
          </w:p>
        </w:tc>
        <w:tc>
          <w:tcPr>
            <w:tcW w:w="1604" w:type="dxa"/>
            <w:shd w:val="clear" w:color="auto" w:fill="auto"/>
          </w:tcPr>
          <w:p w14:paraId="00F42149" w14:textId="77777777" w:rsidR="007F086D" w:rsidRPr="00A805C6" w:rsidRDefault="007F086D" w:rsidP="00BB798B">
            <w:pPr>
              <w:bidi w:val="0"/>
              <w:spacing w:after="0" w:line="240" w:lineRule="auto"/>
              <w:jc w:val="right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7F086D" w:rsidRPr="00A805C6" w14:paraId="46D8B8FA" w14:textId="77777777" w:rsidTr="00744587">
        <w:trPr>
          <w:trHeight w:val="271"/>
        </w:trPr>
        <w:tc>
          <w:tcPr>
            <w:tcW w:w="2230" w:type="dxa"/>
            <w:vMerge/>
          </w:tcPr>
          <w:p w14:paraId="115F18CB" w14:textId="77777777" w:rsidR="007F086D" w:rsidRPr="00A805C6" w:rsidRDefault="007F086D" w:rsidP="00BB798B">
            <w:pPr>
              <w:bidi w:val="0"/>
              <w:spacing w:after="0" w:line="240" w:lineRule="auto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2380" w:type="dxa"/>
          </w:tcPr>
          <w:p w14:paraId="0846E679" w14:textId="77777777" w:rsidR="007F086D" w:rsidRPr="006325F3" w:rsidRDefault="007F086D" w:rsidP="00BB798B">
            <w:pPr>
              <w:bidi w:val="0"/>
              <w:spacing w:after="0" w:line="240" w:lineRule="auto"/>
              <w:rPr>
                <w:rFonts w:asciiTheme="minorBidi" w:hAnsiTheme="minorBidi"/>
              </w:rPr>
            </w:pPr>
            <w:r w:rsidRPr="006325F3">
              <w:t>price</w:t>
            </w:r>
          </w:p>
        </w:tc>
        <w:tc>
          <w:tcPr>
            <w:tcW w:w="3466" w:type="dxa"/>
            <w:gridSpan w:val="2"/>
          </w:tcPr>
          <w:p w14:paraId="23046D10" w14:textId="77777777" w:rsidR="007F086D" w:rsidRPr="006325F3" w:rsidRDefault="007F086D" w:rsidP="00BB798B">
            <w:pPr>
              <w:bidi w:val="0"/>
              <w:spacing w:after="0" w:line="240" w:lineRule="auto"/>
              <w:rPr>
                <w:rFonts w:asciiTheme="minorBidi" w:hAnsiTheme="minorBidi"/>
              </w:rPr>
            </w:pPr>
            <w:r w:rsidRPr="006325F3">
              <w:rPr>
                <w:rFonts w:asciiTheme="minorBidi" w:hAnsiTheme="minorBidi"/>
              </w:rPr>
              <w:t>money</w:t>
            </w:r>
          </w:p>
        </w:tc>
        <w:tc>
          <w:tcPr>
            <w:tcW w:w="1604" w:type="dxa"/>
            <w:shd w:val="clear" w:color="auto" w:fill="auto"/>
          </w:tcPr>
          <w:p w14:paraId="7BD8CA60" w14:textId="77777777" w:rsidR="007F086D" w:rsidRPr="00A805C6" w:rsidRDefault="007F086D" w:rsidP="00BB798B">
            <w:pPr>
              <w:bidi w:val="0"/>
              <w:spacing w:after="0" w:line="240" w:lineRule="auto"/>
              <w:jc w:val="right"/>
              <w:rPr>
                <w:rFonts w:asciiTheme="minorBidi" w:hAnsiTheme="minorBidi"/>
              </w:rPr>
            </w:pPr>
            <w:r>
              <w:rPr>
                <w:rFonts w:ascii="Segoe UI" w:hAnsi="Segoe UI" w:cs="Segoe UI"/>
                <w:color w:val="171717"/>
                <w:sz w:val="21"/>
                <w:szCs w:val="21"/>
                <w:shd w:val="clear" w:color="auto" w:fill="FFFFFF"/>
              </w:rPr>
              <w:t>8</w:t>
            </w:r>
          </w:p>
        </w:tc>
      </w:tr>
      <w:tr w:rsidR="007F086D" w:rsidRPr="00A805C6" w14:paraId="4E46A109" w14:textId="77777777" w:rsidTr="00744587">
        <w:trPr>
          <w:trHeight w:val="243"/>
        </w:trPr>
        <w:tc>
          <w:tcPr>
            <w:tcW w:w="2230" w:type="dxa"/>
            <w:vMerge/>
          </w:tcPr>
          <w:p w14:paraId="033D26DD" w14:textId="77777777" w:rsidR="007F086D" w:rsidRPr="00A805C6" w:rsidRDefault="007F086D" w:rsidP="00BB798B">
            <w:pPr>
              <w:bidi w:val="0"/>
              <w:spacing w:after="0" w:line="240" w:lineRule="auto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846" w:type="dxa"/>
            <w:gridSpan w:val="3"/>
          </w:tcPr>
          <w:p w14:paraId="5C08B02B" w14:textId="77777777" w:rsidR="007F086D" w:rsidRPr="006325F3" w:rsidRDefault="007F086D" w:rsidP="00BB798B">
            <w:pPr>
              <w:bidi w:val="0"/>
              <w:spacing w:after="0" w:line="240" w:lineRule="auto"/>
              <w:jc w:val="right"/>
              <w:rPr>
                <w:rFonts w:asciiTheme="minorBidi" w:hAnsiTheme="minorBidi"/>
                <w:b/>
                <w:bCs/>
              </w:rPr>
            </w:pPr>
            <w:r w:rsidRPr="006325F3">
              <w:rPr>
                <w:rFonts w:asciiTheme="minorBidi" w:hAnsiTheme="minorBidi"/>
                <w:b/>
                <w:bCs/>
              </w:rPr>
              <w:t>Total Record Size (Bytes)</w:t>
            </w:r>
          </w:p>
        </w:tc>
        <w:tc>
          <w:tcPr>
            <w:tcW w:w="1604" w:type="dxa"/>
            <w:shd w:val="clear" w:color="auto" w:fill="auto"/>
          </w:tcPr>
          <w:p w14:paraId="545B5131" w14:textId="77777777" w:rsidR="007F086D" w:rsidRPr="00A805C6" w:rsidRDefault="007F086D" w:rsidP="00BB798B">
            <w:pPr>
              <w:bidi w:val="0"/>
              <w:spacing w:after="0" w:line="240" w:lineRule="auto"/>
              <w:jc w:val="right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29</w:t>
            </w:r>
          </w:p>
        </w:tc>
      </w:tr>
      <w:tr w:rsidR="007F086D" w:rsidRPr="00A805C6" w14:paraId="357D9FD7" w14:textId="77777777" w:rsidTr="00744587">
        <w:trPr>
          <w:trHeight w:val="252"/>
        </w:trPr>
        <w:tc>
          <w:tcPr>
            <w:tcW w:w="2230" w:type="dxa"/>
            <w:vMerge w:val="restart"/>
          </w:tcPr>
          <w:p w14:paraId="069CC71E" w14:textId="77777777" w:rsidR="007F086D" w:rsidRPr="00346ED4" w:rsidRDefault="007F086D" w:rsidP="00BB798B">
            <w:pPr>
              <w:bidi w:val="0"/>
              <w:spacing w:after="0" w:line="240" w:lineRule="auto"/>
              <w:rPr>
                <w:rFonts w:asciiTheme="minorBidi" w:hAnsiTheme="minorBidi"/>
                <w:b/>
                <w:bCs/>
              </w:rPr>
            </w:pPr>
            <w:r w:rsidRPr="00346ED4">
              <w:rPr>
                <w:b/>
                <w:bCs/>
              </w:rPr>
              <w:t>SEARCH</w:t>
            </w:r>
          </w:p>
        </w:tc>
        <w:tc>
          <w:tcPr>
            <w:tcW w:w="2380" w:type="dxa"/>
          </w:tcPr>
          <w:p w14:paraId="478F6C24" w14:textId="77777777" w:rsidR="007F086D" w:rsidRPr="006325F3" w:rsidRDefault="007F086D" w:rsidP="00BB798B">
            <w:pPr>
              <w:bidi w:val="0"/>
              <w:spacing w:after="0" w:line="240" w:lineRule="auto"/>
              <w:rPr>
                <w:rFonts w:asciiTheme="minorBidi" w:hAnsiTheme="minorBidi"/>
                <w:u w:val="single"/>
              </w:rPr>
            </w:pPr>
            <w:r w:rsidRPr="006325F3">
              <w:rPr>
                <w:u w:val="single"/>
              </w:rPr>
              <w:t>search DT</w:t>
            </w:r>
          </w:p>
        </w:tc>
        <w:tc>
          <w:tcPr>
            <w:tcW w:w="3466" w:type="dxa"/>
            <w:gridSpan w:val="2"/>
          </w:tcPr>
          <w:p w14:paraId="64347B4A" w14:textId="63A3D3C2" w:rsidR="007F086D" w:rsidRPr="006325F3" w:rsidRDefault="00BB60A0" w:rsidP="00BB798B">
            <w:pPr>
              <w:bidi w:val="0"/>
              <w:spacing w:after="0"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int</w:t>
            </w:r>
          </w:p>
        </w:tc>
        <w:tc>
          <w:tcPr>
            <w:tcW w:w="1604" w:type="dxa"/>
            <w:shd w:val="clear" w:color="auto" w:fill="auto"/>
          </w:tcPr>
          <w:p w14:paraId="4C6ABA65" w14:textId="77777777" w:rsidR="007F086D" w:rsidRPr="00A805C6" w:rsidRDefault="007F086D" w:rsidP="00BB798B">
            <w:pPr>
              <w:bidi w:val="0"/>
              <w:spacing w:after="0" w:line="240" w:lineRule="auto"/>
              <w:jc w:val="right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20</w:t>
            </w:r>
          </w:p>
        </w:tc>
      </w:tr>
      <w:tr w:rsidR="007F086D" w:rsidRPr="00A805C6" w14:paraId="53FB284C" w14:textId="77777777" w:rsidTr="00744587">
        <w:trPr>
          <w:trHeight w:val="262"/>
        </w:trPr>
        <w:tc>
          <w:tcPr>
            <w:tcW w:w="2230" w:type="dxa"/>
            <w:vMerge/>
          </w:tcPr>
          <w:p w14:paraId="2F69CB35" w14:textId="77777777" w:rsidR="007F086D" w:rsidRPr="00A805C6" w:rsidRDefault="007F086D" w:rsidP="00BB798B">
            <w:pPr>
              <w:bidi w:val="0"/>
              <w:spacing w:after="0" w:line="240" w:lineRule="auto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2380" w:type="dxa"/>
          </w:tcPr>
          <w:p w14:paraId="08A56A67" w14:textId="77777777" w:rsidR="007F086D" w:rsidRPr="006325F3" w:rsidRDefault="007F086D" w:rsidP="00BB798B">
            <w:pPr>
              <w:bidi w:val="0"/>
              <w:spacing w:after="0" w:line="240" w:lineRule="auto"/>
              <w:rPr>
                <w:rFonts w:asciiTheme="minorBidi" w:hAnsiTheme="minorBidi"/>
                <w:u w:val="single"/>
              </w:rPr>
            </w:pPr>
            <w:r w:rsidRPr="006325F3">
              <w:rPr>
                <w:u w:val="single"/>
              </w:rPr>
              <w:t>IP address</w:t>
            </w:r>
          </w:p>
        </w:tc>
        <w:tc>
          <w:tcPr>
            <w:tcW w:w="3466" w:type="dxa"/>
            <w:gridSpan w:val="2"/>
          </w:tcPr>
          <w:p w14:paraId="4CEFA318" w14:textId="4264AF32" w:rsidR="007F086D" w:rsidRPr="006325F3" w:rsidRDefault="00BB60A0" w:rsidP="00BB798B">
            <w:pPr>
              <w:bidi w:val="0"/>
              <w:spacing w:after="0"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int</w:t>
            </w:r>
            <w:r w:rsidR="00190F58" w:rsidRPr="006325F3">
              <w:rPr>
                <w:rFonts w:asciiTheme="minorBidi" w:hAnsiTheme="minorBidi"/>
              </w:rPr>
              <w:t xml:space="preserve"> </w:t>
            </w:r>
          </w:p>
        </w:tc>
        <w:tc>
          <w:tcPr>
            <w:tcW w:w="1604" w:type="dxa"/>
            <w:shd w:val="clear" w:color="auto" w:fill="auto"/>
          </w:tcPr>
          <w:p w14:paraId="2050B9F8" w14:textId="77777777" w:rsidR="007F086D" w:rsidRPr="00A805C6" w:rsidRDefault="007F086D" w:rsidP="00BB798B">
            <w:pPr>
              <w:bidi w:val="0"/>
              <w:spacing w:after="0" w:line="240" w:lineRule="auto"/>
              <w:jc w:val="right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20</w:t>
            </w:r>
          </w:p>
        </w:tc>
      </w:tr>
      <w:tr w:rsidR="007F086D" w:rsidRPr="00A805C6" w14:paraId="3383290A" w14:textId="77777777" w:rsidTr="00744587">
        <w:trPr>
          <w:trHeight w:val="262"/>
        </w:trPr>
        <w:tc>
          <w:tcPr>
            <w:tcW w:w="2230" w:type="dxa"/>
            <w:vMerge/>
          </w:tcPr>
          <w:p w14:paraId="6545D734" w14:textId="77777777" w:rsidR="007F086D" w:rsidRPr="00A805C6" w:rsidRDefault="007F086D" w:rsidP="00BB798B">
            <w:pPr>
              <w:bidi w:val="0"/>
              <w:spacing w:after="0" w:line="240" w:lineRule="auto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2380" w:type="dxa"/>
          </w:tcPr>
          <w:p w14:paraId="435DDFCD" w14:textId="77777777" w:rsidR="007F086D" w:rsidRPr="006325F3" w:rsidRDefault="007F086D" w:rsidP="00BB798B">
            <w:pPr>
              <w:tabs>
                <w:tab w:val="right" w:pos="1862"/>
              </w:tabs>
              <w:bidi w:val="0"/>
              <w:spacing w:after="0" w:line="240" w:lineRule="auto"/>
              <w:rPr>
                <w:rFonts w:asciiTheme="minorBidi" w:hAnsiTheme="minorBidi"/>
              </w:rPr>
            </w:pPr>
            <w:r w:rsidRPr="006325F3">
              <w:t>content</w:t>
            </w:r>
            <w:r w:rsidRPr="006325F3">
              <w:rPr>
                <w:rFonts w:asciiTheme="minorBidi" w:hAnsiTheme="minorBidi"/>
              </w:rPr>
              <w:tab/>
            </w:r>
          </w:p>
        </w:tc>
        <w:tc>
          <w:tcPr>
            <w:tcW w:w="3466" w:type="dxa"/>
            <w:gridSpan w:val="2"/>
          </w:tcPr>
          <w:p w14:paraId="035F8342" w14:textId="77777777" w:rsidR="007F086D" w:rsidRPr="006325F3" w:rsidRDefault="007F086D" w:rsidP="00BB798B">
            <w:pPr>
              <w:bidi w:val="0"/>
              <w:spacing w:after="0" w:line="240" w:lineRule="auto"/>
              <w:rPr>
                <w:rFonts w:asciiTheme="minorBidi" w:hAnsiTheme="minorBidi"/>
              </w:rPr>
            </w:pPr>
            <w:r w:rsidRPr="006325F3">
              <w:rPr>
                <w:rFonts w:asciiTheme="minorBidi" w:hAnsiTheme="minorBidi"/>
              </w:rPr>
              <w:t>Varchar(20)</w:t>
            </w:r>
          </w:p>
        </w:tc>
        <w:tc>
          <w:tcPr>
            <w:tcW w:w="1604" w:type="dxa"/>
            <w:shd w:val="clear" w:color="auto" w:fill="auto"/>
          </w:tcPr>
          <w:p w14:paraId="023B2EE8" w14:textId="77777777" w:rsidR="007F086D" w:rsidRPr="00A805C6" w:rsidRDefault="007F086D" w:rsidP="00BB798B">
            <w:pPr>
              <w:bidi w:val="0"/>
              <w:spacing w:after="0" w:line="240" w:lineRule="auto"/>
              <w:jc w:val="right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20</w:t>
            </w:r>
          </w:p>
        </w:tc>
      </w:tr>
      <w:tr w:rsidR="007F086D" w:rsidRPr="00A805C6" w14:paraId="629D80BF" w14:textId="77777777" w:rsidTr="00744587">
        <w:trPr>
          <w:trHeight w:val="515"/>
        </w:trPr>
        <w:tc>
          <w:tcPr>
            <w:tcW w:w="2230" w:type="dxa"/>
            <w:vMerge/>
          </w:tcPr>
          <w:p w14:paraId="49CA254C" w14:textId="77777777" w:rsidR="007F086D" w:rsidRPr="00A805C6" w:rsidRDefault="007F086D" w:rsidP="00BB798B">
            <w:pPr>
              <w:bidi w:val="0"/>
              <w:spacing w:after="0" w:line="240" w:lineRule="auto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2380" w:type="dxa"/>
          </w:tcPr>
          <w:p w14:paraId="6B05BC15" w14:textId="77777777" w:rsidR="007F086D" w:rsidRPr="006325F3" w:rsidRDefault="007F086D" w:rsidP="00BB798B">
            <w:pPr>
              <w:tabs>
                <w:tab w:val="right" w:pos="1862"/>
              </w:tabs>
              <w:bidi w:val="0"/>
              <w:spacing w:after="0" w:line="240" w:lineRule="auto"/>
            </w:pPr>
            <w:r w:rsidRPr="006325F3">
              <w:t>customer ID</w:t>
            </w:r>
            <w:r w:rsidRPr="006325F3">
              <w:rPr>
                <w:u w:val="single"/>
              </w:rPr>
              <w:t>(</w:t>
            </w:r>
            <w:r w:rsidRPr="006325F3">
              <w:t>CUSTOMERES)</w:t>
            </w:r>
          </w:p>
        </w:tc>
        <w:tc>
          <w:tcPr>
            <w:tcW w:w="3466" w:type="dxa"/>
            <w:gridSpan w:val="2"/>
          </w:tcPr>
          <w:p w14:paraId="560D6BE9" w14:textId="77777777" w:rsidR="007F086D" w:rsidRPr="006325F3" w:rsidRDefault="007F086D" w:rsidP="00BB798B">
            <w:pPr>
              <w:bidi w:val="0"/>
              <w:spacing w:after="0" w:line="240" w:lineRule="auto"/>
              <w:rPr>
                <w:rFonts w:asciiTheme="minorBidi" w:hAnsiTheme="minorBidi"/>
              </w:rPr>
            </w:pPr>
            <w:r w:rsidRPr="006325F3">
              <w:rPr>
                <w:rFonts w:asciiTheme="minorBidi" w:hAnsiTheme="minorBidi"/>
              </w:rPr>
              <w:t>Varchar(20)</w:t>
            </w:r>
          </w:p>
        </w:tc>
        <w:tc>
          <w:tcPr>
            <w:tcW w:w="1604" w:type="dxa"/>
            <w:shd w:val="clear" w:color="auto" w:fill="auto"/>
          </w:tcPr>
          <w:p w14:paraId="5BF1B444" w14:textId="77777777" w:rsidR="007F086D" w:rsidRPr="00A805C6" w:rsidRDefault="007F086D" w:rsidP="00BB798B">
            <w:pPr>
              <w:bidi w:val="0"/>
              <w:spacing w:after="0" w:line="240" w:lineRule="auto"/>
              <w:jc w:val="right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20</w:t>
            </w:r>
          </w:p>
        </w:tc>
      </w:tr>
      <w:tr w:rsidR="007F086D" w:rsidRPr="00A805C6" w14:paraId="63E1E9D8" w14:textId="77777777" w:rsidTr="00744587">
        <w:trPr>
          <w:trHeight w:val="243"/>
        </w:trPr>
        <w:tc>
          <w:tcPr>
            <w:tcW w:w="2230" w:type="dxa"/>
            <w:vMerge/>
          </w:tcPr>
          <w:p w14:paraId="4F611CBE" w14:textId="77777777" w:rsidR="007F086D" w:rsidRPr="00A805C6" w:rsidRDefault="007F086D" w:rsidP="00BB798B">
            <w:pPr>
              <w:bidi w:val="0"/>
              <w:spacing w:after="0" w:line="240" w:lineRule="auto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846" w:type="dxa"/>
            <w:gridSpan w:val="3"/>
          </w:tcPr>
          <w:p w14:paraId="5B987A71" w14:textId="77777777" w:rsidR="007F086D" w:rsidRPr="006325F3" w:rsidRDefault="007F086D" w:rsidP="00BB798B">
            <w:pPr>
              <w:bidi w:val="0"/>
              <w:spacing w:after="0" w:line="240" w:lineRule="auto"/>
              <w:jc w:val="right"/>
              <w:rPr>
                <w:rFonts w:asciiTheme="minorBidi" w:hAnsiTheme="minorBidi"/>
                <w:b/>
                <w:bCs/>
              </w:rPr>
            </w:pPr>
            <w:r w:rsidRPr="006325F3">
              <w:rPr>
                <w:rFonts w:asciiTheme="minorBidi" w:hAnsiTheme="minorBidi"/>
                <w:b/>
                <w:bCs/>
              </w:rPr>
              <w:t>Total Record Size (Bytes)</w:t>
            </w:r>
          </w:p>
        </w:tc>
        <w:tc>
          <w:tcPr>
            <w:tcW w:w="1604" w:type="dxa"/>
            <w:shd w:val="clear" w:color="auto" w:fill="auto"/>
          </w:tcPr>
          <w:p w14:paraId="039E1D97" w14:textId="77777777" w:rsidR="007F086D" w:rsidRPr="00A805C6" w:rsidRDefault="007F086D" w:rsidP="00BB798B">
            <w:pPr>
              <w:bidi w:val="0"/>
              <w:spacing w:after="0" w:line="240" w:lineRule="auto"/>
              <w:jc w:val="right"/>
              <w:rPr>
                <w:rFonts w:asciiTheme="minorBidi" w:hAnsiTheme="minorBidi"/>
                <w:b/>
                <w:bCs/>
              </w:rPr>
            </w:pPr>
            <w:r w:rsidRPr="00A805C6">
              <w:rPr>
                <w:rFonts w:asciiTheme="minorBidi" w:hAnsiTheme="minorBidi"/>
                <w:b/>
                <w:bCs/>
              </w:rPr>
              <w:t>12</w:t>
            </w:r>
          </w:p>
        </w:tc>
      </w:tr>
      <w:tr w:rsidR="007F086D" w:rsidRPr="00A805C6" w14:paraId="737BEE12" w14:textId="77777777" w:rsidTr="00744587">
        <w:trPr>
          <w:trHeight w:val="252"/>
        </w:trPr>
        <w:tc>
          <w:tcPr>
            <w:tcW w:w="2230" w:type="dxa"/>
            <w:vMerge w:val="restart"/>
          </w:tcPr>
          <w:p w14:paraId="6CD4E1F3" w14:textId="77777777" w:rsidR="007F086D" w:rsidRPr="00B664C4" w:rsidRDefault="007F086D" w:rsidP="00BB798B">
            <w:pPr>
              <w:jc w:val="right"/>
              <w:rPr>
                <w:rFonts w:asciiTheme="minorBidi" w:hAnsiTheme="minorBidi"/>
                <w:b/>
                <w:bCs/>
                <w:rtl/>
              </w:rPr>
            </w:pPr>
            <w:r w:rsidRPr="00B664C4">
              <w:rPr>
                <w:b/>
                <w:bCs/>
              </w:rPr>
              <w:t>DESIGI</w:t>
            </w:r>
            <w:r w:rsidRPr="006325F3">
              <w:rPr>
                <w:b/>
                <w:bCs/>
              </w:rPr>
              <w:t>NES</w:t>
            </w:r>
          </w:p>
        </w:tc>
        <w:tc>
          <w:tcPr>
            <w:tcW w:w="2380" w:type="dxa"/>
          </w:tcPr>
          <w:p w14:paraId="3DED295A" w14:textId="77777777" w:rsidR="007F086D" w:rsidRPr="006325F3" w:rsidRDefault="007F086D" w:rsidP="00BB798B">
            <w:pPr>
              <w:bidi w:val="0"/>
              <w:spacing w:after="0" w:line="240" w:lineRule="auto"/>
              <w:rPr>
                <w:rFonts w:asciiTheme="minorBidi" w:hAnsiTheme="minorBidi"/>
                <w:u w:val="single"/>
              </w:rPr>
            </w:pPr>
            <w:r w:rsidRPr="006325F3">
              <w:rPr>
                <w:u w:val="single"/>
              </w:rPr>
              <w:t>model</w:t>
            </w:r>
            <w:r w:rsidRPr="006325F3">
              <w:t>(PRODUCTS)</w:t>
            </w:r>
          </w:p>
        </w:tc>
        <w:tc>
          <w:tcPr>
            <w:tcW w:w="3466" w:type="dxa"/>
            <w:gridSpan w:val="2"/>
          </w:tcPr>
          <w:p w14:paraId="4E58481F" w14:textId="77777777" w:rsidR="007F086D" w:rsidRPr="006325F3" w:rsidRDefault="007F086D" w:rsidP="00BB798B">
            <w:pPr>
              <w:bidi w:val="0"/>
              <w:spacing w:after="0" w:line="240" w:lineRule="auto"/>
              <w:rPr>
                <w:rFonts w:asciiTheme="minorBidi" w:hAnsiTheme="minorBidi"/>
              </w:rPr>
            </w:pPr>
            <w:r w:rsidRPr="006325F3">
              <w:rPr>
                <w:rFonts w:asciiTheme="minorBidi" w:hAnsiTheme="minorBidi"/>
              </w:rPr>
              <w:t>Varchar(20)</w:t>
            </w:r>
          </w:p>
        </w:tc>
        <w:tc>
          <w:tcPr>
            <w:tcW w:w="1604" w:type="dxa"/>
            <w:shd w:val="clear" w:color="auto" w:fill="auto"/>
          </w:tcPr>
          <w:p w14:paraId="2BD3B2B7" w14:textId="77777777" w:rsidR="007F086D" w:rsidRPr="00A805C6" w:rsidRDefault="007F086D" w:rsidP="00BB798B">
            <w:pPr>
              <w:bidi w:val="0"/>
              <w:spacing w:after="0" w:line="240" w:lineRule="auto"/>
              <w:jc w:val="right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20</w:t>
            </w:r>
          </w:p>
        </w:tc>
      </w:tr>
      <w:tr w:rsidR="007F086D" w:rsidRPr="00A805C6" w14:paraId="679F1B8F" w14:textId="77777777" w:rsidTr="00744587">
        <w:trPr>
          <w:trHeight w:val="262"/>
        </w:trPr>
        <w:tc>
          <w:tcPr>
            <w:tcW w:w="2230" w:type="dxa"/>
            <w:vMerge/>
          </w:tcPr>
          <w:p w14:paraId="74690F56" w14:textId="77777777" w:rsidR="007F086D" w:rsidRPr="00A805C6" w:rsidRDefault="007F086D" w:rsidP="00BB798B">
            <w:pPr>
              <w:bidi w:val="0"/>
              <w:spacing w:after="0" w:line="240" w:lineRule="auto"/>
              <w:rPr>
                <w:rFonts w:asciiTheme="minorBidi" w:hAnsiTheme="minorBidi"/>
              </w:rPr>
            </w:pPr>
          </w:p>
        </w:tc>
        <w:tc>
          <w:tcPr>
            <w:tcW w:w="2380" w:type="dxa"/>
          </w:tcPr>
          <w:p w14:paraId="7D7E5E89" w14:textId="77777777" w:rsidR="007F086D" w:rsidRPr="006325F3" w:rsidRDefault="007F086D" w:rsidP="00BB798B">
            <w:pPr>
              <w:bidi w:val="0"/>
              <w:spacing w:after="0" w:line="240" w:lineRule="auto"/>
              <w:rPr>
                <w:rFonts w:asciiTheme="minorBidi" w:hAnsiTheme="minorBidi"/>
                <w:u w:val="single"/>
              </w:rPr>
            </w:pPr>
            <w:r w:rsidRPr="006325F3">
              <w:rPr>
                <w:u w:val="single"/>
              </w:rPr>
              <w:t>serial number</w:t>
            </w:r>
          </w:p>
        </w:tc>
        <w:tc>
          <w:tcPr>
            <w:tcW w:w="3466" w:type="dxa"/>
            <w:gridSpan w:val="2"/>
          </w:tcPr>
          <w:p w14:paraId="73FD9731" w14:textId="29EBAED8" w:rsidR="007F086D" w:rsidRPr="006325F3" w:rsidRDefault="00BB60A0" w:rsidP="00BB798B">
            <w:pPr>
              <w:bidi w:val="0"/>
              <w:spacing w:after="0"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int</w:t>
            </w:r>
            <w:r w:rsidR="005C1508" w:rsidRPr="006325F3">
              <w:rPr>
                <w:rFonts w:asciiTheme="minorBidi" w:hAnsiTheme="minorBidi"/>
              </w:rPr>
              <w:t xml:space="preserve"> </w:t>
            </w:r>
          </w:p>
        </w:tc>
        <w:tc>
          <w:tcPr>
            <w:tcW w:w="1604" w:type="dxa"/>
            <w:shd w:val="clear" w:color="auto" w:fill="auto"/>
          </w:tcPr>
          <w:p w14:paraId="629E2284" w14:textId="77777777" w:rsidR="007F086D" w:rsidRPr="00A805C6" w:rsidRDefault="007F086D" w:rsidP="00BB798B">
            <w:pPr>
              <w:bidi w:val="0"/>
              <w:spacing w:after="0" w:line="240" w:lineRule="auto"/>
              <w:jc w:val="right"/>
              <w:rPr>
                <w:rFonts w:asciiTheme="minorBidi" w:hAnsiTheme="minorBidi"/>
              </w:rPr>
            </w:pPr>
            <w:r w:rsidRPr="00A805C6">
              <w:rPr>
                <w:rFonts w:asciiTheme="minorBidi" w:hAnsiTheme="minorBidi"/>
              </w:rPr>
              <w:t>20</w:t>
            </w:r>
          </w:p>
        </w:tc>
      </w:tr>
      <w:tr w:rsidR="007F086D" w:rsidRPr="00A805C6" w14:paraId="24CCF445" w14:textId="77777777" w:rsidTr="00744587">
        <w:trPr>
          <w:trHeight w:val="262"/>
        </w:trPr>
        <w:tc>
          <w:tcPr>
            <w:tcW w:w="2230" w:type="dxa"/>
            <w:vMerge/>
          </w:tcPr>
          <w:p w14:paraId="5DF13595" w14:textId="77777777" w:rsidR="007F086D" w:rsidRPr="00A805C6" w:rsidRDefault="007F086D" w:rsidP="00BB798B">
            <w:pPr>
              <w:bidi w:val="0"/>
              <w:spacing w:after="0" w:line="240" w:lineRule="auto"/>
              <w:rPr>
                <w:rFonts w:asciiTheme="minorBidi" w:hAnsiTheme="minorBidi"/>
              </w:rPr>
            </w:pPr>
          </w:p>
        </w:tc>
        <w:tc>
          <w:tcPr>
            <w:tcW w:w="2380" w:type="dxa"/>
          </w:tcPr>
          <w:p w14:paraId="09A17FE8" w14:textId="77777777" w:rsidR="007F086D" w:rsidRPr="006325F3" w:rsidRDefault="007F086D" w:rsidP="00BB798B">
            <w:pPr>
              <w:bidi w:val="0"/>
              <w:spacing w:after="0" w:line="240" w:lineRule="auto"/>
              <w:rPr>
                <w:rFonts w:asciiTheme="minorBidi" w:hAnsiTheme="minorBidi"/>
              </w:rPr>
            </w:pPr>
            <w:r w:rsidRPr="006325F3">
              <w:t>price</w:t>
            </w:r>
          </w:p>
        </w:tc>
        <w:tc>
          <w:tcPr>
            <w:tcW w:w="3466" w:type="dxa"/>
            <w:gridSpan w:val="2"/>
          </w:tcPr>
          <w:p w14:paraId="13B4948A" w14:textId="77777777" w:rsidR="007F086D" w:rsidRPr="006325F3" w:rsidRDefault="007F086D" w:rsidP="00BB798B">
            <w:pPr>
              <w:bidi w:val="0"/>
              <w:spacing w:after="0" w:line="240" w:lineRule="auto"/>
              <w:rPr>
                <w:rFonts w:asciiTheme="minorBidi" w:hAnsiTheme="minorBidi"/>
              </w:rPr>
            </w:pPr>
            <w:r w:rsidRPr="006325F3">
              <w:rPr>
                <w:rFonts w:asciiTheme="minorBidi" w:hAnsiTheme="minorBidi"/>
              </w:rPr>
              <w:t>money</w:t>
            </w:r>
          </w:p>
        </w:tc>
        <w:tc>
          <w:tcPr>
            <w:tcW w:w="1604" w:type="dxa"/>
            <w:shd w:val="clear" w:color="auto" w:fill="auto"/>
          </w:tcPr>
          <w:p w14:paraId="11B340E3" w14:textId="77777777" w:rsidR="007F086D" w:rsidRPr="00A805C6" w:rsidRDefault="007F086D" w:rsidP="00BB798B">
            <w:pPr>
              <w:bidi w:val="0"/>
              <w:spacing w:after="0" w:line="240" w:lineRule="auto"/>
              <w:jc w:val="right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</w:tr>
      <w:tr w:rsidR="007F086D" w:rsidRPr="00A805C6" w14:paraId="506DACB4" w14:textId="77777777" w:rsidTr="00744587">
        <w:trPr>
          <w:trHeight w:val="201"/>
        </w:trPr>
        <w:tc>
          <w:tcPr>
            <w:tcW w:w="2230" w:type="dxa"/>
            <w:vMerge/>
          </w:tcPr>
          <w:p w14:paraId="65C3D08F" w14:textId="77777777" w:rsidR="007F086D" w:rsidRPr="00A805C6" w:rsidRDefault="007F086D" w:rsidP="00BB798B">
            <w:pPr>
              <w:bidi w:val="0"/>
              <w:spacing w:after="0" w:line="240" w:lineRule="auto"/>
              <w:rPr>
                <w:rFonts w:asciiTheme="minorBidi" w:hAnsiTheme="minorBidi"/>
              </w:rPr>
            </w:pPr>
          </w:p>
        </w:tc>
        <w:tc>
          <w:tcPr>
            <w:tcW w:w="2398" w:type="dxa"/>
            <w:gridSpan w:val="2"/>
          </w:tcPr>
          <w:p w14:paraId="2424E175" w14:textId="77777777" w:rsidR="007F086D" w:rsidRPr="00A805C6" w:rsidRDefault="007F086D" w:rsidP="00BB798B">
            <w:pPr>
              <w:tabs>
                <w:tab w:val="left" w:pos="275"/>
                <w:tab w:val="right" w:pos="5205"/>
              </w:tabs>
              <w:bidi w:val="0"/>
              <w:spacing w:after="0" w:line="240" w:lineRule="auto"/>
              <w:rPr>
                <w:rFonts w:asciiTheme="minorBidi" w:hAnsiTheme="minorBidi"/>
                <w:b/>
                <w:bCs/>
              </w:rPr>
            </w:pPr>
            <w:r>
              <w:t>text</w:t>
            </w:r>
          </w:p>
        </w:tc>
        <w:tc>
          <w:tcPr>
            <w:tcW w:w="3448" w:type="dxa"/>
          </w:tcPr>
          <w:p w14:paraId="35EA015F" w14:textId="77777777" w:rsidR="007F086D" w:rsidRPr="00A805C6" w:rsidRDefault="007F086D" w:rsidP="00BB798B">
            <w:pPr>
              <w:tabs>
                <w:tab w:val="left" w:pos="275"/>
                <w:tab w:val="right" w:pos="5205"/>
              </w:tabs>
              <w:bidi w:val="0"/>
              <w:spacing w:after="0" w:line="240" w:lineRule="auto"/>
              <w:rPr>
                <w:rFonts w:asciiTheme="minorBidi" w:hAnsiTheme="minorBidi"/>
                <w:b/>
                <w:bCs/>
              </w:rPr>
            </w:pPr>
            <w:r w:rsidRPr="00A805C6">
              <w:rPr>
                <w:rFonts w:asciiTheme="minorBidi" w:hAnsiTheme="minorBidi"/>
              </w:rPr>
              <w:t>Varchar(20)</w:t>
            </w:r>
          </w:p>
        </w:tc>
        <w:tc>
          <w:tcPr>
            <w:tcW w:w="1604" w:type="dxa"/>
            <w:shd w:val="clear" w:color="auto" w:fill="auto"/>
          </w:tcPr>
          <w:p w14:paraId="6D43785E" w14:textId="77777777" w:rsidR="007F086D" w:rsidRPr="00A805C6" w:rsidRDefault="007F086D" w:rsidP="00BB798B">
            <w:pPr>
              <w:bidi w:val="0"/>
              <w:spacing w:after="0" w:line="240" w:lineRule="auto"/>
              <w:jc w:val="right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</w:rPr>
              <w:t>20</w:t>
            </w:r>
          </w:p>
        </w:tc>
      </w:tr>
      <w:tr w:rsidR="007F086D" w:rsidRPr="00A805C6" w14:paraId="07F38DC2" w14:textId="77777777" w:rsidTr="00744587">
        <w:trPr>
          <w:trHeight w:val="200"/>
        </w:trPr>
        <w:tc>
          <w:tcPr>
            <w:tcW w:w="2230" w:type="dxa"/>
            <w:vMerge/>
          </w:tcPr>
          <w:p w14:paraId="1A87474A" w14:textId="77777777" w:rsidR="007F086D" w:rsidRPr="00A805C6" w:rsidRDefault="007F086D" w:rsidP="00BB798B">
            <w:pPr>
              <w:bidi w:val="0"/>
              <w:spacing w:after="0" w:line="240" w:lineRule="auto"/>
              <w:rPr>
                <w:rFonts w:asciiTheme="minorBidi" w:hAnsiTheme="minorBidi"/>
              </w:rPr>
            </w:pPr>
          </w:p>
        </w:tc>
        <w:tc>
          <w:tcPr>
            <w:tcW w:w="2398" w:type="dxa"/>
            <w:gridSpan w:val="2"/>
          </w:tcPr>
          <w:p w14:paraId="52C6A9D0" w14:textId="77777777" w:rsidR="007F086D" w:rsidRDefault="007F086D" w:rsidP="00BB798B">
            <w:pPr>
              <w:tabs>
                <w:tab w:val="left" w:pos="275"/>
                <w:tab w:val="right" w:pos="5205"/>
              </w:tabs>
              <w:bidi w:val="0"/>
              <w:spacing w:after="0" w:line="240" w:lineRule="auto"/>
              <w:rPr>
                <w:rFonts w:asciiTheme="minorBidi" w:hAnsiTheme="minorBidi"/>
                <w:b/>
                <w:bCs/>
              </w:rPr>
            </w:pPr>
            <w:r>
              <w:t>image</w:t>
            </w:r>
          </w:p>
        </w:tc>
        <w:tc>
          <w:tcPr>
            <w:tcW w:w="3448" w:type="dxa"/>
          </w:tcPr>
          <w:p w14:paraId="2A6D78CA" w14:textId="77777777" w:rsidR="007F086D" w:rsidRDefault="007F086D" w:rsidP="00BB798B">
            <w:pPr>
              <w:tabs>
                <w:tab w:val="left" w:pos="275"/>
                <w:tab w:val="right" w:pos="5205"/>
              </w:tabs>
              <w:bidi w:val="0"/>
              <w:spacing w:after="0" w:line="240" w:lineRule="auto"/>
              <w:rPr>
                <w:rFonts w:asciiTheme="minorBidi" w:hAnsiTheme="minorBidi"/>
                <w:b/>
                <w:bCs/>
              </w:rPr>
            </w:pPr>
            <w:r>
              <w:t>image</w:t>
            </w:r>
          </w:p>
        </w:tc>
        <w:tc>
          <w:tcPr>
            <w:tcW w:w="1604" w:type="dxa"/>
            <w:shd w:val="clear" w:color="auto" w:fill="auto"/>
          </w:tcPr>
          <w:p w14:paraId="44BFAA42" w14:textId="77777777" w:rsidR="007F086D" w:rsidRPr="00A805C6" w:rsidRDefault="007F086D" w:rsidP="00BB798B">
            <w:pPr>
              <w:bidi w:val="0"/>
              <w:spacing w:after="0" w:line="240" w:lineRule="auto"/>
              <w:jc w:val="right"/>
              <w:rPr>
                <w:rFonts w:asciiTheme="minorBidi" w:hAnsiTheme="minorBidi"/>
                <w:b/>
                <w:bCs/>
              </w:rPr>
            </w:pPr>
          </w:p>
        </w:tc>
      </w:tr>
      <w:tr w:rsidR="007F086D" w:rsidRPr="00A805C6" w14:paraId="17016218" w14:textId="77777777" w:rsidTr="00744587">
        <w:trPr>
          <w:trHeight w:val="384"/>
        </w:trPr>
        <w:tc>
          <w:tcPr>
            <w:tcW w:w="2230" w:type="dxa"/>
            <w:vMerge/>
          </w:tcPr>
          <w:p w14:paraId="2591EE8C" w14:textId="77777777" w:rsidR="007F086D" w:rsidRPr="00A805C6" w:rsidRDefault="007F086D" w:rsidP="00BB798B">
            <w:pPr>
              <w:bidi w:val="0"/>
              <w:spacing w:after="0" w:line="240" w:lineRule="auto"/>
              <w:rPr>
                <w:rFonts w:asciiTheme="minorBidi" w:hAnsiTheme="minorBidi"/>
              </w:rPr>
            </w:pPr>
          </w:p>
        </w:tc>
        <w:tc>
          <w:tcPr>
            <w:tcW w:w="2398" w:type="dxa"/>
            <w:gridSpan w:val="2"/>
          </w:tcPr>
          <w:p w14:paraId="6A7924A2" w14:textId="77777777" w:rsidR="007F086D" w:rsidRDefault="007F086D" w:rsidP="00BB798B">
            <w:pPr>
              <w:tabs>
                <w:tab w:val="left" w:pos="275"/>
                <w:tab w:val="right" w:pos="5205"/>
              </w:tabs>
              <w:bidi w:val="0"/>
              <w:spacing w:after="0" w:line="240" w:lineRule="auto"/>
              <w:rPr>
                <w:rFonts w:asciiTheme="minorBidi" w:hAnsiTheme="minorBidi"/>
                <w:b/>
                <w:bCs/>
              </w:rPr>
            </w:pPr>
            <w:r w:rsidRPr="00EC668C">
              <w:t>customer ID</w:t>
            </w:r>
            <w:r>
              <w:rPr>
                <w:u w:val="single"/>
              </w:rPr>
              <w:t>(</w:t>
            </w:r>
            <w:r>
              <w:t>CUSTOMERES)</w:t>
            </w:r>
          </w:p>
        </w:tc>
        <w:tc>
          <w:tcPr>
            <w:tcW w:w="3448" w:type="dxa"/>
          </w:tcPr>
          <w:p w14:paraId="447F4866" w14:textId="77777777" w:rsidR="007F086D" w:rsidRDefault="007F086D" w:rsidP="00BB798B">
            <w:pPr>
              <w:tabs>
                <w:tab w:val="left" w:pos="275"/>
                <w:tab w:val="right" w:pos="5205"/>
              </w:tabs>
              <w:bidi w:val="0"/>
              <w:spacing w:after="0" w:line="240" w:lineRule="auto"/>
              <w:rPr>
                <w:rFonts w:asciiTheme="minorBidi" w:hAnsiTheme="minorBidi"/>
                <w:b/>
                <w:bCs/>
              </w:rPr>
            </w:pPr>
            <w:r w:rsidRPr="00A805C6">
              <w:rPr>
                <w:rFonts w:asciiTheme="minorBidi" w:hAnsiTheme="minorBidi"/>
              </w:rPr>
              <w:t>Varchar(20)</w:t>
            </w:r>
          </w:p>
        </w:tc>
        <w:tc>
          <w:tcPr>
            <w:tcW w:w="1604" w:type="dxa"/>
            <w:shd w:val="clear" w:color="auto" w:fill="auto"/>
          </w:tcPr>
          <w:p w14:paraId="620939F5" w14:textId="77777777" w:rsidR="007F086D" w:rsidRPr="00A805C6" w:rsidRDefault="007F086D" w:rsidP="00BB798B">
            <w:pPr>
              <w:bidi w:val="0"/>
              <w:spacing w:after="0" w:line="240" w:lineRule="auto"/>
              <w:jc w:val="right"/>
              <w:rPr>
                <w:rFonts w:asciiTheme="minorBidi" w:hAnsiTheme="minorBidi"/>
                <w:b/>
                <w:bCs/>
              </w:rPr>
            </w:pPr>
            <w:r w:rsidRPr="00A805C6">
              <w:rPr>
                <w:rFonts w:asciiTheme="minorBidi" w:hAnsiTheme="minorBidi"/>
              </w:rPr>
              <w:t>20</w:t>
            </w:r>
          </w:p>
        </w:tc>
      </w:tr>
      <w:tr w:rsidR="007F086D" w:rsidRPr="00A805C6" w14:paraId="15556628" w14:textId="77777777" w:rsidTr="00744587">
        <w:trPr>
          <w:trHeight w:val="384"/>
        </w:trPr>
        <w:tc>
          <w:tcPr>
            <w:tcW w:w="2230" w:type="dxa"/>
            <w:vMerge/>
          </w:tcPr>
          <w:p w14:paraId="2B1CF063" w14:textId="77777777" w:rsidR="007F086D" w:rsidRPr="00A805C6" w:rsidRDefault="007F086D" w:rsidP="00BB798B">
            <w:pPr>
              <w:bidi w:val="0"/>
              <w:spacing w:after="0" w:line="240" w:lineRule="auto"/>
              <w:rPr>
                <w:rFonts w:asciiTheme="minorBidi" w:hAnsiTheme="minorBidi"/>
              </w:rPr>
            </w:pPr>
          </w:p>
        </w:tc>
        <w:tc>
          <w:tcPr>
            <w:tcW w:w="5846" w:type="dxa"/>
            <w:gridSpan w:val="3"/>
          </w:tcPr>
          <w:p w14:paraId="103ECC40" w14:textId="77777777" w:rsidR="007F086D" w:rsidRPr="006325F3" w:rsidRDefault="007F086D" w:rsidP="00BB798B">
            <w:pPr>
              <w:tabs>
                <w:tab w:val="left" w:pos="275"/>
                <w:tab w:val="right" w:pos="5205"/>
              </w:tabs>
              <w:bidi w:val="0"/>
              <w:spacing w:after="0" w:line="240" w:lineRule="auto"/>
              <w:rPr>
                <w:rFonts w:asciiTheme="minorBidi" w:hAnsiTheme="minorBidi"/>
              </w:rPr>
            </w:pPr>
            <w:r w:rsidRPr="006325F3">
              <w:rPr>
                <w:rFonts w:asciiTheme="minorBidi" w:hAnsiTheme="minorBidi"/>
                <w:b/>
                <w:bCs/>
              </w:rPr>
              <w:t>Total Record Size (Bytes)</w:t>
            </w:r>
          </w:p>
        </w:tc>
        <w:tc>
          <w:tcPr>
            <w:tcW w:w="1604" w:type="dxa"/>
            <w:shd w:val="clear" w:color="auto" w:fill="auto"/>
          </w:tcPr>
          <w:p w14:paraId="542E7543" w14:textId="77777777" w:rsidR="007F086D" w:rsidRPr="00A805C6" w:rsidRDefault="007F086D" w:rsidP="00BB798B">
            <w:pPr>
              <w:bidi w:val="0"/>
              <w:spacing w:after="0" w:line="240" w:lineRule="auto"/>
              <w:jc w:val="right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/>
                <w:bCs/>
              </w:rPr>
              <w:t>88</w:t>
            </w:r>
          </w:p>
        </w:tc>
      </w:tr>
      <w:tr w:rsidR="007F086D" w:rsidRPr="00A805C6" w14:paraId="742DCE5F" w14:textId="77777777" w:rsidTr="00744587">
        <w:trPr>
          <w:trHeight w:val="252"/>
        </w:trPr>
        <w:tc>
          <w:tcPr>
            <w:tcW w:w="2230" w:type="dxa"/>
            <w:vMerge w:val="restart"/>
          </w:tcPr>
          <w:p w14:paraId="083CC5B5" w14:textId="77777777" w:rsidR="007F086D" w:rsidRPr="004B1162" w:rsidRDefault="007F086D" w:rsidP="00BB798B">
            <w:pPr>
              <w:jc w:val="right"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2398" w:type="dxa"/>
            <w:gridSpan w:val="2"/>
          </w:tcPr>
          <w:p w14:paraId="1E795492" w14:textId="77777777" w:rsidR="007F086D" w:rsidRPr="006325F3" w:rsidRDefault="007F086D" w:rsidP="00BB798B">
            <w:pPr>
              <w:tabs>
                <w:tab w:val="left" w:pos="275"/>
                <w:tab w:val="right" w:pos="5205"/>
              </w:tabs>
              <w:bidi w:val="0"/>
              <w:spacing w:after="0" w:line="240" w:lineRule="auto"/>
              <w:rPr>
                <w:rFonts w:asciiTheme="minorBidi" w:hAnsiTheme="minorBidi"/>
                <w:b/>
                <w:bCs/>
              </w:rPr>
            </w:pPr>
            <w:r w:rsidRPr="006325F3">
              <w:rPr>
                <w:u w:val="single"/>
              </w:rPr>
              <w:t>order ID</w:t>
            </w:r>
          </w:p>
        </w:tc>
        <w:tc>
          <w:tcPr>
            <w:tcW w:w="3448" w:type="dxa"/>
          </w:tcPr>
          <w:p w14:paraId="2FAE3823" w14:textId="2E92E3AE" w:rsidR="007F086D" w:rsidRPr="006325F3" w:rsidRDefault="00BB60A0" w:rsidP="00BB798B">
            <w:pPr>
              <w:tabs>
                <w:tab w:val="left" w:pos="275"/>
                <w:tab w:val="right" w:pos="5205"/>
              </w:tabs>
              <w:bidi w:val="0"/>
              <w:spacing w:after="0" w:line="240" w:lineRule="auto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</w:rPr>
              <w:t>int</w:t>
            </w:r>
            <w:r w:rsidR="005C1508" w:rsidRPr="006325F3">
              <w:rPr>
                <w:rFonts w:asciiTheme="minorBidi" w:hAnsiTheme="minorBidi"/>
                <w:b/>
                <w:bCs/>
              </w:rPr>
              <w:t xml:space="preserve">   </w:t>
            </w:r>
          </w:p>
        </w:tc>
        <w:tc>
          <w:tcPr>
            <w:tcW w:w="1604" w:type="dxa"/>
            <w:shd w:val="clear" w:color="auto" w:fill="auto"/>
          </w:tcPr>
          <w:p w14:paraId="49AC5B0D" w14:textId="77777777" w:rsidR="007F086D" w:rsidRPr="00A805C6" w:rsidRDefault="007F086D" w:rsidP="00BB798B">
            <w:pPr>
              <w:bidi w:val="0"/>
              <w:spacing w:after="0" w:line="240" w:lineRule="auto"/>
              <w:jc w:val="right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</w:rPr>
              <w:t>20</w:t>
            </w:r>
          </w:p>
        </w:tc>
      </w:tr>
      <w:tr w:rsidR="007F086D" w:rsidRPr="00A805C6" w14:paraId="25389A31" w14:textId="77777777" w:rsidTr="00744587">
        <w:trPr>
          <w:trHeight w:val="262"/>
        </w:trPr>
        <w:tc>
          <w:tcPr>
            <w:tcW w:w="2230" w:type="dxa"/>
            <w:vMerge/>
          </w:tcPr>
          <w:p w14:paraId="1C530BC0" w14:textId="77777777" w:rsidR="007F086D" w:rsidRPr="00A805C6" w:rsidRDefault="007F086D" w:rsidP="00BB798B">
            <w:pPr>
              <w:bidi w:val="0"/>
              <w:spacing w:after="0" w:line="240" w:lineRule="auto"/>
              <w:rPr>
                <w:rFonts w:asciiTheme="minorBidi" w:hAnsiTheme="minorBidi"/>
              </w:rPr>
            </w:pPr>
          </w:p>
        </w:tc>
        <w:tc>
          <w:tcPr>
            <w:tcW w:w="2398" w:type="dxa"/>
            <w:gridSpan w:val="2"/>
          </w:tcPr>
          <w:p w14:paraId="38F67455" w14:textId="77777777" w:rsidR="007F086D" w:rsidRPr="006325F3" w:rsidRDefault="007F086D" w:rsidP="00BB798B">
            <w:pPr>
              <w:tabs>
                <w:tab w:val="left" w:pos="275"/>
                <w:tab w:val="right" w:pos="5205"/>
              </w:tabs>
              <w:bidi w:val="0"/>
              <w:spacing w:after="0" w:line="240" w:lineRule="auto"/>
              <w:rPr>
                <w:rFonts w:asciiTheme="minorBidi" w:hAnsiTheme="minorBidi"/>
                <w:b/>
                <w:bCs/>
              </w:rPr>
            </w:pPr>
            <w:r w:rsidRPr="006325F3">
              <w:t>order date</w:t>
            </w:r>
          </w:p>
        </w:tc>
        <w:tc>
          <w:tcPr>
            <w:tcW w:w="3448" w:type="dxa"/>
          </w:tcPr>
          <w:p w14:paraId="61D9A177" w14:textId="77777777" w:rsidR="007F086D" w:rsidRPr="006325F3" w:rsidRDefault="007F086D" w:rsidP="00BB798B">
            <w:pPr>
              <w:tabs>
                <w:tab w:val="left" w:pos="275"/>
                <w:tab w:val="right" w:pos="5205"/>
              </w:tabs>
              <w:bidi w:val="0"/>
              <w:spacing w:after="0" w:line="240" w:lineRule="auto"/>
              <w:rPr>
                <w:rFonts w:asciiTheme="minorBidi" w:hAnsiTheme="minorBidi"/>
              </w:rPr>
            </w:pPr>
            <w:r w:rsidRPr="006325F3">
              <w:rPr>
                <w:rFonts w:asciiTheme="minorBidi" w:hAnsiTheme="minorBidi"/>
              </w:rPr>
              <w:t>date</w:t>
            </w:r>
          </w:p>
        </w:tc>
        <w:tc>
          <w:tcPr>
            <w:tcW w:w="1604" w:type="dxa"/>
            <w:shd w:val="clear" w:color="auto" w:fill="auto"/>
          </w:tcPr>
          <w:p w14:paraId="75144218" w14:textId="77777777" w:rsidR="007F086D" w:rsidRPr="00415DA8" w:rsidRDefault="007F086D" w:rsidP="00BB798B">
            <w:pPr>
              <w:bidi w:val="0"/>
              <w:spacing w:after="0" w:line="240" w:lineRule="auto"/>
              <w:jc w:val="right"/>
              <w:rPr>
                <w:rFonts w:asciiTheme="minorBidi" w:hAnsiTheme="minorBidi"/>
              </w:rPr>
            </w:pPr>
            <w:r w:rsidRPr="00415DA8">
              <w:rPr>
                <w:rFonts w:asciiTheme="minorBidi" w:hAnsiTheme="minorBidi"/>
              </w:rPr>
              <w:t>3</w:t>
            </w:r>
          </w:p>
        </w:tc>
      </w:tr>
      <w:tr w:rsidR="007F086D" w:rsidRPr="00A805C6" w14:paraId="1EE24B4E" w14:textId="77777777" w:rsidTr="00744587">
        <w:trPr>
          <w:trHeight w:val="252"/>
        </w:trPr>
        <w:tc>
          <w:tcPr>
            <w:tcW w:w="2230" w:type="dxa"/>
            <w:vMerge/>
          </w:tcPr>
          <w:p w14:paraId="4D31F046" w14:textId="77777777" w:rsidR="007F086D" w:rsidRPr="00A805C6" w:rsidRDefault="007F086D" w:rsidP="00BB798B">
            <w:pPr>
              <w:bidi w:val="0"/>
              <w:spacing w:after="0" w:line="240" w:lineRule="auto"/>
              <w:rPr>
                <w:rFonts w:asciiTheme="minorBidi" w:hAnsiTheme="minorBidi"/>
              </w:rPr>
            </w:pPr>
          </w:p>
        </w:tc>
        <w:tc>
          <w:tcPr>
            <w:tcW w:w="2398" w:type="dxa"/>
            <w:gridSpan w:val="2"/>
          </w:tcPr>
          <w:p w14:paraId="0FDB944F" w14:textId="77777777" w:rsidR="007F086D" w:rsidRPr="006325F3" w:rsidRDefault="007F086D" w:rsidP="00BB798B">
            <w:pPr>
              <w:tabs>
                <w:tab w:val="left" w:pos="275"/>
                <w:tab w:val="right" w:pos="5205"/>
              </w:tabs>
              <w:bidi w:val="0"/>
              <w:spacing w:after="0" w:line="240" w:lineRule="auto"/>
              <w:rPr>
                <w:rFonts w:asciiTheme="minorBidi" w:hAnsiTheme="minorBidi"/>
                <w:b/>
                <w:bCs/>
              </w:rPr>
            </w:pPr>
            <w:r w:rsidRPr="006325F3">
              <w:t>C-type</w:t>
            </w:r>
          </w:p>
        </w:tc>
        <w:tc>
          <w:tcPr>
            <w:tcW w:w="3448" w:type="dxa"/>
          </w:tcPr>
          <w:p w14:paraId="75D55D3C" w14:textId="5E1A7F48" w:rsidR="007F086D" w:rsidRPr="006325F3" w:rsidRDefault="007F086D" w:rsidP="00BB798B">
            <w:pPr>
              <w:tabs>
                <w:tab w:val="left" w:pos="275"/>
                <w:tab w:val="right" w:pos="5205"/>
              </w:tabs>
              <w:bidi w:val="0"/>
              <w:spacing w:after="0" w:line="240" w:lineRule="auto"/>
              <w:rPr>
                <w:rFonts w:asciiTheme="minorBidi" w:hAnsiTheme="minorBidi"/>
                <w:b/>
                <w:bCs/>
              </w:rPr>
            </w:pPr>
            <w:r w:rsidRPr="006325F3">
              <w:rPr>
                <w:rFonts w:asciiTheme="minorBidi" w:hAnsiTheme="minorBidi"/>
              </w:rPr>
              <w:t>Varchar(20)</w:t>
            </w:r>
            <w:r w:rsidR="00190F58" w:rsidRPr="006325F3">
              <w:rPr>
                <w:rFonts w:asciiTheme="minorBidi" w:hAnsiTheme="minorBidi"/>
                <w:b/>
                <w:bCs/>
              </w:rPr>
              <w:t xml:space="preserve">  </w:t>
            </w:r>
          </w:p>
        </w:tc>
        <w:tc>
          <w:tcPr>
            <w:tcW w:w="1604" w:type="dxa"/>
            <w:shd w:val="clear" w:color="auto" w:fill="auto"/>
          </w:tcPr>
          <w:p w14:paraId="1566AC07" w14:textId="77777777" w:rsidR="007F086D" w:rsidRPr="00A805C6" w:rsidRDefault="007F086D" w:rsidP="00BB798B">
            <w:pPr>
              <w:bidi w:val="0"/>
              <w:spacing w:after="0" w:line="240" w:lineRule="auto"/>
              <w:jc w:val="right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</w:rPr>
              <w:t>20</w:t>
            </w:r>
          </w:p>
        </w:tc>
      </w:tr>
      <w:tr w:rsidR="007F086D" w:rsidRPr="00A805C6" w14:paraId="5AC4828C" w14:textId="77777777" w:rsidTr="00744587">
        <w:trPr>
          <w:trHeight w:val="262"/>
        </w:trPr>
        <w:tc>
          <w:tcPr>
            <w:tcW w:w="2230" w:type="dxa"/>
            <w:vMerge/>
          </w:tcPr>
          <w:p w14:paraId="6A6FC31A" w14:textId="77777777" w:rsidR="007F086D" w:rsidRPr="00A805C6" w:rsidRDefault="007F086D" w:rsidP="00BB798B">
            <w:pPr>
              <w:bidi w:val="0"/>
              <w:spacing w:after="0" w:line="240" w:lineRule="auto"/>
              <w:rPr>
                <w:rFonts w:asciiTheme="minorBidi" w:hAnsiTheme="minorBidi"/>
              </w:rPr>
            </w:pPr>
          </w:p>
        </w:tc>
        <w:tc>
          <w:tcPr>
            <w:tcW w:w="2398" w:type="dxa"/>
            <w:gridSpan w:val="2"/>
          </w:tcPr>
          <w:p w14:paraId="5C9CBF7E" w14:textId="77777777" w:rsidR="007F086D" w:rsidRPr="006325F3" w:rsidRDefault="007F086D" w:rsidP="00BB798B">
            <w:pPr>
              <w:tabs>
                <w:tab w:val="left" w:pos="275"/>
                <w:tab w:val="right" w:pos="5205"/>
              </w:tabs>
              <w:bidi w:val="0"/>
              <w:spacing w:after="0" w:line="240" w:lineRule="auto"/>
              <w:rPr>
                <w:rFonts w:asciiTheme="minorBidi" w:hAnsiTheme="minorBidi"/>
                <w:b/>
                <w:bCs/>
              </w:rPr>
            </w:pPr>
            <w:r w:rsidRPr="006325F3">
              <w:t>CC Expiration</w:t>
            </w:r>
          </w:p>
        </w:tc>
        <w:tc>
          <w:tcPr>
            <w:tcW w:w="3448" w:type="dxa"/>
          </w:tcPr>
          <w:p w14:paraId="046B3911" w14:textId="77777777" w:rsidR="007F086D" w:rsidRPr="006325F3" w:rsidRDefault="007F086D" w:rsidP="00BB798B">
            <w:pPr>
              <w:tabs>
                <w:tab w:val="left" w:pos="275"/>
                <w:tab w:val="right" w:pos="5205"/>
              </w:tabs>
              <w:bidi w:val="0"/>
              <w:spacing w:after="0" w:line="240" w:lineRule="auto"/>
              <w:rPr>
                <w:rFonts w:asciiTheme="minorBidi" w:hAnsiTheme="minorBidi"/>
                <w:b/>
                <w:bCs/>
              </w:rPr>
            </w:pPr>
            <w:r w:rsidRPr="006325F3">
              <w:rPr>
                <w:rFonts w:asciiTheme="minorBidi" w:hAnsiTheme="minorBidi"/>
              </w:rPr>
              <w:t>Varchar(5)</w:t>
            </w:r>
          </w:p>
        </w:tc>
        <w:tc>
          <w:tcPr>
            <w:tcW w:w="1604" w:type="dxa"/>
            <w:shd w:val="clear" w:color="auto" w:fill="auto"/>
          </w:tcPr>
          <w:p w14:paraId="2078F10F" w14:textId="77777777" w:rsidR="007F086D" w:rsidRPr="003B570B" w:rsidRDefault="007F086D" w:rsidP="00BB798B">
            <w:pPr>
              <w:bidi w:val="0"/>
              <w:spacing w:after="0" w:line="240" w:lineRule="auto"/>
              <w:jc w:val="right"/>
              <w:rPr>
                <w:rFonts w:asciiTheme="minorBidi" w:hAnsiTheme="minorBidi"/>
              </w:rPr>
            </w:pPr>
            <w:r w:rsidRPr="003B570B">
              <w:rPr>
                <w:rFonts w:asciiTheme="minorBidi" w:hAnsiTheme="minorBidi"/>
              </w:rPr>
              <w:t>5</w:t>
            </w:r>
          </w:p>
        </w:tc>
      </w:tr>
      <w:tr w:rsidR="007F086D" w:rsidRPr="00A805C6" w14:paraId="39499524" w14:textId="77777777" w:rsidTr="00744587">
        <w:trPr>
          <w:trHeight w:val="262"/>
        </w:trPr>
        <w:tc>
          <w:tcPr>
            <w:tcW w:w="2230" w:type="dxa"/>
            <w:vMerge/>
          </w:tcPr>
          <w:p w14:paraId="3FD1143E" w14:textId="77777777" w:rsidR="007F086D" w:rsidRPr="00A805C6" w:rsidRDefault="007F086D" w:rsidP="00BB798B">
            <w:pPr>
              <w:bidi w:val="0"/>
              <w:spacing w:after="0" w:line="240" w:lineRule="auto"/>
              <w:rPr>
                <w:rFonts w:asciiTheme="minorBidi" w:hAnsiTheme="minorBidi"/>
              </w:rPr>
            </w:pPr>
          </w:p>
        </w:tc>
        <w:tc>
          <w:tcPr>
            <w:tcW w:w="2398" w:type="dxa"/>
            <w:gridSpan w:val="2"/>
          </w:tcPr>
          <w:p w14:paraId="53027121" w14:textId="77777777" w:rsidR="007F086D" w:rsidRPr="006325F3" w:rsidRDefault="007F086D" w:rsidP="00BB798B">
            <w:pPr>
              <w:tabs>
                <w:tab w:val="left" w:pos="275"/>
                <w:tab w:val="right" w:pos="5205"/>
              </w:tabs>
              <w:bidi w:val="0"/>
              <w:spacing w:after="0" w:line="240" w:lineRule="auto"/>
            </w:pPr>
            <w:r w:rsidRPr="006325F3">
              <w:t>CC cvv</w:t>
            </w:r>
          </w:p>
        </w:tc>
        <w:tc>
          <w:tcPr>
            <w:tcW w:w="3448" w:type="dxa"/>
          </w:tcPr>
          <w:p w14:paraId="1FBADA54" w14:textId="2D535FF8" w:rsidR="007F086D" w:rsidRPr="006325F3" w:rsidRDefault="007F086D" w:rsidP="00BB798B">
            <w:pPr>
              <w:tabs>
                <w:tab w:val="left" w:pos="275"/>
                <w:tab w:val="right" w:pos="5205"/>
              </w:tabs>
              <w:bidi w:val="0"/>
              <w:spacing w:after="0" w:line="240" w:lineRule="auto"/>
            </w:pPr>
            <w:r w:rsidRPr="006325F3">
              <w:rPr>
                <w:rFonts w:asciiTheme="minorBidi" w:hAnsiTheme="minorBidi"/>
              </w:rPr>
              <w:t>Varchar(</w:t>
            </w:r>
            <w:r w:rsidR="00BB60A0">
              <w:rPr>
                <w:rFonts w:asciiTheme="minorBidi" w:hAnsiTheme="minorBidi" w:hint="cs"/>
                <w:rtl/>
              </w:rPr>
              <w:t>4</w:t>
            </w:r>
            <w:r w:rsidRPr="006325F3">
              <w:rPr>
                <w:rFonts w:asciiTheme="minorBidi" w:hAnsiTheme="minorBidi"/>
              </w:rPr>
              <w:t>)</w:t>
            </w:r>
            <w:r w:rsidR="00190F58" w:rsidRPr="006325F3">
              <w:t xml:space="preserve">    </w:t>
            </w:r>
          </w:p>
        </w:tc>
        <w:tc>
          <w:tcPr>
            <w:tcW w:w="1604" w:type="dxa"/>
            <w:shd w:val="clear" w:color="auto" w:fill="auto"/>
          </w:tcPr>
          <w:p w14:paraId="5E568C19" w14:textId="77777777" w:rsidR="007F086D" w:rsidRPr="003B570B" w:rsidRDefault="007F086D" w:rsidP="00BB798B">
            <w:pPr>
              <w:bidi w:val="0"/>
              <w:spacing w:after="0" w:line="240" w:lineRule="auto"/>
              <w:jc w:val="right"/>
              <w:rPr>
                <w:rFonts w:asciiTheme="minorBidi" w:hAnsiTheme="minorBidi"/>
              </w:rPr>
            </w:pPr>
            <w:r w:rsidRPr="003B570B">
              <w:rPr>
                <w:rFonts w:asciiTheme="minorBidi" w:hAnsiTheme="minorBidi"/>
              </w:rPr>
              <w:t>3</w:t>
            </w:r>
          </w:p>
        </w:tc>
      </w:tr>
      <w:tr w:rsidR="007F086D" w:rsidRPr="00A805C6" w14:paraId="5866E542" w14:textId="77777777" w:rsidTr="00744587">
        <w:trPr>
          <w:trHeight w:val="262"/>
        </w:trPr>
        <w:tc>
          <w:tcPr>
            <w:tcW w:w="2230" w:type="dxa"/>
            <w:vMerge/>
          </w:tcPr>
          <w:p w14:paraId="56EB5BCC" w14:textId="77777777" w:rsidR="007F086D" w:rsidRPr="00A805C6" w:rsidRDefault="007F086D" w:rsidP="00BB798B">
            <w:pPr>
              <w:bidi w:val="0"/>
              <w:spacing w:after="0" w:line="240" w:lineRule="auto"/>
              <w:rPr>
                <w:rFonts w:asciiTheme="minorBidi" w:hAnsiTheme="minorBidi"/>
              </w:rPr>
            </w:pPr>
          </w:p>
        </w:tc>
        <w:tc>
          <w:tcPr>
            <w:tcW w:w="2398" w:type="dxa"/>
            <w:gridSpan w:val="2"/>
          </w:tcPr>
          <w:p w14:paraId="1E2D7329" w14:textId="77777777" w:rsidR="007F086D" w:rsidRDefault="007F086D" w:rsidP="00BB798B">
            <w:pPr>
              <w:tabs>
                <w:tab w:val="left" w:pos="275"/>
                <w:tab w:val="right" w:pos="5205"/>
              </w:tabs>
              <w:bidi w:val="0"/>
              <w:spacing w:after="0" w:line="240" w:lineRule="auto"/>
            </w:pPr>
            <w:r>
              <w:t>CC-number</w:t>
            </w:r>
          </w:p>
        </w:tc>
        <w:tc>
          <w:tcPr>
            <w:tcW w:w="3448" w:type="dxa"/>
          </w:tcPr>
          <w:p w14:paraId="50A79B66" w14:textId="250162C7" w:rsidR="007F086D" w:rsidRDefault="007F086D" w:rsidP="00BB798B">
            <w:pPr>
              <w:tabs>
                <w:tab w:val="left" w:pos="275"/>
                <w:tab w:val="right" w:pos="5205"/>
              </w:tabs>
              <w:bidi w:val="0"/>
              <w:spacing w:after="0" w:line="240" w:lineRule="auto"/>
            </w:pPr>
            <w:r w:rsidRPr="00A805C6">
              <w:rPr>
                <w:rFonts w:asciiTheme="minorBidi" w:hAnsiTheme="minorBidi"/>
              </w:rPr>
              <w:t>Varchar(</w:t>
            </w:r>
            <w:r>
              <w:rPr>
                <w:rFonts w:asciiTheme="minorBidi" w:hAnsiTheme="minorBidi"/>
              </w:rPr>
              <w:t>16</w:t>
            </w:r>
            <w:r w:rsidRPr="00A805C6">
              <w:rPr>
                <w:rFonts w:asciiTheme="minorBidi" w:hAnsiTheme="minorBidi"/>
              </w:rPr>
              <w:t>)</w:t>
            </w:r>
            <w:r w:rsidR="00190F58">
              <w:t xml:space="preserve"> </w:t>
            </w:r>
          </w:p>
        </w:tc>
        <w:tc>
          <w:tcPr>
            <w:tcW w:w="1604" w:type="dxa"/>
            <w:shd w:val="clear" w:color="auto" w:fill="auto"/>
          </w:tcPr>
          <w:p w14:paraId="4901780A" w14:textId="77777777" w:rsidR="007F086D" w:rsidRPr="003B570B" w:rsidRDefault="007F086D" w:rsidP="00BB798B">
            <w:pPr>
              <w:bidi w:val="0"/>
              <w:spacing w:after="0" w:line="240" w:lineRule="auto"/>
              <w:jc w:val="right"/>
              <w:rPr>
                <w:rFonts w:asciiTheme="minorBidi" w:hAnsiTheme="minorBidi"/>
              </w:rPr>
            </w:pPr>
            <w:r w:rsidRPr="003B570B">
              <w:rPr>
                <w:rFonts w:asciiTheme="minorBidi" w:hAnsiTheme="minorBidi"/>
              </w:rPr>
              <w:t>16</w:t>
            </w:r>
          </w:p>
        </w:tc>
      </w:tr>
      <w:tr w:rsidR="007F086D" w:rsidRPr="00A805C6" w14:paraId="6AAC980E" w14:textId="77777777" w:rsidTr="00744587">
        <w:trPr>
          <w:trHeight w:val="515"/>
        </w:trPr>
        <w:tc>
          <w:tcPr>
            <w:tcW w:w="2230" w:type="dxa"/>
            <w:vMerge/>
          </w:tcPr>
          <w:p w14:paraId="7E75F5B5" w14:textId="77777777" w:rsidR="007F086D" w:rsidRPr="00A805C6" w:rsidRDefault="007F086D" w:rsidP="00BB798B">
            <w:pPr>
              <w:bidi w:val="0"/>
              <w:spacing w:after="0" w:line="240" w:lineRule="auto"/>
              <w:rPr>
                <w:rFonts w:asciiTheme="minorBidi" w:hAnsiTheme="minorBidi"/>
              </w:rPr>
            </w:pPr>
          </w:p>
        </w:tc>
        <w:tc>
          <w:tcPr>
            <w:tcW w:w="2398" w:type="dxa"/>
            <w:gridSpan w:val="2"/>
          </w:tcPr>
          <w:p w14:paraId="0E600DB4" w14:textId="77777777" w:rsidR="007F086D" w:rsidRDefault="007F086D" w:rsidP="00BB798B">
            <w:pPr>
              <w:tabs>
                <w:tab w:val="left" w:pos="275"/>
                <w:tab w:val="right" w:pos="5205"/>
              </w:tabs>
              <w:bidi w:val="0"/>
              <w:spacing w:after="0" w:line="240" w:lineRule="auto"/>
            </w:pPr>
            <w:r>
              <w:t>customer ID(CUSTOMERES)</w:t>
            </w:r>
          </w:p>
        </w:tc>
        <w:tc>
          <w:tcPr>
            <w:tcW w:w="3448" w:type="dxa"/>
          </w:tcPr>
          <w:p w14:paraId="15FA6A11" w14:textId="77777777" w:rsidR="007F086D" w:rsidRDefault="007F086D" w:rsidP="00BB798B">
            <w:pPr>
              <w:tabs>
                <w:tab w:val="left" w:pos="275"/>
                <w:tab w:val="right" w:pos="5205"/>
              </w:tabs>
              <w:bidi w:val="0"/>
              <w:spacing w:after="0" w:line="240" w:lineRule="auto"/>
            </w:pPr>
            <w:r w:rsidRPr="00A805C6">
              <w:rPr>
                <w:rFonts w:asciiTheme="minorBidi" w:hAnsiTheme="minorBidi"/>
              </w:rPr>
              <w:t>Varchar(20)</w:t>
            </w:r>
          </w:p>
        </w:tc>
        <w:tc>
          <w:tcPr>
            <w:tcW w:w="1604" w:type="dxa"/>
            <w:shd w:val="clear" w:color="auto" w:fill="auto"/>
          </w:tcPr>
          <w:p w14:paraId="42C3C014" w14:textId="77777777" w:rsidR="007F086D" w:rsidRPr="003B570B" w:rsidRDefault="007F086D" w:rsidP="00BB798B">
            <w:pPr>
              <w:bidi w:val="0"/>
              <w:spacing w:after="0" w:line="240" w:lineRule="auto"/>
              <w:jc w:val="right"/>
              <w:rPr>
                <w:rFonts w:asciiTheme="minorBidi" w:hAnsiTheme="minorBidi"/>
              </w:rPr>
            </w:pPr>
            <w:r w:rsidRPr="003B570B">
              <w:rPr>
                <w:rFonts w:asciiTheme="minorBidi" w:hAnsiTheme="minorBidi"/>
              </w:rPr>
              <w:t>20</w:t>
            </w:r>
          </w:p>
        </w:tc>
      </w:tr>
      <w:tr w:rsidR="007F086D" w:rsidRPr="00A805C6" w14:paraId="04EE4373" w14:textId="77777777" w:rsidTr="00744587">
        <w:trPr>
          <w:trHeight w:val="234"/>
        </w:trPr>
        <w:tc>
          <w:tcPr>
            <w:tcW w:w="2230" w:type="dxa"/>
          </w:tcPr>
          <w:p w14:paraId="7A52344A" w14:textId="77777777" w:rsidR="007F086D" w:rsidRPr="00A805C6" w:rsidRDefault="007F086D" w:rsidP="00BB798B">
            <w:pPr>
              <w:bidi w:val="0"/>
              <w:spacing w:after="0" w:line="240" w:lineRule="auto"/>
              <w:rPr>
                <w:rFonts w:asciiTheme="minorBidi" w:hAnsiTheme="minorBidi"/>
              </w:rPr>
            </w:pPr>
          </w:p>
        </w:tc>
        <w:tc>
          <w:tcPr>
            <w:tcW w:w="5846" w:type="dxa"/>
            <w:gridSpan w:val="3"/>
          </w:tcPr>
          <w:p w14:paraId="3EACE79B" w14:textId="77777777" w:rsidR="007F086D" w:rsidRDefault="007F086D" w:rsidP="00BB798B">
            <w:pPr>
              <w:tabs>
                <w:tab w:val="left" w:pos="275"/>
                <w:tab w:val="right" w:pos="5205"/>
              </w:tabs>
              <w:bidi w:val="0"/>
              <w:spacing w:after="0" w:line="240" w:lineRule="auto"/>
            </w:pPr>
            <w:r w:rsidRPr="00A805C6">
              <w:rPr>
                <w:rFonts w:asciiTheme="minorBidi" w:hAnsiTheme="minorBidi"/>
                <w:b/>
                <w:bCs/>
              </w:rPr>
              <w:t>Total Record Size (Bytes)</w:t>
            </w:r>
          </w:p>
        </w:tc>
        <w:tc>
          <w:tcPr>
            <w:tcW w:w="1604" w:type="dxa"/>
            <w:shd w:val="clear" w:color="auto" w:fill="auto"/>
          </w:tcPr>
          <w:p w14:paraId="0A3DEE5E" w14:textId="77777777" w:rsidR="007F086D" w:rsidRPr="00A805C6" w:rsidRDefault="007F086D" w:rsidP="00BB798B">
            <w:pPr>
              <w:bidi w:val="0"/>
              <w:spacing w:after="0" w:line="240" w:lineRule="auto"/>
              <w:jc w:val="right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107</w:t>
            </w:r>
          </w:p>
        </w:tc>
      </w:tr>
      <w:tr w:rsidR="007F086D" w:rsidRPr="00A805C6" w14:paraId="2FC5B05C" w14:textId="77777777" w:rsidTr="00744587">
        <w:trPr>
          <w:trHeight w:val="345"/>
        </w:trPr>
        <w:tc>
          <w:tcPr>
            <w:tcW w:w="2230" w:type="dxa"/>
            <w:vMerge w:val="restart"/>
          </w:tcPr>
          <w:p w14:paraId="439E4834" w14:textId="77777777" w:rsidR="007F086D" w:rsidRPr="00A805C6" w:rsidRDefault="007F086D" w:rsidP="00BB798B">
            <w:pPr>
              <w:bidi w:val="0"/>
              <w:spacing w:after="0" w:line="240" w:lineRule="auto"/>
              <w:rPr>
                <w:rFonts w:asciiTheme="minorBidi" w:hAnsiTheme="minorBidi"/>
              </w:rPr>
            </w:pPr>
            <w:r>
              <w:t xml:space="preserve">COLORS </w:t>
            </w:r>
          </w:p>
        </w:tc>
        <w:tc>
          <w:tcPr>
            <w:tcW w:w="2398" w:type="dxa"/>
            <w:gridSpan w:val="2"/>
          </w:tcPr>
          <w:p w14:paraId="2A44B9ED" w14:textId="77777777" w:rsidR="007F086D" w:rsidRPr="00A805C6" w:rsidRDefault="007F086D" w:rsidP="00BB798B">
            <w:pPr>
              <w:tabs>
                <w:tab w:val="left" w:pos="275"/>
                <w:tab w:val="right" w:pos="5205"/>
              </w:tabs>
              <w:bidi w:val="0"/>
              <w:spacing w:after="0" w:line="240" w:lineRule="auto"/>
              <w:rPr>
                <w:rFonts w:asciiTheme="minorBidi" w:hAnsiTheme="minorBidi"/>
                <w:b/>
                <w:bCs/>
              </w:rPr>
            </w:pPr>
            <w:r>
              <w:t>design ID(DESIGINES)</w:t>
            </w:r>
          </w:p>
        </w:tc>
        <w:tc>
          <w:tcPr>
            <w:tcW w:w="3448" w:type="dxa"/>
          </w:tcPr>
          <w:p w14:paraId="299D7411" w14:textId="7304E6ED" w:rsidR="007F086D" w:rsidRPr="00A805C6" w:rsidRDefault="00BB60A0" w:rsidP="00BB798B">
            <w:pPr>
              <w:tabs>
                <w:tab w:val="left" w:pos="275"/>
                <w:tab w:val="right" w:pos="5205"/>
              </w:tabs>
              <w:bidi w:val="0"/>
              <w:spacing w:after="0" w:line="240" w:lineRule="auto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</w:rPr>
              <w:t>int</w:t>
            </w:r>
            <w:r w:rsidR="005C1508">
              <w:rPr>
                <w:rFonts w:asciiTheme="minorBidi" w:hAnsiTheme="minorBidi"/>
                <w:b/>
                <w:bCs/>
              </w:rPr>
              <w:t xml:space="preserve"> </w:t>
            </w:r>
          </w:p>
        </w:tc>
        <w:tc>
          <w:tcPr>
            <w:tcW w:w="1604" w:type="dxa"/>
            <w:shd w:val="clear" w:color="auto" w:fill="auto"/>
          </w:tcPr>
          <w:p w14:paraId="187A8825" w14:textId="77777777" w:rsidR="007F086D" w:rsidRDefault="007F086D" w:rsidP="00BB798B">
            <w:pPr>
              <w:bidi w:val="0"/>
              <w:spacing w:after="0" w:line="240" w:lineRule="auto"/>
              <w:jc w:val="right"/>
              <w:rPr>
                <w:rFonts w:asciiTheme="minorBidi" w:hAnsiTheme="minorBidi"/>
                <w:b/>
                <w:bCs/>
              </w:rPr>
            </w:pPr>
            <w:r w:rsidRPr="00A805C6">
              <w:rPr>
                <w:rFonts w:asciiTheme="minorBidi" w:hAnsiTheme="minorBidi"/>
              </w:rPr>
              <w:t>20</w:t>
            </w:r>
          </w:p>
        </w:tc>
      </w:tr>
      <w:tr w:rsidR="007F086D" w:rsidRPr="00A805C6" w14:paraId="7EFAFEC5" w14:textId="77777777" w:rsidTr="00744587">
        <w:trPr>
          <w:trHeight w:val="345"/>
        </w:trPr>
        <w:tc>
          <w:tcPr>
            <w:tcW w:w="2230" w:type="dxa"/>
            <w:vMerge/>
          </w:tcPr>
          <w:p w14:paraId="4E0B86BF" w14:textId="77777777" w:rsidR="007F086D" w:rsidRDefault="007F086D" w:rsidP="00BB798B">
            <w:pPr>
              <w:bidi w:val="0"/>
              <w:spacing w:after="0" w:line="240" w:lineRule="auto"/>
            </w:pPr>
          </w:p>
        </w:tc>
        <w:tc>
          <w:tcPr>
            <w:tcW w:w="2398" w:type="dxa"/>
            <w:gridSpan w:val="2"/>
          </w:tcPr>
          <w:p w14:paraId="2B3D389C" w14:textId="77777777" w:rsidR="007F086D" w:rsidRDefault="007F086D" w:rsidP="00BB798B">
            <w:pPr>
              <w:tabs>
                <w:tab w:val="left" w:pos="275"/>
                <w:tab w:val="right" w:pos="5205"/>
              </w:tabs>
              <w:bidi w:val="0"/>
              <w:spacing w:after="0" w:line="240" w:lineRule="auto"/>
            </w:pPr>
            <w:r>
              <w:t>color</w:t>
            </w:r>
          </w:p>
        </w:tc>
        <w:tc>
          <w:tcPr>
            <w:tcW w:w="3448" w:type="dxa"/>
          </w:tcPr>
          <w:p w14:paraId="66B18FBD" w14:textId="77777777" w:rsidR="007F086D" w:rsidRDefault="007F086D" w:rsidP="00BB798B">
            <w:pPr>
              <w:tabs>
                <w:tab w:val="left" w:pos="275"/>
                <w:tab w:val="right" w:pos="5205"/>
              </w:tabs>
              <w:bidi w:val="0"/>
              <w:spacing w:after="0" w:line="240" w:lineRule="auto"/>
            </w:pPr>
            <w:r w:rsidRPr="00A805C6">
              <w:rPr>
                <w:rFonts w:asciiTheme="minorBidi" w:hAnsiTheme="minorBidi"/>
              </w:rPr>
              <w:t>Varchar(20)</w:t>
            </w:r>
          </w:p>
        </w:tc>
        <w:tc>
          <w:tcPr>
            <w:tcW w:w="1604" w:type="dxa"/>
            <w:shd w:val="clear" w:color="auto" w:fill="auto"/>
          </w:tcPr>
          <w:p w14:paraId="44E4220C" w14:textId="77777777" w:rsidR="007F086D" w:rsidRDefault="007F086D" w:rsidP="00BB798B">
            <w:pPr>
              <w:bidi w:val="0"/>
              <w:spacing w:after="0" w:line="240" w:lineRule="auto"/>
              <w:jc w:val="right"/>
              <w:rPr>
                <w:rFonts w:asciiTheme="minorBidi" w:hAnsiTheme="minorBidi"/>
                <w:b/>
                <w:bCs/>
              </w:rPr>
            </w:pPr>
            <w:r w:rsidRPr="00A805C6">
              <w:rPr>
                <w:rFonts w:asciiTheme="minorBidi" w:hAnsiTheme="minorBidi"/>
              </w:rPr>
              <w:t>20</w:t>
            </w:r>
          </w:p>
        </w:tc>
      </w:tr>
      <w:tr w:rsidR="007F086D" w:rsidRPr="00A805C6" w14:paraId="208D4B16" w14:textId="77777777" w:rsidTr="00744587">
        <w:trPr>
          <w:trHeight w:val="243"/>
        </w:trPr>
        <w:tc>
          <w:tcPr>
            <w:tcW w:w="2230" w:type="dxa"/>
            <w:vMerge/>
          </w:tcPr>
          <w:p w14:paraId="7E0CD8A7" w14:textId="77777777" w:rsidR="007F086D" w:rsidRPr="00A805C6" w:rsidRDefault="007F086D" w:rsidP="00BB798B">
            <w:pPr>
              <w:bidi w:val="0"/>
              <w:spacing w:after="0" w:line="240" w:lineRule="auto"/>
              <w:rPr>
                <w:rFonts w:asciiTheme="minorBidi" w:hAnsiTheme="minorBidi"/>
              </w:rPr>
            </w:pPr>
          </w:p>
        </w:tc>
        <w:tc>
          <w:tcPr>
            <w:tcW w:w="5846" w:type="dxa"/>
            <w:gridSpan w:val="3"/>
          </w:tcPr>
          <w:p w14:paraId="4DE08012" w14:textId="77777777" w:rsidR="007F086D" w:rsidRPr="00A805C6" w:rsidRDefault="007F086D" w:rsidP="00BB798B">
            <w:pPr>
              <w:tabs>
                <w:tab w:val="left" w:pos="275"/>
                <w:tab w:val="right" w:pos="5205"/>
              </w:tabs>
              <w:bidi w:val="0"/>
              <w:spacing w:after="0" w:line="240" w:lineRule="auto"/>
              <w:rPr>
                <w:rFonts w:asciiTheme="minorBidi" w:hAnsiTheme="minorBidi"/>
                <w:b/>
                <w:bCs/>
              </w:rPr>
            </w:pPr>
            <w:r w:rsidRPr="00A805C6">
              <w:rPr>
                <w:rFonts w:asciiTheme="minorBidi" w:hAnsiTheme="minorBidi"/>
                <w:b/>
                <w:bCs/>
              </w:rPr>
              <w:t>Total Record Size (Bytes)</w:t>
            </w:r>
          </w:p>
        </w:tc>
        <w:tc>
          <w:tcPr>
            <w:tcW w:w="1604" w:type="dxa"/>
            <w:shd w:val="clear" w:color="auto" w:fill="auto"/>
          </w:tcPr>
          <w:p w14:paraId="389E00B1" w14:textId="77777777" w:rsidR="007F086D" w:rsidRDefault="007F086D" w:rsidP="00BB798B">
            <w:pPr>
              <w:bidi w:val="0"/>
              <w:spacing w:after="0" w:line="240" w:lineRule="auto"/>
              <w:jc w:val="right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40</w:t>
            </w:r>
          </w:p>
        </w:tc>
      </w:tr>
      <w:tr w:rsidR="007F086D" w:rsidRPr="00A805C6" w14:paraId="5710F59F" w14:textId="77777777" w:rsidTr="00744587">
        <w:trPr>
          <w:trHeight w:val="505"/>
        </w:trPr>
        <w:tc>
          <w:tcPr>
            <w:tcW w:w="2230" w:type="dxa"/>
            <w:vMerge w:val="restart"/>
          </w:tcPr>
          <w:p w14:paraId="67865B17" w14:textId="77777777" w:rsidR="007F086D" w:rsidRPr="006325F3" w:rsidRDefault="007F086D" w:rsidP="00BB798B">
            <w:pPr>
              <w:bidi w:val="0"/>
              <w:spacing w:after="0" w:line="240" w:lineRule="auto"/>
              <w:rPr>
                <w:rFonts w:asciiTheme="minorBidi" w:hAnsiTheme="minorBidi"/>
              </w:rPr>
            </w:pPr>
            <w:r w:rsidRPr="006325F3">
              <w:t>LOCATIONS</w:t>
            </w:r>
          </w:p>
        </w:tc>
        <w:tc>
          <w:tcPr>
            <w:tcW w:w="2398" w:type="dxa"/>
            <w:gridSpan w:val="2"/>
          </w:tcPr>
          <w:p w14:paraId="286161DD" w14:textId="77777777" w:rsidR="007F086D" w:rsidRPr="006325F3" w:rsidRDefault="007F086D" w:rsidP="00BB798B">
            <w:pPr>
              <w:tabs>
                <w:tab w:val="left" w:pos="275"/>
                <w:tab w:val="right" w:pos="5205"/>
              </w:tabs>
              <w:bidi w:val="0"/>
              <w:spacing w:after="0" w:line="240" w:lineRule="auto"/>
              <w:rPr>
                <w:rFonts w:asciiTheme="minorBidi" w:hAnsiTheme="minorBidi"/>
                <w:b/>
                <w:bCs/>
              </w:rPr>
            </w:pPr>
            <w:r w:rsidRPr="006325F3">
              <w:t>(design ID(DESIGINES</w:t>
            </w:r>
          </w:p>
        </w:tc>
        <w:tc>
          <w:tcPr>
            <w:tcW w:w="3448" w:type="dxa"/>
          </w:tcPr>
          <w:p w14:paraId="3AF43354" w14:textId="77777777" w:rsidR="007F086D" w:rsidRPr="006325F3" w:rsidRDefault="007F086D" w:rsidP="00BB798B">
            <w:pPr>
              <w:tabs>
                <w:tab w:val="left" w:pos="275"/>
                <w:tab w:val="right" w:pos="5205"/>
              </w:tabs>
              <w:bidi w:val="0"/>
              <w:spacing w:after="0" w:line="240" w:lineRule="auto"/>
              <w:rPr>
                <w:rFonts w:asciiTheme="minorBidi" w:hAnsiTheme="minorBidi"/>
                <w:b/>
                <w:bCs/>
              </w:rPr>
            </w:pPr>
            <w:r w:rsidRPr="006325F3">
              <w:rPr>
                <w:rFonts w:asciiTheme="minorBidi" w:hAnsiTheme="minorBidi"/>
              </w:rPr>
              <w:t>Varchar(20)</w:t>
            </w:r>
          </w:p>
        </w:tc>
        <w:tc>
          <w:tcPr>
            <w:tcW w:w="1604" w:type="dxa"/>
            <w:shd w:val="clear" w:color="auto" w:fill="auto"/>
          </w:tcPr>
          <w:p w14:paraId="4561E167" w14:textId="77777777" w:rsidR="007F086D" w:rsidRPr="006325F3" w:rsidRDefault="007F086D" w:rsidP="00BB798B">
            <w:pPr>
              <w:bidi w:val="0"/>
              <w:spacing w:after="0" w:line="240" w:lineRule="auto"/>
              <w:jc w:val="right"/>
              <w:rPr>
                <w:rFonts w:asciiTheme="minorBidi" w:hAnsiTheme="minorBidi"/>
                <w:b/>
                <w:bCs/>
              </w:rPr>
            </w:pPr>
            <w:r w:rsidRPr="006325F3">
              <w:rPr>
                <w:rFonts w:asciiTheme="minorBidi" w:hAnsiTheme="minorBidi"/>
              </w:rPr>
              <w:t>20</w:t>
            </w:r>
          </w:p>
        </w:tc>
      </w:tr>
      <w:tr w:rsidR="007F086D" w:rsidRPr="00A805C6" w14:paraId="32E532E1" w14:textId="77777777" w:rsidTr="00744587">
        <w:trPr>
          <w:trHeight w:val="252"/>
        </w:trPr>
        <w:tc>
          <w:tcPr>
            <w:tcW w:w="2230" w:type="dxa"/>
            <w:vMerge/>
          </w:tcPr>
          <w:p w14:paraId="40ABC05C" w14:textId="77777777" w:rsidR="007F086D" w:rsidRPr="006325F3" w:rsidRDefault="007F086D" w:rsidP="00BB798B">
            <w:pPr>
              <w:bidi w:val="0"/>
              <w:spacing w:after="0" w:line="240" w:lineRule="auto"/>
              <w:rPr>
                <w:rFonts w:asciiTheme="minorBidi" w:hAnsiTheme="minorBidi"/>
              </w:rPr>
            </w:pPr>
          </w:p>
        </w:tc>
        <w:tc>
          <w:tcPr>
            <w:tcW w:w="2398" w:type="dxa"/>
            <w:gridSpan w:val="2"/>
          </w:tcPr>
          <w:p w14:paraId="17FF5CF8" w14:textId="77777777" w:rsidR="007F086D" w:rsidRPr="006325F3" w:rsidRDefault="007F086D" w:rsidP="00BB798B">
            <w:pPr>
              <w:tabs>
                <w:tab w:val="left" w:pos="275"/>
                <w:tab w:val="right" w:pos="5205"/>
              </w:tabs>
              <w:bidi w:val="0"/>
              <w:spacing w:after="0" w:line="240" w:lineRule="auto"/>
              <w:rPr>
                <w:rFonts w:asciiTheme="minorBidi" w:hAnsiTheme="minorBidi"/>
                <w:b/>
                <w:bCs/>
              </w:rPr>
            </w:pPr>
            <w:r w:rsidRPr="006325F3">
              <w:t>location</w:t>
            </w:r>
          </w:p>
        </w:tc>
        <w:tc>
          <w:tcPr>
            <w:tcW w:w="3448" w:type="dxa"/>
          </w:tcPr>
          <w:p w14:paraId="3A9E5DE0" w14:textId="77777777" w:rsidR="007F086D" w:rsidRPr="006325F3" w:rsidRDefault="007F086D" w:rsidP="00BB798B">
            <w:pPr>
              <w:tabs>
                <w:tab w:val="left" w:pos="275"/>
                <w:tab w:val="right" w:pos="5205"/>
              </w:tabs>
              <w:bidi w:val="0"/>
              <w:spacing w:after="0" w:line="240" w:lineRule="auto"/>
              <w:rPr>
                <w:rFonts w:asciiTheme="minorBidi" w:hAnsiTheme="minorBidi"/>
                <w:b/>
                <w:bCs/>
              </w:rPr>
            </w:pPr>
            <w:r w:rsidRPr="006325F3">
              <w:rPr>
                <w:rFonts w:asciiTheme="minorBidi" w:hAnsiTheme="minorBidi"/>
              </w:rPr>
              <w:t>Varchar(20)</w:t>
            </w:r>
          </w:p>
        </w:tc>
        <w:tc>
          <w:tcPr>
            <w:tcW w:w="1604" w:type="dxa"/>
            <w:shd w:val="clear" w:color="auto" w:fill="auto"/>
          </w:tcPr>
          <w:p w14:paraId="688434A9" w14:textId="77777777" w:rsidR="007F086D" w:rsidRPr="006325F3" w:rsidRDefault="007F086D" w:rsidP="00BB798B">
            <w:pPr>
              <w:bidi w:val="0"/>
              <w:spacing w:after="0" w:line="240" w:lineRule="auto"/>
              <w:jc w:val="right"/>
              <w:rPr>
                <w:rFonts w:asciiTheme="minorBidi" w:hAnsiTheme="minorBidi"/>
                <w:b/>
                <w:bCs/>
              </w:rPr>
            </w:pPr>
            <w:r w:rsidRPr="006325F3">
              <w:rPr>
                <w:rFonts w:asciiTheme="minorBidi" w:hAnsiTheme="minorBidi"/>
              </w:rPr>
              <w:t>20</w:t>
            </w:r>
          </w:p>
        </w:tc>
      </w:tr>
      <w:tr w:rsidR="007F086D" w:rsidRPr="00A805C6" w14:paraId="5CE0415C" w14:textId="77777777" w:rsidTr="00744587">
        <w:trPr>
          <w:trHeight w:val="505"/>
        </w:trPr>
        <w:tc>
          <w:tcPr>
            <w:tcW w:w="2230" w:type="dxa"/>
            <w:vMerge/>
          </w:tcPr>
          <w:p w14:paraId="1DDDA267" w14:textId="77777777" w:rsidR="007F086D" w:rsidRPr="006325F3" w:rsidRDefault="007F086D" w:rsidP="00BB798B">
            <w:pPr>
              <w:bidi w:val="0"/>
              <w:spacing w:after="0" w:line="240" w:lineRule="auto"/>
              <w:rPr>
                <w:rFonts w:asciiTheme="minorBidi" w:hAnsiTheme="minorBidi"/>
              </w:rPr>
            </w:pPr>
          </w:p>
        </w:tc>
        <w:tc>
          <w:tcPr>
            <w:tcW w:w="5846" w:type="dxa"/>
            <w:gridSpan w:val="3"/>
          </w:tcPr>
          <w:p w14:paraId="5AAC19E4" w14:textId="77777777" w:rsidR="007F086D" w:rsidRPr="006325F3" w:rsidRDefault="007F086D" w:rsidP="00BB798B">
            <w:pPr>
              <w:tabs>
                <w:tab w:val="left" w:pos="275"/>
                <w:tab w:val="right" w:pos="5205"/>
              </w:tabs>
              <w:bidi w:val="0"/>
              <w:spacing w:after="0" w:line="240" w:lineRule="auto"/>
              <w:rPr>
                <w:rFonts w:asciiTheme="minorBidi" w:hAnsiTheme="minorBidi"/>
                <w:b/>
                <w:bCs/>
              </w:rPr>
            </w:pPr>
            <w:r w:rsidRPr="006325F3">
              <w:rPr>
                <w:rFonts w:asciiTheme="minorBidi" w:hAnsiTheme="minorBidi"/>
                <w:b/>
                <w:bCs/>
              </w:rPr>
              <w:t>Total Record Size (Bytes)</w:t>
            </w:r>
          </w:p>
        </w:tc>
        <w:tc>
          <w:tcPr>
            <w:tcW w:w="1604" w:type="dxa"/>
            <w:shd w:val="clear" w:color="auto" w:fill="auto"/>
          </w:tcPr>
          <w:p w14:paraId="176A1CD1" w14:textId="77777777" w:rsidR="007F086D" w:rsidRPr="006325F3" w:rsidRDefault="007F086D" w:rsidP="00BB798B">
            <w:pPr>
              <w:bidi w:val="0"/>
              <w:spacing w:after="0" w:line="240" w:lineRule="auto"/>
              <w:jc w:val="right"/>
              <w:rPr>
                <w:rFonts w:asciiTheme="minorBidi" w:hAnsiTheme="minorBidi"/>
                <w:b/>
                <w:bCs/>
              </w:rPr>
            </w:pPr>
            <w:r w:rsidRPr="006325F3">
              <w:rPr>
                <w:rFonts w:asciiTheme="minorBidi" w:hAnsiTheme="minorBidi"/>
                <w:b/>
                <w:bCs/>
              </w:rPr>
              <w:t>40</w:t>
            </w:r>
          </w:p>
        </w:tc>
      </w:tr>
    </w:tbl>
    <w:p w14:paraId="52721981" w14:textId="77777777" w:rsidR="000F5C20" w:rsidRPr="00A805C6" w:rsidRDefault="000F5C20" w:rsidP="00A805C6">
      <w:pPr>
        <w:pStyle w:val="ae"/>
        <w:spacing w:after="120" w:line="240" w:lineRule="auto"/>
        <w:contextualSpacing w:val="0"/>
        <w:rPr>
          <w:rFonts w:asciiTheme="minorBidi" w:hAnsiTheme="minorBidi" w:cstheme="minorBidi"/>
        </w:rPr>
      </w:pPr>
    </w:p>
    <w:p w14:paraId="2244C93D" w14:textId="77777777" w:rsidR="007F086D" w:rsidRDefault="007F086D" w:rsidP="00A805C6">
      <w:pPr>
        <w:pStyle w:val="2"/>
        <w:spacing w:before="0" w:after="120" w:line="240" w:lineRule="auto"/>
        <w:rPr>
          <w:rFonts w:asciiTheme="minorBidi" w:hAnsiTheme="minorBidi" w:cstheme="minorBidi"/>
          <w:sz w:val="28"/>
          <w:szCs w:val="28"/>
          <w:rtl/>
        </w:rPr>
      </w:pPr>
    </w:p>
    <w:p w14:paraId="1A7B33BD" w14:textId="77777777" w:rsidR="007F086D" w:rsidRDefault="007F086D" w:rsidP="007F086D">
      <w:pPr>
        <w:pStyle w:val="2"/>
        <w:spacing w:before="0" w:after="120" w:line="240" w:lineRule="auto"/>
        <w:rPr>
          <w:rFonts w:asciiTheme="minorBidi" w:hAnsiTheme="minorBidi" w:cstheme="minorBidi"/>
          <w:sz w:val="28"/>
          <w:szCs w:val="28"/>
          <w:rtl/>
        </w:rPr>
      </w:pPr>
    </w:p>
    <w:p w14:paraId="5F1688AA" w14:textId="77777777" w:rsidR="007F086D" w:rsidRDefault="007F086D" w:rsidP="007F086D">
      <w:pPr>
        <w:pStyle w:val="2"/>
        <w:spacing w:before="0" w:after="120" w:line="240" w:lineRule="auto"/>
        <w:rPr>
          <w:rFonts w:asciiTheme="minorBidi" w:hAnsiTheme="minorBidi" w:cstheme="minorBidi"/>
          <w:sz w:val="28"/>
          <w:szCs w:val="28"/>
          <w:rtl/>
        </w:rPr>
      </w:pPr>
    </w:p>
    <w:p w14:paraId="70239895" w14:textId="77777777" w:rsidR="007F086D" w:rsidRDefault="007F086D" w:rsidP="007F086D">
      <w:pPr>
        <w:pStyle w:val="2"/>
        <w:spacing w:before="0" w:after="120" w:line="240" w:lineRule="auto"/>
        <w:rPr>
          <w:rFonts w:asciiTheme="minorBidi" w:hAnsiTheme="minorBidi" w:cstheme="minorBidi"/>
          <w:sz w:val="28"/>
          <w:szCs w:val="28"/>
          <w:rtl/>
        </w:rPr>
      </w:pPr>
    </w:p>
    <w:p w14:paraId="6D2D51AE" w14:textId="77777777" w:rsidR="007F086D" w:rsidRDefault="007F086D" w:rsidP="007F086D">
      <w:pPr>
        <w:pStyle w:val="2"/>
        <w:spacing w:before="0" w:after="120" w:line="240" w:lineRule="auto"/>
        <w:rPr>
          <w:rFonts w:asciiTheme="minorBidi" w:hAnsiTheme="minorBidi" w:cstheme="minorBidi"/>
          <w:sz w:val="28"/>
          <w:szCs w:val="28"/>
          <w:rtl/>
        </w:rPr>
      </w:pPr>
    </w:p>
    <w:p w14:paraId="1AE1FCF6" w14:textId="683B2B84" w:rsidR="007F086D" w:rsidRDefault="007F086D" w:rsidP="007F086D">
      <w:pPr>
        <w:pStyle w:val="2"/>
        <w:spacing w:before="0" w:after="120" w:line="240" w:lineRule="auto"/>
        <w:rPr>
          <w:rFonts w:asciiTheme="minorBidi" w:hAnsiTheme="minorBidi" w:cstheme="minorBidi"/>
          <w:sz w:val="28"/>
          <w:szCs w:val="28"/>
          <w:rtl/>
        </w:rPr>
      </w:pPr>
    </w:p>
    <w:p w14:paraId="410143CA" w14:textId="6892783E" w:rsidR="007F086D" w:rsidRDefault="007F086D" w:rsidP="007F086D">
      <w:pPr>
        <w:rPr>
          <w:rtl/>
        </w:rPr>
      </w:pPr>
    </w:p>
    <w:p w14:paraId="561BD6E3" w14:textId="77777777" w:rsidR="007F086D" w:rsidRPr="007F086D" w:rsidRDefault="007F086D" w:rsidP="007F086D">
      <w:pPr>
        <w:rPr>
          <w:rtl/>
        </w:rPr>
      </w:pPr>
    </w:p>
    <w:p w14:paraId="5031434F" w14:textId="77777777" w:rsidR="007F086D" w:rsidRDefault="007F086D" w:rsidP="007F086D">
      <w:pPr>
        <w:pStyle w:val="2"/>
        <w:spacing w:before="0" w:after="120" w:line="240" w:lineRule="auto"/>
        <w:rPr>
          <w:rFonts w:asciiTheme="minorBidi" w:hAnsiTheme="minorBidi" w:cstheme="minorBidi"/>
          <w:sz w:val="28"/>
          <w:szCs w:val="28"/>
          <w:rtl/>
        </w:rPr>
      </w:pPr>
    </w:p>
    <w:p w14:paraId="7174B2BF" w14:textId="77777777" w:rsidR="007F086D" w:rsidRDefault="007F086D" w:rsidP="007F086D">
      <w:pPr>
        <w:pStyle w:val="2"/>
        <w:spacing w:before="0" w:after="120" w:line="240" w:lineRule="auto"/>
        <w:rPr>
          <w:rFonts w:asciiTheme="minorBidi" w:hAnsiTheme="minorBidi" w:cstheme="minorBidi"/>
          <w:sz w:val="28"/>
          <w:szCs w:val="28"/>
          <w:rtl/>
        </w:rPr>
      </w:pPr>
    </w:p>
    <w:p w14:paraId="30F17716" w14:textId="050F9FAE" w:rsidR="007F086D" w:rsidRDefault="007F086D" w:rsidP="007F086D">
      <w:pPr>
        <w:pStyle w:val="2"/>
        <w:spacing w:before="0" w:after="120" w:line="240" w:lineRule="auto"/>
        <w:rPr>
          <w:rFonts w:asciiTheme="minorBidi" w:hAnsiTheme="minorBidi" w:cstheme="minorBidi"/>
          <w:sz w:val="28"/>
          <w:szCs w:val="28"/>
          <w:rtl/>
        </w:rPr>
      </w:pPr>
    </w:p>
    <w:p w14:paraId="436D8830" w14:textId="77777777" w:rsidR="007F086D" w:rsidRPr="007F086D" w:rsidRDefault="007F086D" w:rsidP="007F086D">
      <w:pPr>
        <w:rPr>
          <w:rtl/>
        </w:rPr>
      </w:pPr>
    </w:p>
    <w:p w14:paraId="6AF8DCCA" w14:textId="77777777" w:rsidR="007F086D" w:rsidRDefault="007F086D" w:rsidP="007F086D">
      <w:pPr>
        <w:pStyle w:val="2"/>
        <w:spacing w:before="0" w:after="120" w:line="240" w:lineRule="auto"/>
        <w:rPr>
          <w:rFonts w:asciiTheme="minorBidi" w:hAnsiTheme="minorBidi" w:cstheme="minorBidi"/>
          <w:sz w:val="28"/>
          <w:szCs w:val="28"/>
          <w:rtl/>
        </w:rPr>
      </w:pPr>
    </w:p>
    <w:p w14:paraId="3C5BEC36" w14:textId="3BDB30CB" w:rsidR="00883C6A" w:rsidRDefault="00883C6A" w:rsidP="007F086D">
      <w:pPr>
        <w:pStyle w:val="2"/>
        <w:spacing w:before="0" w:after="120" w:line="240" w:lineRule="auto"/>
        <w:rPr>
          <w:rFonts w:asciiTheme="minorBidi" w:hAnsiTheme="minorBidi" w:cstheme="minorBidi"/>
          <w:sz w:val="28"/>
          <w:szCs w:val="28"/>
          <w:rtl/>
        </w:rPr>
      </w:pPr>
      <w:r w:rsidRPr="00836FEE">
        <w:rPr>
          <w:rFonts w:asciiTheme="minorBidi" w:hAnsiTheme="minorBidi" w:cstheme="minorBidi"/>
          <w:sz w:val="28"/>
          <w:szCs w:val="28"/>
          <w:rtl/>
        </w:rPr>
        <w:t xml:space="preserve">מטלה </w:t>
      </w:r>
      <w:r w:rsidR="005524B9" w:rsidRPr="00836FEE">
        <w:rPr>
          <w:rFonts w:asciiTheme="minorBidi" w:hAnsiTheme="minorBidi" w:cstheme="minorBidi"/>
          <w:sz w:val="28"/>
          <w:szCs w:val="28"/>
          <w:rtl/>
        </w:rPr>
        <w:t xml:space="preserve">3 </w:t>
      </w:r>
      <w:r w:rsidRPr="00836FEE">
        <w:rPr>
          <w:rFonts w:asciiTheme="minorBidi" w:hAnsiTheme="minorBidi" w:cstheme="minorBidi"/>
          <w:sz w:val="28"/>
          <w:szCs w:val="28"/>
          <w:rtl/>
        </w:rPr>
        <w:t>(</w:t>
      </w:r>
      <w:r w:rsidR="00105A0D" w:rsidRPr="00836FEE">
        <w:rPr>
          <w:rFonts w:asciiTheme="minorBidi" w:hAnsiTheme="minorBidi" w:cstheme="minorBidi"/>
          <w:sz w:val="28"/>
          <w:szCs w:val="28"/>
          <w:rtl/>
        </w:rPr>
        <w:t>30</w:t>
      </w:r>
      <w:r w:rsidRPr="00836FEE">
        <w:rPr>
          <w:rFonts w:asciiTheme="minorBidi" w:hAnsiTheme="minorBidi" w:cstheme="minorBidi"/>
          <w:sz w:val="28"/>
          <w:szCs w:val="28"/>
          <w:rtl/>
        </w:rPr>
        <w:t xml:space="preserve">%) - </w:t>
      </w:r>
      <w:r w:rsidR="00D4560B" w:rsidRPr="00836FEE">
        <w:rPr>
          <w:rFonts w:asciiTheme="minorBidi" w:hAnsiTheme="minorBidi" w:cstheme="minorBidi"/>
          <w:sz w:val="28"/>
          <w:szCs w:val="28"/>
          <w:rtl/>
        </w:rPr>
        <w:t xml:space="preserve">עיצוב פיסי (בסיס </w:t>
      </w:r>
      <w:r w:rsidR="0003105F" w:rsidRPr="00836FEE">
        <w:rPr>
          <w:rFonts w:asciiTheme="minorBidi" w:hAnsiTheme="minorBidi" w:cstheme="minorBidi"/>
          <w:sz w:val="28"/>
          <w:szCs w:val="28"/>
          <w:rtl/>
        </w:rPr>
        <w:t>נתונים</w:t>
      </w:r>
      <w:r w:rsidR="00D4560B" w:rsidRPr="00836FEE">
        <w:rPr>
          <w:rFonts w:asciiTheme="minorBidi" w:hAnsiTheme="minorBidi" w:cstheme="minorBidi"/>
          <w:sz w:val="28"/>
          <w:szCs w:val="28"/>
          <w:rtl/>
        </w:rPr>
        <w:t xml:space="preserve"> פעיל</w:t>
      </w:r>
      <w:r w:rsidR="0003105F" w:rsidRPr="00836FEE">
        <w:rPr>
          <w:rFonts w:asciiTheme="minorBidi" w:hAnsiTheme="minorBidi" w:cstheme="minorBidi"/>
          <w:sz w:val="28"/>
          <w:szCs w:val="28"/>
          <w:rtl/>
        </w:rPr>
        <w:t xml:space="preserve"> על שרת </w:t>
      </w:r>
      <w:r w:rsidR="0003105F" w:rsidRPr="00836FEE">
        <w:rPr>
          <w:rFonts w:asciiTheme="minorBidi" w:hAnsiTheme="minorBidi" w:cstheme="minorBidi"/>
          <w:sz w:val="28"/>
          <w:szCs w:val="28"/>
        </w:rPr>
        <w:t>RDBMS</w:t>
      </w:r>
      <w:r w:rsidR="0003105F" w:rsidRPr="00836FEE">
        <w:rPr>
          <w:rFonts w:asciiTheme="minorBidi" w:hAnsiTheme="minorBidi" w:cstheme="minorBidi"/>
          <w:sz w:val="28"/>
          <w:szCs w:val="28"/>
          <w:rtl/>
        </w:rPr>
        <w:t>)</w:t>
      </w:r>
    </w:p>
    <w:p w14:paraId="5905A879" w14:textId="43C6D2FD" w:rsidR="00723ABE" w:rsidRDefault="00723ABE" w:rsidP="00723ABE">
      <w:pPr>
        <w:pStyle w:val="1"/>
        <w:spacing w:before="0" w:after="120"/>
        <w:rPr>
          <w:rFonts w:ascii="Tahoma" w:hAnsi="Tahoma" w:cs="Tahoma"/>
          <w:color w:val="4F81BD"/>
          <w:sz w:val="26"/>
          <w:szCs w:val="26"/>
        </w:rPr>
      </w:pPr>
      <w:r w:rsidRPr="00BE2ECF">
        <w:rPr>
          <w:rFonts w:ascii="Tahoma" w:hAnsi="Tahoma" w:cs="Tahoma"/>
          <w:color w:val="4F81BD"/>
          <w:sz w:val="26"/>
          <w:szCs w:val="26"/>
        </w:rPr>
        <w:t>SCRIPT</w:t>
      </w:r>
      <w:r w:rsidRPr="00BE2ECF">
        <w:rPr>
          <w:rFonts w:ascii="Tahoma" w:hAnsi="Tahoma" w:cs="Tahoma" w:hint="cs"/>
          <w:color w:val="4F81BD"/>
          <w:sz w:val="26"/>
          <w:szCs w:val="26"/>
          <w:rtl/>
        </w:rPr>
        <w:t xml:space="preserve"> לבניית הטבלאות</w:t>
      </w:r>
      <w:r>
        <w:rPr>
          <w:rFonts w:ascii="Tahoma" w:hAnsi="Tahoma" w:cs="Tahoma" w:hint="cs"/>
          <w:color w:val="4F81BD"/>
          <w:sz w:val="26"/>
          <w:szCs w:val="26"/>
          <w:rtl/>
        </w:rPr>
        <w:t xml:space="preserve"> ומחיקתן</w:t>
      </w:r>
    </w:p>
    <w:p w14:paraId="62EBA254" w14:textId="77777777" w:rsidR="00723ABE" w:rsidRPr="00723ABE" w:rsidRDefault="00723ABE" w:rsidP="00723ABE">
      <w:pPr>
        <w:rPr>
          <w:rtl/>
        </w:rPr>
      </w:pPr>
    </w:p>
    <w:p w14:paraId="6EBD819E" w14:textId="77777777" w:rsidR="00434426" w:rsidRDefault="00434426" w:rsidP="0043442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/*reboot the system*/</w:t>
      </w:r>
    </w:p>
    <w:p w14:paraId="772285A7" w14:textId="77777777" w:rsidR="00434426" w:rsidRDefault="00434426" w:rsidP="0043442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DesignColors</w:t>
      </w:r>
    </w:p>
    <w:p w14:paraId="026E503B" w14:textId="77777777" w:rsidR="00434426" w:rsidRDefault="00434426" w:rsidP="0043442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5D08A4F3" w14:textId="77777777" w:rsidR="00434426" w:rsidRDefault="00434426" w:rsidP="0043442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Designs</w:t>
      </w:r>
    </w:p>
    <w:p w14:paraId="2FACDCFE" w14:textId="77777777" w:rsidR="00434426" w:rsidRDefault="00434426" w:rsidP="0043442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Searches</w:t>
      </w:r>
    </w:p>
    <w:p w14:paraId="15A6B72C" w14:textId="77777777" w:rsidR="00434426" w:rsidRDefault="00434426" w:rsidP="0043442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37CDBD9F" w14:textId="77777777" w:rsidR="00434426" w:rsidRDefault="00434426" w:rsidP="0043442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6AF03DCC" w14:textId="77777777" w:rsidR="00434426" w:rsidRDefault="00434426" w:rsidP="0043442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[Models]</w:t>
      </w:r>
    </w:p>
    <w:p w14:paraId="1D7FAE6D" w14:textId="77777777" w:rsidR="00434426" w:rsidRDefault="00434426" w:rsidP="0043442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Colors</w:t>
      </w:r>
    </w:p>
    <w:p w14:paraId="4653540E" w14:textId="77777777" w:rsidR="00434426" w:rsidRDefault="00434426" w:rsidP="0043442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Sizes</w:t>
      </w:r>
    </w:p>
    <w:p w14:paraId="05CC695E" w14:textId="77777777" w:rsidR="00434426" w:rsidRDefault="00434426" w:rsidP="0043442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/**tables**/</w:t>
      </w:r>
    </w:p>
    <w:p w14:paraId="0DF2EB2E" w14:textId="77777777" w:rsidR="00434426" w:rsidRDefault="00434426" w:rsidP="0043442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B3507BF" w14:textId="77777777" w:rsidR="00434426" w:rsidRDefault="00434426" w:rsidP="0043442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[Customer ID]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C770186" w14:textId="77777777" w:rsidR="00434426" w:rsidRDefault="00434426" w:rsidP="0043442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Username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C827B65" w14:textId="77777777" w:rsidR="00434426" w:rsidRDefault="00434426" w:rsidP="0043442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Email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4C4CC80" w14:textId="77777777" w:rsidR="00434426" w:rsidRDefault="00434426" w:rsidP="0043442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[Address]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CE6193F" w14:textId="77777777" w:rsidR="00434426" w:rsidRDefault="00434426" w:rsidP="0043442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PK_Customer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[Customer ID]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263826B" w14:textId="77777777" w:rsidR="00434426" w:rsidRDefault="00434426" w:rsidP="0043442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E8F1883" w14:textId="77777777" w:rsidR="00434426" w:rsidRDefault="00434426" w:rsidP="0043442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AC4B08" w14:textId="77777777" w:rsidR="00434426" w:rsidRDefault="00434426" w:rsidP="0043442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6C74BE6" w14:textId="77777777" w:rsidR="00434426" w:rsidRDefault="00434426" w:rsidP="0043442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Model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6B76FCC" w14:textId="77777777" w:rsidR="00434426" w:rsidRDefault="00434426" w:rsidP="0043442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Size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648DC9E" w14:textId="77777777" w:rsidR="00434426" w:rsidRDefault="00434426" w:rsidP="0043442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Price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4448ECF" w14:textId="77777777" w:rsidR="00434426" w:rsidRDefault="00434426" w:rsidP="0043442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PK_Product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278D51" w14:textId="77777777" w:rsidR="00434426" w:rsidRDefault="00434426" w:rsidP="0043442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652867" w14:textId="77777777" w:rsidR="00434426" w:rsidRDefault="00434426" w:rsidP="0043442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Searches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8CBD84D" w14:textId="77777777" w:rsidR="00434426" w:rsidRDefault="00434426" w:rsidP="0043442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[Search DT]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35D67E" w14:textId="77777777" w:rsidR="00434426" w:rsidRDefault="00434426" w:rsidP="0043442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[IP Address]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F72756A" w14:textId="77777777" w:rsidR="00434426" w:rsidRDefault="00434426" w:rsidP="0043442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Content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50F54F3" w14:textId="77777777" w:rsidR="00434426" w:rsidRDefault="00434426" w:rsidP="0043442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[Customer ID]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83AC843" w14:textId="6665A1DE" w:rsidR="00434426" w:rsidRDefault="00434426" w:rsidP="0043442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PK_Search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[IP </w:t>
      </w:r>
      <w:r w:rsidRPr="006325F3">
        <w:rPr>
          <w:rFonts w:ascii="Consolas" w:hAnsi="Consolas" w:cs="Consolas"/>
          <w:color w:val="000000"/>
          <w:sz w:val="19"/>
          <w:szCs w:val="19"/>
        </w:rPr>
        <w:t>Address</w:t>
      </w:r>
      <w:r w:rsidR="00190F58" w:rsidRPr="006325F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190F58" w:rsidRPr="006325F3">
        <w:rPr>
          <w:rFonts w:ascii="Consolas" w:hAnsi="Consolas" w:cs="Consolas"/>
          <w:sz w:val="19"/>
          <w:szCs w:val="19"/>
        </w:rPr>
        <w:t>Search DT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21B851" w14:textId="77777777" w:rsidR="00434426" w:rsidRDefault="00434426" w:rsidP="0043442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FK_SearcheBy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[Customer 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[Customer 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A8A635" w14:textId="77777777" w:rsidR="00434426" w:rsidRDefault="00434426" w:rsidP="0043442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FD3497" w14:textId="77777777" w:rsidR="00434426" w:rsidRDefault="00434426" w:rsidP="0043442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Designs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ED786EE" w14:textId="77777777" w:rsidR="00434426" w:rsidRDefault="00434426" w:rsidP="0043442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Model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D603EE4" w14:textId="77777777" w:rsidR="00434426" w:rsidRDefault="00434426" w:rsidP="0043442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Size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0596FEB" w14:textId="77777777" w:rsidR="00434426" w:rsidRDefault="00434426" w:rsidP="0043442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[Serial Number]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22761F6" w14:textId="77777777" w:rsidR="00434426" w:rsidRDefault="00434426" w:rsidP="0043442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Price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BE6012A" w14:textId="77777777" w:rsidR="00434426" w:rsidRDefault="00434426" w:rsidP="0043442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[Text]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1C7B08D" w14:textId="77777777" w:rsidR="00434426" w:rsidRDefault="00434426" w:rsidP="0043442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[Image]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4CCFAA6" w14:textId="77777777" w:rsidR="00434426" w:rsidRDefault="00434426" w:rsidP="0043442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[Customer]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6B87B95" w14:textId="77777777" w:rsidR="00434426" w:rsidRDefault="00434426" w:rsidP="0043442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PK_Design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[Serial Number]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69F5B2" w14:textId="77777777" w:rsidR="00434426" w:rsidRDefault="00434426" w:rsidP="0043442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FK_PrintOn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037D16" w14:textId="77777777" w:rsidR="00434426" w:rsidRDefault="00434426" w:rsidP="0043442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FK_DesignBy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[Customer]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[Customer 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E2A382" w14:textId="77777777" w:rsidR="00434426" w:rsidRDefault="00434426" w:rsidP="0043442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A7AF5C" w14:textId="77777777" w:rsidR="00434426" w:rsidRDefault="00434426" w:rsidP="0043442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[Orders]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2FF1D16" w14:textId="77777777" w:rsidR="00434426" w:rsidRDefault="00434426" w:rsidP="0043442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[Order ID]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00BA577" w14:textId="77777777" w:rsidR="00434426" w:rsidRDefault="00434426" w:rsidP="0043442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[Order date]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9D7A337" w14:textId="77777777" w:rsidR="00434426" w:rsidRDefault="00434426" w:rsidP="0043442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[CC-Type]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09D5EC7" w14:textId="77777777" w:rsidR="00434426" w:rsidRDefault="00434426" w:rsidP="0043442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[CC-Expiration]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049E46A" w14:textId="708AD685" w:rsidR="00434426" w:rsidRDefault="00434426" w:rsidP="0043442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[CC-cvv]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3A64DC">
        <w:rPr>
          <w:rFonts w:ascii="Consolas" w:hAnsi="Consolas" w:cs="Consolas"/>
          <w:color w:val="0000FF"/>
          <w:sz w:val="19"/>
          <w:szCs w:val="19"/>
        </w:rPr>
        <w:t>Varchar</w:t>
      </w:r>
      <w:r w:rsidR="003A64DC">
        <w:rPr>
          <w:rFonts w:ascii="Consolas" w:hAnsi="Consolas" w:cs="Consolas"/>
          <w:color w:val="808080"/>
          <w:sz w:val="19"/>
          <w:szCs w:val="19"/>
        </w:rPr>
        <w:t>(</w:t>
      </w:r>
      <w:r w:rsidR="00B146B6">
        <w:rPr>
          <w:rFonts w:ascii="Consolas" w:hAnsi="Consolas" w:cs="Consolas"/>
          <w:sz w:val="19"/>
          <w:szCs w:val="19"/>
        </w:rPr>
        <w:t>3</w:t>
      </w:r>
      <w:r w:rsidR="003A64DC"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DCC948C" w14:textId="0C93169B" w:rsidR="00434426" w:rsidRDefault="00434426" w:rsidP="0043442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[CC-Number]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B146B6">
        <w:rPr>
          <w:rFonts w:ascii="Consolas" w:hAnsi="Consolas" w:cs="Consolas"/>
          <w:color w:val="0000FF"/>
          <w:sz w:val="19"/>
          <w:szCs w:val="19"/>
        </w:rPr>
        <w:t>Varchar</w:t>
      </w:r>
      <w:r w:rsidR="00B146B6">
        <w:rPr>
          <w:rFonts w:ascii="Consolas" w:hAnsi="Consolas" w:cs="Consolas"/>
          <w:color w:val="808080"/>
          <w:sz w:val="19"/>
          <w:szCs w:val="19"/>
        </w:rPr>
        <w:t>(</w:t>
      </w:r>
      <w:r w:rsidR="00B146B6">
        <w:rPr>
          <w:rFonts w:ascii="Consolas" w:hAnsi="Consolas" w:cs="Consolas"/>
          <w:color w:val="000000"/>
          <w:sz w:val="19"/>
          <w:szCs w:val="19"/>
        </w:rPr>
        <w:t>20</w:t>
      </w:r>
      <w:r w:rsidR="00B146B6"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C6B70C2" w14:textId="77777777" w:rsidR="00434426" w:rsidRDefault="00434426" w:rsidP="0043442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[Customer ID]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0D1C1A1" w14:textId="77777777" w:rsidR="00434426" w:rsidRDefault="00434426" w:rsidP="0043442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PK_Order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[Order ID]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FE20C5" w14:textId="77777777" w:rsidR="00434426" w:rsidRDefault="00434426" w:rsidP="0043442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FK_SoldTo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[Customer 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[Customer 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3BF2E5" w14:textId="77777777" w:rsidR="00434426" w:rsidRDefault="00434426" w:rsidP="0043442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7E2000D" w14:textId="77777777" w:rsidR="00434426" w:rsidRDefault="00434426" w:rsidP="0043442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28C9CB" w14:textId="77777777" w:rsidR="00434426" w:rsidRDefault="00434426" w:rsidP="0043442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DesignColors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BD226C4" w14:textId="77777777" w:rsidR="00434426" w:rsidRDefault="00434426" w:rsidP="0043442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[design ID]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8262BFB" w14:textId="77777777" w:rsidR="00434426" w:rsidRDefault="00434426" w:rsidP="0043442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color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B7222E8" w14:textId="77777777" w:rsidR="00434426" w:rsidRDefault="00434426" w:rsidP="0043442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PK_DesignColors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[Design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Color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B21F9B" w14:textId="77777777" w:rsidR="00434426" w:rsidRDefault="00434426" w:rsidP="0043442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FK_DesignColor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[design 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Designs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[Serial Number]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736AEE" w14:textId="77777777" w:rsidR="00434426" w:rsidRDefault="00434426" w:rsidP="0043442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6D9FC57" w14:textId="77777777" w:rsidR="00434426" w:rsidRDefault="00434426" w:rsidP="0043442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F26D18" w14:textId="77777777" w:rsidR="00F7412A" w:rsidRPr="00A805C6" w:rsidRDefault="00F7412A" w:rsidP="00A805C6">
      <w:pPr>
        <w:pStyle w:val="ae"/>
        <w:spacing w:after="120" w:line="240" w:lineRule="auto"/>
        <w:ind w:left="360"/>
        <w:contextualSpacing w:val="0"/>
        <w:rPr>
          <w:rFonts w:asciiTheme="minorBidi" w:hAnsiTheme="minorBidi" w:cstheme="minorBidi"/>
          <w:rtl/>
        </w:rPr>
      </w:pPr>
    </w:p>
    <w:p w14:paraId="083368B0" w14:textId="77777777" w:rsidR="0009325F" w:rsidRDefault="00E1793F" w:rsidP="0009325F">
      <w:pPr>
        <w:spacing w:after="120" w:line="240" w:lineRule="auto"/>
        <w:rPr>
          <w:rFonts w:asciiTheme="minorBidi" w:hAnsiTheme="minorBidi" w:cstheme="minorBidi"/>
          <w:rtl/>
        </w:rPr>
      </w:pPr>
      <w:r w:rsidRPr="00836FEE">
        <w:rPr>
          <w:rFonts w:asciiTheme="minorBidi" w:eastAsia="Times New Roman" w:hAnsiTheme="minorBidi" w:cstheme="minorBidi"/>
          <w:b/>
          <w:bCs/>
          <w:color w:val="4F81BD"/>
          <w:sz w:val="28"/>
          <w:szCs w:val="28"/>
          <w:rtl/>
        </w:rPr>
        <w:t>הוספת אילוצי מרחב ערכים</w:t>
      </w:r>
    </w:p>
    <w:p w14:paraId="6940C9F9" w14:textId="3A3A301C" w:rsidR="0009325F" w:rsidRPr="00434426" w:rsidRDefault="00E1793F" w:rsidP="0009325F">
      <w:pPr>
        <w:spacing w:after="120" w:line="240" w:lineRule="auto"/>
        <w:rPr>
          <w:rFonts w:asciiTheme="minorBidi" w:hAnsiTheme="minorBidi" w:cstheme="minorBidi"/>
          <w:sz w:val="24"/>
          <w:szCs w:val="24"/>
          <w:u w:val="single"/>
          <w:rtl/>
        </w:rPr>
      </w:pPr>
      <w:r w:rsidRPr="00434426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אילוצי בדיקה</w:t>
      </w:r>
      <w:r w:rsidRPr="00434426">
        <w:rPr>
          <w:rFonts w:asciiTheme="minorBidi" w:hAnsiTheme="minorBidi" w:cstheme="minorBidi"/>
          <w:b/>
          <w:bCs/>
          <w:sz w:val="24"/>
          <w:szCs w:val="24"/>
          <w:u w:val="single"/>
        </w:rPr>
        <w:t xml:space="preserve"> </w:t>
      </w:r>
      <w:r w:rsidRPr="00434426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 xml:space="preserve"> (</w:t>
      </w:r>
      <w:r w:rsidRPr="00434426">
        <w:rPr>
          <w:rFonts w:asciiTheme="minorBidi" w:hAnsiTheme="minorBidi" w:cstheme="minorBidi"/>
          <w:b/>
          <w:bCs/>
          <w:sz w:val="24"/>
          <w:szCs w:val="24"/>
          <w:u w:val="single"/>
        </w:rPr>
        <w:t>CHECK</w:t>
      </w:r>
      <w:r w:rsidRPr="00434426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 xml:space="preserve">): </w:t>
      </w:r>
    </w:p>
    <w:p w14:paraId="65546BD3" w14:textId="0E977F66" w:rsidR="0009325F" w:rsidRPr="00434426" w:rsidRDefault="0009325F" w:rsidP="00434426">
      <w:pPr>
        <w:pStyle w:val="ae"/>
        <w:numPr>
          <w:ilvl w:val="0"/>
          <w:numId w:val="49"/>
        </w:numPr>
        <w:spacing w:after="120" w:line="240" w:lineRule="auto"/>
        <w:rPr>
          <w:rFonts w:asciiTheme="minorBidi" w:hAnsiTheme="minorBidi" w:cstheme="minorBidi"/>
          <w:rtl/>
        </w:rPr>
      </w:pPr>
      <w:r w:rsidRPr="00434426">
        <w:rPr>
          <w:rFonts w:asciiTheme="minorBidi" w:hAnsiTheme="minorBidi" w:cstheme="minorBidi" w:hint="cs"/>
          <w:b/>
          <w:bCs/>
          <w:rtl/>
        </w:rPr>
        <w:t xml:space="preserve">אילוץ על השדה </w:t>
      </w:r>
      <w:r w:rsidRPr="00434426">
        <w:rPr>
          <w:rFonts w:asciiTheme="minorBidi" w:hAnsiTheme="minorBidi" w:cstheme="minorBidi"/>
          <w:b/>
          <w:bCs/>
        </w:rPr>
        <w:t>Email</w:t>
      </w:r>
      <w:r w:rsidRPr="00434426">
        <w:rPr>
          <w:rFonts w:asciiTheme="minorBidi" w:hAnsiTheme="minorBidi" w:cstheme="minorBidi" w:hint="cs"/>
          <w:b/>
          <w:bCs/>
          <w:rtl/>
        </w:rPr>
        <w:t xml:space="preserve"> בטבלת </w:t>
      </w:r>
      <w:r w:rsidRPr="00434426">
        <w:rPr>
          <w:rFonts w:asciiTheme="minorBidi" w:hAnsiTheme="minorBidi" w:cstheme="minorBidi"/>
          <w:b/>
          <w:bCs/>
        </w:rPr>
        <w:t>Customers</w:t>
      </w:r>
      <w:r w:rsidRPr="00434426">
        <w:rPr>
          <w:rFonts w:asciiTheme="minorBidi" w:hAnsiTheme="minorBidi" w:cstheme="minorBidi" w:hint="cs"/>
          <w:b/>
          <w:bCs/>
          <w:rtl/>
        </w:rPr>
        <w:t>:</w:t>
      </w:r>
      <w:r w:rsidRPr="00434426">
        <w:rPr>
          <w:rFonts w:asciiTheme="minorBidi" w:hAnsiTheme="minorBidi" w:cstheme="minorBidi" w:hint="cs"/>
          <w:rtl/>
        </w:rPr>
        <w:t xml:space="preserve"> הוספנו אילוץ על מבנה האימייל</w:t>
      </w:r>
      <w:r w:rsidR="00434426" w:rsidRPr="00434426">
        <w:rPr>
          <w:rFonts w:asciiTheme="minorBidi" w:hAnsiTheme="minorBidi" w:cstheme="minorBidi" w:hint="cs"/>
          <w:rtl/>
        </w:rPr>
        <w:t>, זהו שדה חשוב והכרחי להרשמה באתר ועל כן יש לבדוק את תקינותו.</w:t>
      </w:r>
    </w:p>
    <w:p w14:paraId="47120422" w14:textId="77777777" w:rsidR="0009325F" w:rsidRDefault="0009325F" w:rsidP="0009325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19356AB0" w14:textId="77777777" w:rsidR="0009325F" w:rsidRDefault="0009325F" w:rsidP="0009325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00EF98" w14:textId="1943C7CA" w:rsidR="0009325F" w:rsidRDefault="0009325F" w:rsidP="0009325F">
      <w:pPr>
        <w:spacing w:after="120" w:line="240" w:lineRule="auto"/>
        <w:rPr>
          <w:rFonts w:asciiTheme="minorBidi" w:hAnsiTheme="minorBidi" w:cstheme="minorBidi"/>
          <w:u w:val="single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CK_@ 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>'%@%'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544EB9" w14:textId="355CEDD8" w:rsidR="0009325F" w:rsidRDefault="0009325F" w:rsidP="0009325F">
      <w:pPr>
        <w:spacing w:after="120" w:line="240" w:lineRule="auto"/>
        <w:rPr>
          <w:rFonts w:asciiTheme="minorBidi" w:hAnsiTheme="minorBidi" w:cstheme="minorBidi"/>
          <w:u w:val="single"/>
          <w:rtl/>
        </w:rPr>
      </w:pPr>
    </w:p>
    <w:p w14:paraId="491D3AC1" w14:textId="18B8CC64" w:rsidR="0009325F" w:rsidRPr="00434426" w:rsidRDefault="0009325F" w:rsidP="00434426">
      <w:pPr>
        <w:pStyle w:val="ae"/>
        <w:numPr>
          <w:ilvl w:val="0"/>
          <w:numId w:val="48"/>
        </w:numPr>
        <w:spacing w:after="120" w:line="240" w:lineRule="auto"/>
        <w:rPr>
          <w:rFonts w:asciiTheme="minorBidi" w:hAnsiTheme="minorBidi" w:cstheme="minorBidi"/>
          <w:rtl/>
        </w:rPr>
      </w:pPr>
      <w:r w:rsidRPr="00434426">
        <w:rPr>
          <w:rFonts w:asciiTheme="minorBidi" w:hAnsiTheme="minorBidi" w:cstheme="minorBidi" w:hint="cs"/>
          <w:b/>
          <w:bCs/>
          <w:rtl/>
        </w:rPr>
        <w:t xml:space="preserve">אילוץ על השדה </w:t>
      </w:r>
      <w:r w:rsidRPr="00434426">
        <w:rPr>
          <w:rFonts w:asciiTheme="minorBidi" w:hAnsiTheme="minorBidi" w:cstheme="minorBidi" w:hint="cs"/>
          <w:b/>
          <w:bCs/>
        </w:rPr>
        <w:t>P</w:t>
      </w:r>
      <w:r w:rsidRPr="00434426">
        <w:rPr>
          <w:rFonts w:asciiTheme="minorBidi" w:hAnsiTheme="minorBidi" w:cstheme="minorBidi"/>
          <w:b/>
          <w:bCs/>
        </w:rPr>
        <w:t>rice</w:t>
      </w:r>
      <w:r w:rsidRPr="00434426">
        <w:rPr>
          <w:rFonts w:asciiTheme="minorBidi" w:hAnsiTheme="minorBidi" w:cstheme="minorBidi" w:hint="cs"/>
          <w:b/>
          <w:bCs/>
          <w:rtl/>
        </w:rPr>
        <w:t xml:space="preserve"> בטבלת </w:t>
      </w:r>
      <w:r w:rsidRPr="00434426">
        <w:rPr>
          <w:rFonts w:asciiTheme="minorBidi" w:hAnsiTheme="minorBidi" w:cstheme="minorBidi"/>
          <w:b/>
          <w:bCs/>
        </w:rPr>
        <w:t>Products</w:t>
      </w:r>
      <w:r w:rsidRPr="00434426">
        <w:rPr>
          <w:rFonts w:asciiTheme="minorBidi" w:hAnsiTheme="minorBidi" w:cstheme="minorBidi" w:hint="cs"/>
          <w:b/>
          <w:bCs/>
          <w:rtl/>
        </w:rPr>
        <w:t>:</w:t>
      </w:r>
      <w:r w:rsidR="00434426" w:rsidRPr="00434426">
        <w:rPr>
          <w:rFonts w:asciiTheme="minorBidi" w:hAnsiTheme="minorBidi" w:cstheme="minorBidi" w:hint="cs"/>
          <w:b/>
          <w:bCs/>
          <w:rtl/>
        </w:rPr>
        <w:t xml:space="preserve"> </w:t>
      </w:r>
      <w:r w:rsidR="00434426" w:rsidRPr="00434426">
        <w:rPr>
          <w:rFonts w:asciiTheme="minorBidi" w:hAnsiTheme="minorBidi" w:cstheme="minorBidi" w:hint="cs"/>
          <w:rtl/>
        </w:rPr>
        <w:t>הוספנו אילוץ על המחיר, מחיר לא יכול להיות בעל ערך שלילי.</w:t>
      </w:r>
    </w:p>
    <w:p w14:paraId="048406E7" w14:textId="77777777" w:rsidR="0009325F" w:rsidRDefault="0009325F" w:rsidP="0009325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58098FA7" w14:textId="77777777" w:rsidR="0009325F" w:rsidRDefault="0009325F" w:rsidP="0009325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CEFF83" w14:textId="7761E672" w:rsidR="0009325F" w:rsidRDefault="0009325F" w:rsidP="0009325F">
      <w:pPr>
        <w:spacing w:after="120" w:line="240" w:lineRule="auto"/>
        <w:rPr>
          <w:rFonts w:asciiTheme="minorBidi" w:hAnsiTheme="minorBidi" w:cstheme="minorBidi"/>
          <w:b/>
          <w:bCs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CK_PriceProducts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Price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)&gt;=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D29C94" w14:textId="7C408C30" w:rsidR="0009325F" w:rsidRDefault="0009325F" w:rsidP="0009325F">
      <w:pPr>
        <w:spacing w:after="120" w:line="240" w:lineRule="auto"/>
        <w:rPr>
          <w:rFonts w:asciiTheme="minorBidi" w:hAnsiTheme="minorBidi" w:cstheme="minorBidi"/>
          <w:b/>
          <w:bCs/>
          <w:rtl/>
        </w:rPr>
      </w:pPr>
    </w:p>
    <w:p w14:paraId="534F0A0B" w14:textId="3CE58957" w:rsidR="0009325F" w:rsidRPr="00434426" w:rsidRDefault="0009325F" w:rsidP="00434426">
      <w:pPr>
        <w:pStyle w:val="ae"/>
        <w:numPr>
          <w:ilvl w:val="0"/>
          <w:numId w:val="47"/>
        </w:numPr>
        <w:spacing w:after="120" w:line="240" w:lineRule="auto"/>
        <w:rPr>
          <w:rFonts w:asciiTheme="minorBidi" w:hAnsiTheme="minorBidi" w:cstheme="minorBidi"/>
          <w:b/>
          <w:bCs/>
          <w:rtl/>
        </w:rPr>
      </w:pPr>
      <w:r w:rsidRPr="00434426">
        <w:rPr>
          <w:rFonts w:asciiTheme="minorBidi" w:hAnsiTheme="minorBidi" w:cstheme="minorBidi" w:hint="cs"/>
          <w:b/>
          <w:bCs/>
          <w:rtl/>
        </w:rPr>
        <w:t xml:space="preserve">אילוץ על השדה </w:t>
      </w:r>
      <w:r w:rsidRPr="00434426">
        <w:rPr>
          <w:rFonts w:asciiTheme="minorBidi" w:hAnsiTheme="minorBidi" w:cstheme="minorBidi"/>
          <w:b/>
          <w:bCs/>
        </w:rPr>
        <w:t xml:space="preserve">Price </w:t>
      </w:r>
      <w:r w:rsidRPr="00434426">
        <w:rPr>
          <w:rFonts w:asciiTheme="minorBidi" w:hAnsiTheme="minorBidi" w:cstheme="minorBidi" w:hint="cs"/>
          <w:b/>
          <w:bCs/>
          <w:rtl/>
        </w:rPr>
        <w:t xml:space="preserve">בטבלת </w:t>
      </w:r>
      <w:r w:rsidRPr="00434426">
        <w:rPr>
          <w:rFonts w:asciiTheme="minorBidi" w:hAnsiTheme="minorBidi" w:cstheme="minorBidi"/>
          <w:b/>
          <w:bCs/>
        </w:rPr>
        <w:t>Desgins</w:t>
      </w:r>
      <w:r w:rsidRPr="00434426">
        <w:rPr>
          <w:rFonts w:asciiTheme="minorBidi" w:hAnsiTheme="minorBidi" w:cstheme="minorBidi" w:hint="cs"/>
          <w:b/>
          <w:bCs/>
          <w:rtl/>
        </w:rPr>
        <w:t xml:space="preserve">: </w:t>
      </w:r>
      <w:r w:rsidR="00434426" w:rsidRPr="00434426">
        <w:rPr>
          <w:rFonts w:asciiTheme="minorBidi" w:hAnsiTheme="minorBidi" w:cstheme="minorBidi" w:hint="cs"/>
          <w:rtl/>
        </w:rPr>
        <w:t>הוספנו אילוץ על המחיר, מחיר לא יכול להיות בעל ערך שלילי.</w:t>
      </w:r>
    </w:p>
    <w:p w14:paraId="5FBC20BA" w14:textId="77777777" w:rsidR="0009325F" w:rsidRDefault="0009325F" w:rsidP="0009325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Designs</w:t>
      </w:r>
    </w:p>
    <w:p w14:paraId="4F4079B4" w14:textId="77777777" w:rsidR="0009325F" w:rsidRDefault="0009325F" w:rsidP="0009325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57C4081" w14:textId="1CFBCC79" w:rsidR="0009325F" w:rsidRDefault="0009325F" w:rsidP="0009325F">
      <w:pPr>
        <w:spacing w:after="12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CK_PriceDesigns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Price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)&gt;=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DFFF60" w14:textId="6654A8F0" w:rsidR="0009325F" w:rsidRDefault="0009325F" w:rsidP="0009325F">
      <w:pPr>
        <w:spacing w:after="120" w:line="240" w:lineRule="auto"/>
        <w:rPr>
          <w:rFonts w:asciiTheme="minorBidi" w:hAnsiTheme="minorBidi" w:cstheme="minorBidi"/>
          <w:b/>
          <w:bCs/>
        </w:rPr>
      </w:pPr>
    </w:p>
    <w:p w14:paraId="58E1FFB1" w14:textId="40DF2784" w:rsidR="0009325F" w:rsidRPr="00434426" w:rsidRDefault="0009325F" w:rsidP="00434426">
      <w:pPr>
        <w:pStyle w:val="ae"/>
        <w:numPr>
          <w:ilvl w:val="0"/>
          <w:numId w:val="46"/>
        </w:numPr>
        <w:spacing w:after="120" w:line="240" w:lineRule="auto"/>
        <w:rPr>
          <w:rFonts w:asciiTheme="minorBidi" w:hAnsiTheme="minorBidi" w:cstheme="minorBidi"/>
          <w:rtl/>
        </w:rPr>
      </w:pPr>
      <w:r w:rsidRPr="00434426">
        <w:rPr>
          <w:rFonts w:asciiTheme="minorBidi" w:hAnsiTheme="minorBidi" w:cstheme="minorBidi" w:hint="cs"/>
          <w:b/>
          <w:bCs/>
          <w:rtl/>
        </w:rPr>
        <w:t xml:space="preserve">אילוץ על השדה </w:t>
      </w:r>
      <w:r w:rsidRPr="00434426">
        <w:rPr>
          <w:rFonts w:asciiTheme="minorBidi" w:hAnsiTheme="minorBidi" w:cstheme="minorBidi"/>
          <w:b/>
          <w:bCs/>
        </w:rPr>
        <w:t>CC-cvv</w:t>
      </w:r>
      <w:r w:rsidR="00434426" w:rsidRPr="00434426">
        <w:rPr>
          <w:rFonts w:asciiTheme="minorBidi" w:hAnsiTheme="minorBidi" w:cstheme="minorBidi" w:hint="cs"/>
          <w:b/>
          <w:bCs/>
          <w:rtl/>
        </w:rPr>
        <w:t xml:space="preserve"> בטבלת </w:t>
      </w:r>
      <w:r w:rsidR="00434426" w:rsidRPr="00434426">
        <w:rPr>
          <w:rFonts w:asciiTheme="minorBidi" w:hAnsiTheme="minorBidi" w:cstheme="minorBidi"/>
          <w:b/>
          <w:bCs/>
        </w:rPr>
        <w:t>Orders</w:t>
      </w:r>
      <w:r w:rsidR="00434426" w:rsidRPr="00434426">
        <w:rPr>
          <w:rFonts w:asciiTheme="minorBidi" w:hAnsiTheme="minorBidi" w:cstheme="minorBidi" w:hint="cs"/>
          <w:b/>
          <w:bCs/>
          <w:rtl/>
        </w:rPr>
        <w:t xml:space="preserve">: </w:t>
      </w:r>
      <w:r w:rsidR="00434426" w:rsidRPr="00434426">
        <w:rPr>
          <w:rFonts w:asciiTheme="minorBidi" w:hAnsiTheme="minorBidi" w:cstheme="minorBidi" w:hint="cs"/>
          <w:rtl/>
        </w:rPr>
        <w:t>הוספנו אילוץ על תקינות מספר ה</w:t>
      </w:r>
      <w:r w:rsidR="00434426" w:rsidRPr="00434426">
        <w:rPr>
          <w:rFonts w:asciiTheme="minorBidi" w:hAnsiTheme="minorBidi" w:cstheme="minorBidi" w:hint="cs"/>
        </w:rPr>
        <w:t>CVV</w:t>
      </w:r>
      <w:r w:rsidR="00434426" w:rsidRPr="00434426">
        <w:rPr>
          <w:rFonts w:asciiTheme="minorBidi" w:hAnsiTheme="minorBidi" w:cstheme="minorBidi" w:hint="cs"/>
          <w:rtl/>
        </w:rPr>
        <w:t xml:space="preserve"> </w:t>
      </w:r>
      <w:r w:rsidR="00B146B6">
        <w:rPr>
          <w:rFonts w:asciiTheme="minorBidi" w:hAnsiTheme="minorBidi" w:cstheme="minorBidi" w:hint="cs"/>
          <w:rtl/>
        </w:rPr>
        <w:t>, מספר המכיל 3 ספרות</w:t>
      </w:r>
    </w:p>
    <w:p w14:paraId="68E021F9" w14:textId="77777777" w:rsidR="00434426" w:rsidRDefault="00434426" w:rsidP="0043442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79843D06" w14:textId="77777777" w:rsidR="00434426" w:rsidRDefault="00434426" w:rsidP="0043442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757BEC" w14:textId="0A3FF588" w:rsidR="00434426" w:rsidRDefault="00434426" w:rsidP="00434426">
      <w:pPr>
        <w:spacing w:after="120" w:line="240" w:lineRule="auto"/>
        <w:rPr>
          <w:rFonts w:asciiTheme="minorBidi" w:hAnsiTheme="minorBidi" w:cstheme="minorBidi"/>
          <w:b/>
          <w:bCs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CK_vcc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146B6" w:rsidRPr="00B146B6">
        <w:rPr>
          <w:rFonts w:ascii="Consolas" w:hAnsi="Consolas" w:cs="Consolas"/>
          <w:color w:val="000000"/>
          <w:sz w:val="19"/>
          <w:szCs w:val="19"/>
        </w:rPr>
        <w:t>LEN(CC-cvv)=3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8C3AE4" w14:textId="4748FB94" w:rsidR="00434426" w:rsidRDefault="00434426" w:rsidP="00434426">
      <w:pPr>
        <w:spacing w:after="120" w:line="240" w:lineRule="auto"/>
        <w:rPr>
          <w:rFonts w:asciiTheme="minorBidi" w:hAnsiTheme="minorBidi" w:cstheme="minorBidi"/>
          <w:b/>
          <w:bCs/>
          <w:rtl/>
        </w:rPr>
      </w:pPr>
    </w:p>
    <w:p w14:paraId="55E83481" w14:textId="0B6CFB8A" w:rsidR="00434426" w:rsidRPr="00434426" w:rsidRDefault="00434426" w:rsidP="00434426">
      <w:pPr>
        <w:pStyle w:val="ae"/>
        <w:numPr>
          <w:ilvl w:val="0"/>
          <w:numId w:val="45"/>
        </w:numPr>
        <w:spacing w:after="120" w:line="240" w:lineRule="auto"/>
        <w:rPr>
          <w:rFonts w:asciiTheme="minorBidi" w:hAnsiTheme="minorBidi" w:cstheme="minorBidi"/>
          <w:rtl/>
        </w:rPr>
      </w:pPr>
      <w:r w:rsidRPr="00434426">
        <w:rPr>
          <w:rFonts w:asciiTheme="minorBidi" w:hAnsiTheme="minorBidi" w:cstheme="minorBidi" w:hint="cs"/>
          <w:b/>
          <w:bCs/>
          <w:rtl/>
        </w:rPr>
        <w:t xml:space="preserve">אילוץ על השדה </w:t>
      </w:r>
      <w:r w:rsidRPr="00434426">
        <w:rPr>
          <w:rFonts w:asciiTheme="minorBidi" w:hAnsiTheme="minorBidi" w:cstheme="minorBidi"/>
          <w:b/>
          <w:bCs/>
        </w:rPr>
        <w:t>CC-</w:t>
      </w:r>
      <w:r w:rsidRPr="00434426">
        <w:rPr>
          <w:rFonts w:asciiTheme="minorBidi" w:hAnsiTheme="minorBidi" w:cstheme="minorBidi" w:hint="cs"/>
          <w:b/>
          <w:bCs/>
        </w:rPr>
        <w:t>N</w:t>
      </w:r>
      <w:r w:rsidRPr="00434426">
        <w:rPr>
          <w:rFonts w:asciiTheme="minorBidi" w:hAnsiTheme="minorBidi" w:cstheme="minorBidi"/>
          <w:b/>
          <w:bCs/>
        </w:rPr>
        <w:t>umber</w:t>
      </w:r>
      <w:r w:rsidRPr="00434426">
        <w:rPr>
          <w:rFonts w:asciiTheme="minorBidi" w:hAnsiTheme="minorBidi" w:cstheme="minorBidi" w:hint="cs"/>
          <w:b/>
          <w:bCs/>
          <w:rtl/>
        </w:rPr>
        <w:t xml:space="preserve"> בטבלת </w:t>
      </w:r>
      <w:r w:rsidRPr="00434426">
        <w:rPr>
          <w:rFonts w:asciiTheme="minorBidi" w:hAnsiTheme="minorBidi" w:cstheme="minorBidi"/>
          <w:b/>
          <w:bCs/>
        </w:rPr>
        <w:t>Orders</w:t>
      </w:r>
      <w:r w:rsidRPr="00434426">
        <w:rPr>
          <w:rFonts w:asciiTheme="minorBidi" w:hAnsiTheme="minorBidi" w:cstheme="minorBidi" w:hint="cs"/>
          <w:b/>
          <w:bCs/>
          <w:rtl/>
        </w:rPr>
        <w:t xml:space="preserve">: </w:t>
      </w:r>
      <w:r w:rsidRPr="00434426">
        <w:rPr>
          <w:rFonts w:asciiTheme="minorBidi" w:hAnsiTheme="minorBidi" w:cstheme="minorBidi" w:hint="cs"/>
          <w:rtl/>
        </w:rPr>
        <w:t xml:space="preserve">הוספנו אילוץ על תקינות מספר כרטיס האשראי. </w:t>
      </w:r>
      <w:r w:rsidR="00B146B6">
        <w:rPr>
          <w:rFonts w:asciiTheme="minorBidi" w:hAnsiTheme="minorBidi" w:cstheme="minorBidi" w:hint="cs"/>
          <w:rtl/>
        </w:rPr>
        <w:t>מספר המכיל 16 ספרות</w:t>
      </w:r>
    </w:p>
    <w:p w14:paraId="1D82B0B2" w14:textId="77777777" w:rsidR="00434426" w:rsidRDefault="00434426" w:rsidP="0043442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39C170BC" w14:textId="77777777" w:rsidR="00434426" w:rsidRDefault="00434426" w:rsidP="0043442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7EF18A1" w14:textId="03543D3E" w:rsidR="00434426" w:rsidRPr="00B146B6" w:rsidRDefault="00434426" w:rsidP="00B146B6">
      <w:pPr>
        <w:spacing w:after="120" w:line="240" w:lineRule="auto"/>
        <w:jc w:val="right"/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CK_CCNumber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146B6" w:rsidRPr="00B146B6">
        <w:rPr>
          <w:rFonts w:ascii="Consolas" w:hAnsi="Consolas" w:cs="Consolas"/>
          <w:color w:val="000000"/>
          <w:sz w:val="19"/>
          <w:szCs w:val="19"/>
        </w:rPr>
        <w:t>LEN(CC-Number)=16</w:t>
      </w:r>
    </w:p>
    <w:p w14:paraId="176B94AE" w14:textId="76572338" w:rsidR="00823907" w:rsidRPr="00434426" w:rsidRDefault="00E1793F" w:rsidP="0009325F">
      <w:pPr>
        <w:spacing w:after="120" w:line="240" w:lineRule="auto"/>
        <w:rPr>
          <w:rFonts w:asciiTheme="minorBidi" w:eastAsia="Times New Roman" w:hAnsiTheme="minorBidi" w:cstheme="minorBidi"/>
          <w:b/>
          <w:bCs/>
          <w:color w:val="4F81BD"/>
          <w:sz w:val="32"/>
          <w:szCs w:val="32"/>
          <w:u w:val="single"/>
        </w:rPr>
      </w:pPr>
      <w:r w:rsidRPr="00434426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טבל</w:t>
      </w:r>
      <w:r w:rsidR="00AA430B" w:rsidRPr="00434426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או</w:t>
      </w:r>
      <w:r w:rsidRPr="00434426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ת חיפוש (</w:t>
      </w:r>
      <w:r w:rsidRPr="00434426">
        <w:rPr>
          <w:rFonts w:asciiTheme="minorBidi" w:hAnsiTheme="minorBidi" w:cstheme="minorBidi"/>
          <w:b/>
          <w:bCs/>
          <w:sz w:val="24"/>
          <w:szCs w:val="24"/>
          <w:u w:val="single"/>
        </w:rPr>
        <w:t>Lookup Table</w:t>
      </w:r>
      <w:r w:rsidR="00AA430B" w:rsidRPr="00434426">
        <w:rPr>
          <w:rFonts w:asciiTheme="minorBidi" w:hAnsiTheme="minorBidi" w:cstheme="minorBidi"/>
          <w:b/>
          <w:bCs/>
          <w:sz w:val="24"/>
          <w:szCs w:val="24"/>
          <w:u w:val="single"/>
        </w:rPr>
        <w:t>s</w:t>
      </w:r>
      <w:r w:rsidRPr="00434426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 xml:space="preserve">): </w:t>
      </w:r>
    </w:p>
    <w:p w14:paraId="75CF5239" w14:textId="71291BCB" w:rsidR="00823907" w:rsidRPr="0009325F" w:rsidRDefault="00823907" w:rsidP="0009325F">
      <w:pPr>
        <w:pStyle w:val="ae"/>
        <w:numPr>
          <w:ilvl w:val="0"/>
          <w:numId w:val="42"/>
        </w:numPr>
        <w:spacing w:after="120" w:line="240" w:lineRule="auto"/>
        <w:rPr>
          <w:rFonts w:asciiTheme="minorBidi" w:eastAsia="Times New Roman" w:hAnsiTheme="minorBidi" w:cstheme="minorBidi"/>
          <w:rtl/>
        </w:rPr>
      </w:pPr>
      <w:r w:rsidRPr="0009325F">
        <w:rPr>
          <w:rFonts w:asciiTheme="minorBidi" w:eastAsia="Times New Roman" w:hAnsiTheme="minorBidi" w:cstheme="minorBidi" w:hint="cs"/>
          <w:b/>
          <w:bCs/>
          <w:rtl/>
        </w:rPr>
        <w:t>טבלת חיפוש ל</w:t>
      </w:r>
      <w:r w:rsidRPr="0009325F">
        <w:rPr>
          <w:rFonts w:asciiTheme="minorBidi" w:eastAsia="Times New Roman" w:hAnsiTheme="minorBidi" w:cstheme="minorBidi"/>
          <w:b/>
          <w:bCs/>
        </w:rPr>
        <w:t>Products</w:t>
      </w:r>
      <w:r w:rsidRPr="0009325F">
        <w:rPr>
          <w:rFonts w:asciiTheme="minorBidi" w:eastAsia="Times New Roman" w:hAnsiTheme="minorBidi" w:cstheme="minorBidi" w:hint="cs"/>
          <w:rtl/>
        </w:rPr>
        <w:t xml:space="preserve"> : הוספנו טבלת חיפוש עבור המידות (</w:t>
      </w:r>
      <w:r w:rsidRPr="0009325F">
        <w:rPr>
          <w:rFonts w:asciiTheme="minorBidi" w:eastAsia="Times New Roman" w:hAnsiTheme="minorBidi" w:cstheme="minorBidi"/>
        </w:rPr>
        <w:t>Size</w:t>
      </w:r>
      <w:r w:rsidRPr="0009325F">
        <w:rPr>
          <w:rFonts w:asciiTheme="minorBidi" w:eastAsia="Times New Roman" w:hAnsiTheme="minorBidi" w:cstheme="minorBidi" w:hint="cs"/>
          <w:rtl/>
        </w:rPr>
        <w:t>) מתוך ההנחה כי באתר קיים מספר מידות מסויים מהן הלקוח יכול לבחור.</w:t>
      </w:r>
    </w:p>
    <w:p w14:paraId="56861C6B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</w:p>
    <w:p w14:paraId="71FD1719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3CD6AF" w14:textId="4241822D" w:rsidR="00823907" w:rsidRDefault="00823907" w:rsidP="00823907">
      <w:pPr>
        <w:spacing w:after="12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823907">
        <w:rPr>
          <w:rFonts w:ascii="Consolas" w:hAnsi="Consolas" w:cs="Consolas"/>
          <w:color w:val="0000FF"/>
          <w:sz w:val="19"/>
          <w:szCs w:val="19"/>
        </w:rPr>
        <w:t>CONSTRAINT</w:t>
      </w:r>
      <w:r w:rsidRPr="00823907">
        <w:rPr>
          <w:rFonts w:ascii="Consolas" w:hAnsi="Consolas" w:cs="Consolas"/>
          <w:color w:val="000000"/>
          <w:sz w:val="19"/>
          <w:szCs w:val="19"/>
        </w:rPr>
        <w:t xml:space="preserve"> FK_ProductSize  </w:t>
      </w:r>
      <w:r w:rsidRPr="00823907">
        <w:rPr>
          <w:rFonts w:ascii="Consolas" w:hAnsi="Consolas" w:cs="Consolas"/>
          <w:color w:val="0000FF"/>
          <w:sz w:val="19"/>
          <w:szCs w:val="19"/>
        </w:rPr>
        <w:t>FOREIGN</w:t>
      </w:r>
      <w:r w:rsidRPr="008239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3907">
        <w:rPr>
          <w:rFonts w:ascii="Consolas" w:hAnsi="Consolas" w:cs="Consolas"/>
          <w:color w:val="0000FF"/>
          <w:sz w:val="19"/>
          <w:szCs w:val="19"/>
        </w:rPr>
        <w:t>KEY</w:t>
      </w:r>
      <w:r w:rsidRPr="00823907">
        <w:rPr>
          <w:rFonts w:ascii="Consolas" w:hAnsi="Consolas" w:cs="Consolas"/>
          <w:color w:val="808080"/>
          <w:sz w:val="19"/>
          <w:szCs w:val="19"/>
        </w:rPr>
        <w:t>(</w:t>
      </w:r>
      <w:r w:rsidRPr="00823907">
        <w:rPr>
          <w:rFonts w:ascii="Consolas" w:hAnsi="Consolas" w:cs="Consolas"/>
          <w:color w:val="000000"/>
          <w:sz w:val="19"/>
          <w:szCs w:val="19"/>
        </w:rPr>
        <w:t>[Size]</w:t>
      </w:r>
      <w:r w:rsidRPr="00823907">
        <w:rPr>
          <w:rFonts w:ascii="Consolas" w:hAnsi="Consolas" w:cs="Consolas"/>
          <w:color w:val="808080"/>
          <w:sz w:val="19"/>
          <w:szCs w:val="19"/>
        </w:rPr>
        <w:t>)</w:t>
      </w:r>
      <w:r w:rsidRPr="008239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3907">
        <w:rPr>
          <w:rFonts w:ascii="Consolas" w:hAnsi="Consolas" w:cs="Consolas"/>
          <w:color w:val="0000FF"/>
          <w:sz w:val="19"/>
          <w:szCs w:val="19"/>
        </w:rPr>
        <w:t>REFERENCES</w:t>
      </w:r>
      <w:r w:rsidRPr="00823907">
        <w:rPr>
          <w:rFonts w:ascii="Consolas" w:hAnsi="Consolas" w:cs="Consolas"/>
          <w:color w:val="000000"/>
          <w:sz w:val="19"/>
          <w:szCs w:val="19"/>
        </w:rPr>
        <w:t xml:space="preserve"> Sizes</w:t>
      </w:r>
      <w:r w:rsidRPr="00823907">
        <w:rPr>
          <w:rFonts w:ascii="Consolas" w:hAnsi="Consolas" w:cs="Consolas"/>
          <w:color w:val="808080"/>
          <w:sz w:val="19"/>
          <w:szCs w:val="19"/>
        </w:rPr>
        <w:t>(</w:t>
      </w:r>
      <w:r w:rsidRPr="00823907">
        <w:rPr>
          <w:rFonts w:ascii="Consolas" w:hAnsi="Consolas" w:cs="Consolas"/>
          <w:color w:val="000000"/>
          <w:sz w:val="19"/>
          <w:szCs w:val="19"/>
        </w:rPr>
        <w:t xml:space="preserve"> [Size]</w:t>
      </w:r>
      <w:r w:rsidRPr="00823907">
        <w:rPr>
          <w:rFonts w:ascii="Consolas" w:hAnsi="Consolas" w:cs="Consolas"/>
          <w:color w:val="808080"/>
          <w:sz w:val="19"/>
          <w:szCs w:val="19"/>
        </w:rPr>
        <w:t>)</w:t>
      </w:r>
    </w:p>
    <w:p w14:paraId="662BDF72" w14:textId="16316472" w:rsidR="00823907" w:rsidRPr="0009325F" w:rsidRDefault="00823907" w:rsidP="0009325F">
      <w:pPr>
        <w:pStyle w:val="ae"/>
        <w:numPr>
          <w:ilvl w:val="0"/>
          <w:numId w:val="42"/>
        </w:numPr>
        <w:spacing w:after="120" w:line="240" w:lineRule="auto"/>
        <w:rPr>
          <w:rFonts w:asciiTheme="minorBidi" w:eastAsia="Times New Roman" w:hAnsiTheme="minorBidi" w:cstheme="minorBidi"/>
          <w:rtl/>
        </w:rPr>
      </w:pPr>
      <w:r w:rsidRPr="0009325F">
        <w:rPr>
          <w:rFonts w:asciiTheme="minorBidi" w:eastAsia="Times New Roman" w:hAnsiTheme="minorBidi" w:cstheme="minorBidi" w:hint="cs"/>
          <w:b/>
          <w:bCs/>
          <w:rtl/>
        </w:rPr>
        <w:t>טבלת חיפוש ל</w:t>
      </w:r>
      <w:r w:rsidRPr="0009325F">
        <w:rPr>
          <w:rFonts w:asciiTheme="minorBidi" w:eastAsia="Times New Roman" w:hAnsiTheme="minorBidi" w:cstheme="minorBidi"/>
          <w:b/>
          <w:bCs/>
        </w:rPr>
        <w:t>Desgin</w:t>
      </w:r>
      <w:r w:rsidRPr="0009325F">
        <w:rPr>
          <w:rFonts w:asciiTheme="minorBidi" w:eastAsia="Times New Roman" w:hAnsiTheme="minorBidi" w:cstheme="minorBidi" w:hint="cs"/>
          <w:b/>
          <w:bCs/>
          <w:rtl/>
        </w:rPr>
        <w:t xml:space="preserve"> </w:t>
      </w:r>
      <w:r w:rsidRPr="0009325F">
        <w:rPr>
          <w:rFonts w:asciiTheme="minorBidi" w:eastAsia="Times New Roman" w:hAnsiTheme="minorBidi" w:cstheme="minorBidi" w:hint="cs"/>
          <w:rtl/>
        </w:rPr>
        <w:t>: הוספנו טבלת חיפוש עבור הצבעים (</w:t>
      </w:r>
      <w:r w:rsidRPr="0009325F">
        <w:rPr>
          <w:rFonts w:asciiTheme="minorBidi" w:eastAsia="Times New Roman" w:hAnsiTheme="minorBidi" w:cstheme="minorBidi"/>
        </w:rPr>
        <w:t>Color</w:t>
      </w:r>
      <w:r w:rsidRPr="0009325F">
        <w:rPr>
          <w:rFonts w:asciiTheme="minorBidi" w:eastAsia="Times New Roman" w:hAnsiTheme="minorBidi" w:cstheme="minorBidi" w:hint="cs"/>
          <w:rtl/>
        </w:rPr>
        <w:t>) כיוון שהלקוח יכול לבחור צבע לפריט הלבוש שלו מתוך רשימה מסויימת של צבעים הקיימים לחברה.</w:t>
      </w:r>
    </w:p>
    <w:p w14:paraId="2C3D8231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 DesignColors</w:t>
      </w:r>
    </w:p>
    <w:p w14:paraId="4EB86AF7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18190C" w14:textId="77777777" w:rsidR="0009325F" w:rsidRDefault="00823907" w:rsidP="0009325F">
      <w:pPr>
        <w:spacing w:after="120" w:line="240" w:lineRule="auto"/>
        <w:rPr>
          <w:rFonts w:ascii="Consolas" w:hAnsi="Consolas" w:cs="Consolas"/>
          <w:color w:val="808080"/>
          <w:sz w:val="19"/>
          <w:szCs w:val="19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FK_DesignsColors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[Color]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Colors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[Color]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F8F110" w14:textId="78677C4A" w:rsidR="0009325F" w:rsidRPr="0009325F" w:rsidRDefault="0009325F" w:rsidP="0009325F">
      <w:pPr>
        <w:pStyle w:val="ae"/>
        <w:numPr>
          <w:ilvl w:val="0"/>
          <w:numId w:val="42"/>
        </w:numPr>
        <w:spacing w:after="120" w:line="240" w:lineRule="auto"/>
        <w:rPr>
          <w:rFonts w:ascii="Consolas" w:hAnsi="Consolas" w:cs="Consolas"/>
          <w:color w:val="808080"/>
          <w:sz w:val="19"/>
          <w:szCs w:val="19"/>
          <w:rtl/>
        </w:rPr>
      </w:pPr>
      <w:r w:rsidRPr="0009325F">
        <w:rPr>
          <w:rFonts w:asciiTheme="minorBidi" w:eastAsia="Times New Roman" w:hAnsiTheme="minorBidi" w:cstheme="minorBidi" w:hint="cs"/>
          <w:b/>
          <w:bCs/>
          <w:rtl/>
        </w:rPr>
        <w:t>טבלת חיפוש ל</w:t>
      </w:r>
      <w:r w:rsidRPr="0009325F">
        <w:rPr>
          <w:rFonts w:asciiTheme="minorBidi" w:eastAsia="Times New Roman" w:hAnsiTheme="minorBidi" w:cstheme="minorBidi"/>
          <w:b/>
          <w:bCs/>
        </w:rPr>
        <w:t>Products</w:t>
      </w:r>
      <w:r w:rsidRPr="0009325F">
        <w:rPr>
          <w:rFonts w:asciiTheme="minorBidi" w:eastAsia="Times New Roman" w:hAnsiTheme="minorBidi" w:cstheme="minorBidi" w:hint="cs"/>
          <w:rtl/>
        </w:rPr>
        <w:t xml:space="preserve"> :</w:t>
      </w:r>
    </w:p>
    <w:p w14:paraId="59D1DBCF" w14:textId="77777777" w:rsidR="0009325F" w:rsidRDefault="0009325F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46E31F5B" w14:textId="1C2F335B" w:rsidR="00823907" w:rsidRDefault="00823907" w:rsidP="0009325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[Products]</w:t>
      </w:r>
    </w:p>
    <w:p w14:paraId="1236D2C8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2B06CF4" w14:textId="5C410BA3" w:rsidR="00823907" w:rsidRPr="00823907" w:rsidRDefault="00823907" w:rsidP="00823907">
      <w:pPr>
        <w:spacing w:after="120" w:line="240" w:lineRule="auto"/>
        <w:rPr>
          <w:rFonts w:asciiTheme="minorBidi" w:eastAsia="Times New Roman" w:hAnsiTheme="minorBidi" w:cstheme="minorBidi"/>
          <w:b/>
          <w:bCs/>
          <w:color w:val="4F81BD"/>
          <w:sz w:val="28"/>
          <w:szCs w:val="28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FK_ProductsModel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[Model]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Models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[Model]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8ABF68" w14:textId="77777777" w:rsidR="0009325F" w:rsidRDefault="0009325F" w:rsidP="0009325F">
      <w:pPr>
        <w:spacing w:after="120" w:line="240" w:lineRule="auto"/>
        <w:rPr>
          <w:rFonts w:asciiTheme="minorBidi" w:eastAsia="Times New Roman" w:hAnsiTheme="minorBidi" w:cstheme="minorBidi"/>
          <w:b/>
          <w:bCs/>
          <w:color w:val="4F81BD"/>
          <w:sz w:val="28"/>
          <w:szCs w:val="28"/>
          <w:rtl/>
        </w:rPr>
      </w:pPr>
    </w:p>
    <w:p w14:paraId="5C8CFEF4" w14:textId="77777777" w:rsidR="0009325F" w:rsidRDefault="0009325F" w:rsidP="0009325F">
      <w:pPr>
        <w:spacing w:after="120" w:line="240" w:lineRule="auto"/>
        <w:rPr>
          <w:rFonts w:asciiTheme="minorBidi" w:eastAsia="Times New Roman" w:hAnsiTheme="minorBidi" w:cstheme="minorBidi"/>
          <w:b/>
          <w:bCs/>
          <w:color w:val="4F81BD"/>
          <w:sz w:val="28"/>
          <w:szCs w:val="28"/>
          <w:rtl/>
        </w:rPr>
      </w:pPr>
    </w:p>
    <w:p w14:paraId="357A5BDC" w14:textId="77777777" w:rsidR="00723ABE" w:rsidRPr="00775AA9" w:rsidRDefault="00723ABE" w:rsidP="00723ABE">
      <w:pPr>
        <w:pStyle w:val="1"/>
        <w:spacing w:before="0" w:after="120"/>
        <w:rPr>
          <w:rFonts w:ascii="Consolas" w:hAnsi="Consolas" w:cs="Consolas"/>
          <w:sz w:val="19"/>
          <w:szCs w:val="19"/>
          <w:rtl/>
        </w:rPr>
      </w:pPr>
      <w:r w:rsidRPr="00BE2ECF">
        <w:rPr>
          <w:rFonts w:ascii="Tahoma" w:hAnsi="Tahoma" w:cs="Tahoma" w:hint="cs"/>
          <w:color w:val="4F81BD"/>
          <w:sz w:val="26"/>
          <w:szCs w:val="26"/>
        </w:rPr>
        <w:t>SCRIPT</w:t>
      </w:r>
      <w:r>
        <w:rPr>
          <w:rFonts w:ascii="Consolas" w:hAnsi="Consolas" w:cs="Consolas" w:hint="cs"/>
          <w:sz w:val="19"/>
          <w:szCs w:val="19"/>
          <w:rtl/>
        </w:rPr>
        <w:t xml:space="preserve"> </w:t>
      </w:r>
      <w:r>
        <w:rPr>
          <w:rFonts w:ascii="Tahoma" w:hAnsi="Tahoma" w:cs="Tahoma" w:hint="cs"/>
          <w:color w:val="4F81BD"/>
          <w:sz w:val="26"/>
          <w:szCs w:val="26"/>
          <w:rtl/>
        </w:rPr>
        <w:t>להזנת רשומות</w:t>
      </w:r>
    </w:p>
    <w:p w14:paraId="491E65A3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Sizes</w:t>
      </w:r>
    </w:p>
    <w:p w14:paraId="2E2DF31C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'XXS'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'XS'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'S'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'L'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'XL'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'XXL'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'XXXL'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D44B4B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Colors</w:t>
      </w:r>
    </w:p>
    <w:p w14:paraId="72595914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BB567D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'silver'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F1EDEC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'gray'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4161E1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54EB5A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'maroon'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D5A3C7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F8D917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'purple'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AD325B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'fuchsia'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718F39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'green'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904017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'lime'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DF7B003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'olive'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282E19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'yellow'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7D21BE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'navy'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843364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'blue'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B45419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'teal'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0B3BF0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'aqua'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0765F2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</w:p>
    <w:p w14:paraId="40DE9CC7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'AAA'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'AAA@.COM'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'IL REW/RTWTER'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314A0C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'AAB'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'AAB@.COM'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'IL RHGF/RTFGS\DFG\'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F27A55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'AAC'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'AAC@.COM'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 F11/233EE.R'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4C1621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'AAE'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'AAE@.COM'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'CB QWER/RQWRE.W2/'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F99E38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'AAF'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'AAF@.COM'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'CN 12/323/4234/123'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37A6F4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'AAG'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'AAG@.COM'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'IL ERR11/FRFE33/'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0CCBF5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'AAH@.COM'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'CN 1,TETQ/WET/234'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F976CF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'AAI@.COM'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'IL 123/DSF/32323/'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4F9FF8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'AAJ'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'AAJ@.COM'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 DSASD123WE/12'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AB8AC7B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'AKA@.COM'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'SR FGDQE/R.WERSD@'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BDDE25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'ALA@.COM'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'IL ERQEWR12/1A1'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002E20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'AM@.COM'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'KN DTQG/ERGDF432/FD'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F63EB2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Models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CFE791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F3624C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0EAF10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5ECE29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17AA19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E56B8E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5C04B2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2CFFE6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61EF39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234149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8C76B8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B34B95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51676BB2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'XXL'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9B59F8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D72B73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AAC8FE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EDBFF9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EA6522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36B39A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94E427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017167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684FF6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Searches</w:t>
      </w:r>
    </w:p>
    <w:p w14:paraId="10D07E84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'2021/4/6 8:45'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'23.34.123.2'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14:paraId="299241E1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'2021/4/6 8:47'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'242.14.1.3'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F629DB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'2021/4/6 8:55'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'134.34.13.4'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 XL'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B09D97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'2021/4/6 8:59'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'64.37.23.5'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9A540B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'2021/5/6 9:46'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'45.24.3.6'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'sokse'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96E797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'2021/5/6 9:49'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'22.55.223.7'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3F56AC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'2021/5/6 9:50'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'25.38.53.8'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14:paraId="1DECD94E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'2021/5/6 10:55'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'43.124.73.9'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14:paraId="2259507E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'2021/6/6 10:57'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'3.13.168.2'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'Free shiping'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71AC5E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'2021/6/6 10:59'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'2.19.121.2'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,NULL)</w:t>
      </w:r>
    </w:p>
    <w:p w14:paraId="3EEE6DA3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Designs</w:t>
      </w:r>
    </w:p>
    <w:p w14:paraId="5BF0D7BC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54</w:t>
      </w:r>
      <w:r>
        <w:rPr>
          <w:rFonts w:ascii="Consolas" w:hAnsi="Consolas" w:cs="Consolas"/>
          <w:color w:val="808080"/>
          <w:sz w:val="19"/>
          <w:szCs w:val="19"/>
        </w:rPr>
        <w:t>,NULL,NULL,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91391D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'HELOW'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'12'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48E400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64</w:t>
      </w:r>
      <w:r>
        <w:rPr>
          <w:rFonts w:ascii="Consolas" w:hAnsi="Consolas" w:cs="Consolas"/>
          <w:color w:val="808080"/>
          <w:sz w:val="19"/>
          <w:szCs w:val="19"/>
        </w:rPr>
        <w:t>,NULL,NULL,NULL),</w:t>
      </w:r>
    </w:p>
    <w:p w14:paraId="365FC55E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64</w:t>
      </w:r>
      <w:r>
        <w:rPr>
          <w:rFonts w:ascii="Consolas" w:hAnsi="Consolas" w:cs="Consolas"/>
          <w:color w:val="808080"/>
          <w:sz w:val="19"/>
          <w:szCs w:val="19"/>
        </w:rPr>
        <w:t>,NULL,NULL,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237A3F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52</w:t>
      </w:r>
      <w:r>
        <w:rPr>
          <w:rFonts w:ascii="Consolas" w:hAnsi="Consolas" w:cs="Consolas"/>
          <w:color w:val="808080"/>
          <w:sz w:val="19"/>
          <w:szCs w:val="19"/>
        </w:rPr>
        <w:t>,NULL,NULL,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158738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58</w:t>
      </w:r>
      <w:r>
        <w:rPr>
          <w:rFonts w:ascii="Consolas" w:hAnsi="Consolas" w:cs="Consolas"/>
          <w:color w:val="808080"/>
          <w:sz w:val="19"/>
          <w:szCs w:val="19"/>
        </w:rPr>
        <w:t>,NULL,NULL,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F1625B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74</w:t>
      </w:r>
      <w:r>
        <w:rPr>
          <w:rFonts w:ascii="Consolas" w:hAnsi="Consolas" w:cs="Consolas"/>
          <w:color w:val="808080"/>
          <w:sz w:val="19"/>
          <w:szCs w:val="19"/>
        </w:rPr>
        <w:t>,NULL,NULL,NULL),</w:t>
      </w:r>
    </w:p>
    <w:p w14:paraId="7657364A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'Deen'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CAB131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[Orders]</w:t>
      </w:r>
    </w:p>
    <w:p w14:paraId="1CFC6577" w14:textId="22037EF5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'2021/4/6 8:47'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'2023/5/1'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B146B6" w:rsidRPr="00B146B6">
        <w:rPr>
          <w:rFonts w:ascii="Consolas" w:hAnsi="Consolas" w:cs="Consolas"/>
          <w:color w:val="FF0000"/>
          <w:sz w:val="19"/>
          <w:szCs w:val="19"/>
        </w:rPr>
        <w:t>'</w:t>
      </w:r>
      <w:r w:rsidRPr="00B146B6">
        <w:rPr>
          <w:rFonts w:ascii="Consolas" w:hAnsi="Consolas" w:cs="Consolas"/>
          <w:color w:val="FF0000"/>
          <w:sz w:val="19"/>
          <w:szCs w:val="19"/>
        </w:rPr>
        <w:t>123</w:t>
      </w:r>
      <w:r w:rsidR="00B146B6" w:rsidRPr="00B146B6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B146B6" w:rsidRPr="00B146B6">
        <w:rPr>
          <w:rFonts w:ascii="Consolas" w:hAnsi="Consolas" w:cs="Consolas"/>
          <w:color w:val="FF0000"/>
          <w:sz w:val="19"/>
          <w:szCs w:val="19"/>
        </w:rPr>
        <w:t>'</w:t>
      </w:r>
      <w:r w:rsidRPr="00B146B6">
        <w:rPr>
          <w:rFonts w:ascii="Consolas" w:hAnsi="Consolas" w:cs="Consolas"/>
          <w:color w:val="FF0000"/>
          <w:sz w:val="19"/>
          <w:szCs w:val="19"/>
        </w:rPr>
        <w:t>4580434563244765</w:t>
      </w:r>
      <w:r w:rsidR="00B146B6" w:rsidRPr="00B146B6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CD56B5" w14:textId="2636B3D9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'2021/4/6 8:47'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'2023/1/1'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B146B6" w:rsidRPr="00B146B6">
        <w:rPr>
          <w:rFonts w:ascii="Consolas" w:hAnsi="Consolas" w:cs="Consolas"/>
          <w:color w:val="FF0000"/>
          <w:sz w:val="19"/>
          <w:szCs w:val="19"/>
        </w:rPr>
        <w:t>'</w:t>
      </w:r>
      <w:r w:rsidRPr="00B146B6">
        <w:rPr>
          <w:rFonts w:ascii="Consolas" w:hAnsi="Consolas" w:cs="Consolas"/>
          <w:color w:val="FF0000"/>
          <w:sz w:val="19"/>
          <w:szCs w:val="19"/>
        </w:rPr>
        <w:t>382</w:t>
      </w:r>
      <w:r w:rsidR="00B146B6" w:rsidRPr="00B146B6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B146B6" w:rsidRPr="00B146B6">
        <w:rPr>
          <w:rFonts w:ascii="Consolas" w:hAnsi="Consolas" w:cs="Consolas"/>
          <w:color w:val="FF0000"/>
          <w:sz w:val="19"/>
          <w:szCs w:val="19"/>
        </w:rPr>
        <w:t>'</w:t>
      </w:r>
      <w:r w:rsidRPr="00B146B6">
        <w:rPr>
          <w:rFonts w:ascii="Consolas" w:hAnsi="Consolas" w:cs="Consolas"/>
          <w:color w:val="FF0000"/>
          <w:sz w:val="19"/>
          <w:szCs w:val="19"/>
        </w:rPr>
        <w:t>4580967438752345</w:t>
      </w:r>
      <w:r w:rsidR="00B146B6" w:rsidRPr="00B146B6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841460" w14:textId="2FD36325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'2021/4/6 8:47'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'Mastercard'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'2024/2/1'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B146B6" w:rsidRPr="00B146B6">
        <w:rPr>
          <w:rFonts w:ascii="Consolas" w:hAnsi="Consolas" w:cs="Consolas"/>
          <w:color w:val="FF0000"/>
          <w:sz w:val="19"/>
          <w:szCs w:val="19"/>
        </w:rPr>
        <w:t>'</w:t>
      </w:r>
      <w:r w:rsidRPr="00B146B6">
        <w:rPr>
          <w:rFonts w:ascii="Consolas" w:hAnsi="Consolas" w:cs="Consolas"/>
          <w:color w:val="FF0000"/>
          <w:sz w:val="19"/>
          <w:szCs w:val="19"/>
        </w:rPr>
        <w:t>323</w:t>
      </w:r>
      <w:r w:rsidR="00B146B6" w:rsidRPr="00B146B6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B146B6" w:rsidRPr="00B146B6">
        <w:rPr>
          <w:rFonts w:ascii="Consolas" w:hAnsi="Consolas" w:cs="Consolas"/>
          <w:color w:val="FF0000"/>
          <w:sz w:val="19"/>
          <w:szCs w:val="19"/>
        </w:rPr>
        <w:t>'</w:t>
      </w:r>
      <w:r w:rsidRPr="00B146B6">
        <w:rPr>
          <w:rFonts w:ascii="Consolas" w:hAnsi="Consolas" w:cs="Consolas"/>
          <w:color w:val="FF0000"/>
          <w:sz w:val="19"/>
          <w:szCs w:val="19"/>
        </w:rPr>
        <w:t>4580987347340803</w:t>
      </w:r>
      <w:r w:rsidR="00B146B6" w:rsidRPr="00B146B6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0E90AC" w14:textId="084869B4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'2021/4/6 8:47'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'2023/6/1'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B146B6" w:rsidRPr="00B146B6">
        <w:rPr>
          <w:rFonts w:ascii="Consolas" w:hAnsi="Consolas" w:cs="Consolas"/>
          <w:color w:val="FF0000"/>
          <w:sz w:val="19"/>
          <w:szCs w:val="19"/>
        </w:rPr>
        <w:t>'</w:t>
      </w:r>
      <w:r w:rsidRPr="00B146B6">
        <w:rPr>
          <w:rFonts w:ascii="Consolas" w:hAnsi="Consolas" w:cs="Consolas"/>
          <w:color w:val="FF0000"/>
          <w:sz w:val="19"/>
          <w:szCs w:val="19"/>
        </w:rPr>
        <w:t>934</w:t>
      </w:r>
      <w:r w:rsidR="00B146B6" w:rsidRPr="00B146B6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B146B6" w:rsidRPr="00B146B6">
        <w:rPr>
          <w:rFonts w:ascii="Consolas" w:hAnsi="Consolas" w:cs="Consolas"/>
          <w:color w:val="FF0000"/>
          <w:sz w:val="19"/>
          <w:szCs w:val="19"/>
        </w:rPr>
        <w:t>'</w:t>
      </w:r>
      <w:r w:rsidRPr="00B146B6">
        <w:rPr>
          <w:rFonts w:ascii="Consolas" w:hAnsi="Consolas" w:cs="Consolas"/>
          <w:color w:val="FF0000"/>
          <w:sz w:val="19"/>
          <w:szCs w:val="19"/>
        </w:rPr>
        <w:t>4580203478598009</w:t>
      </w:r>
      <w:r w:rsidR="00B146B6" w:rsidRPr="00B146B6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D1029B" w14:textId="7410DD4B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'2021/4/6 8:47'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'2026/7/1'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B146B6" w:rsidRPr="00B146B6">
        <w:rPr>
          <w:rFonts w:ascii="Consolas" w:hAnsi="Consolas" w:cs="Consolas"/>
          <w:color w:val="FF0000"/>
          <w:sz w:val="19"/>
          <w:szCs w:val="19"/>
        </w:rPr>
        <w:t>'</w:t>
      </w:r>
      <w:r w:rsidRPr="00B146B6">
        <w:rPr>
          <w:rFonts w:ascii="Consolas" w:hAnsi="Consolas" w:cs="Consolas"/>
          <w:color w:val="FF0000"/>
          <w:sz w:val="19"/>
          <w:szCs w:val="19"/>
        </w:rPr>
        <w:t>943</w:t>
      </w:r>
      <w:r w:rsidR="00B146B6" w:rsidRPr="00B146B6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B146B6" w:rsidRPr="00B146B6">
        <w:rPr>
          <w:rFonts w:ascii="Consolas" w:hAnsi="Consolas" w:cs="Consolas"/>
          <w:color w:val="FF0000"/>
          <w:sz w:val="19"/>
          <w:szCs w:val="19"/>
        </w:rPr>
        <w:t>'</w:t>
      </w:r>
      <w:r w:rsidRPr="00B146B6">
        <w:rPr>
          <w:rFonts w:ascii="Consolas" w:hAnsi="Consolas" w:cs="Consolas"/>
          <w:color w:val="FF0000"/>
          <w:sz w:val="19"/>
          <w:szCs w:val="19"/>
        </w:rPr>
        <w:t>4580424837504350</w:t>
      </w:r>
      <w:r w:rsidR="00B146B6" w:rsidRPr="00B146B6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066F12" w14:textId="77777777" w:rsidR="00B146B6" w:rsidRDefault="00B146B6" w:rsidP="00B146B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15DD245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DesignColors</w:t>
      </w:r>
    </w:p>
    <w:p w14:paraId="1758725E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2836B2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'teal'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C72D7F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292B05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'aqua'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641609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'teal'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AE5274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9DF74B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'aqua'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24D934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'blue'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AD7B61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'teal'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6309C3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'aqua'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7A494B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5A98B6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A16F7B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3EBB24" w14:textId="77777777" w:rsidR="00823907" w:rsidRDefault="00823907" w:rsidP="0082390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'blue'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984C94" w14:textId="5ABEA900" w:rsidR="00A805C6" w:rsidRPr="00A805C6" w:rsidRDefault="00A805C6" w:rsidP="00A805C6">
      <w:pPr>
        <w:spacing w:after="120" w:line="240" w:lineRule="auto"/>
        <w:ind w:left="360"/>
        <w:rPr>
          <w:rFonts w:asciiTheme="minorBidi" w:hAnsiTheme="minorBidi" w:cstheme="minorBidi"/>
          <w:color w:val="FF0000"/>
          <w:rtl/>
        </w:rPr>
      </w:pPr>
    </w:p>
    <w:p w14:paraId="5F6639AB" w14:textId="77777777" w:rsidR="00A805C6" w:rsidRPr="00A805C6" w:rsidRDefault="00A805C6" w:rsidP="00A805C6">
      <w:pPr>
        <w:spacing w:after="120" w:line="240" w:lineRule="auto"/>
        <w:ind w:left="360"/>
        <w:rPr>
          <w:rFonts w:asciiTheme="minorBidi" w:hAnsiTheme="minorBidi" w:cstheme="minorBidi"/>
          <w:color w:val="FF0000"/>
          <w:rtl/>
        </w:rPr>
      </w:pPr>
    </w:p>
    <w:p w14:paraId="45D93915" w14:textId="3779CBAB" w:rsidR="008D7470" w:rsidRPr="00A805C6" w:rsidRDefault="008D7470" w:rsidP="00A805C6">
      <w:pPr>
        <w:spacing w:after="120" w:line="240" w:lineRule="auto"/>
        <w:jc w:val="center"/>
        <w:rPr>
          <w:rFonts w:asciiTheme="minorBidi" w:hAnsiTheme="minorBidi" w:cstheme="minorBidi"/>
          <w:b/>
          <w:bCs/>
          <w:color w:val="548DD4"/>
          <w:sz w:val="32"/>
          <w:szCs w:val="32"/>
          <w:rtl/>
        </w:rPr>
      </w:pPr>
      <w:r w:rsidRPr="00A805C6">
        <w:rPr>
          <w:rFonts w:asciiTheme="minorBidi" w:hAnsiTheme="minorBidi" w:cstheme="minorBidi"/>
          <w:b/>
          <w:bCs/>
          <w:color w:val="548DD4"/>
          <w:sz w:val="32"/>
          <w:szCs w:val="32"/>
          <w:rtl/>
        </w:rPr>
        <w:t>בהצלחה!</w:t>
      </w:r>
    </w:p>
    <w:sectPr w:rsidR="008D7470" w:rsidRPr="00A805C6" w:rsidSect="009F1A9D">
      <w:headerReference w:type="default" r:id="rId10"/>
      <w:footerReference w:type="default" r:id="rId11"/>
      <w:pgSz w:w="12240" w:h="15840"/>
      <w:pgMar w:top="1440" w:right="1467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EBC4C" w14:textId="77777777" w:rsidR="00441FE4" w:rsidRDefault="00441FE4" w:rsidP="00B75740">
      <w:pPr>
        <w:spacing w:after="0" w:line="240" w:lineRule="auto"/>
      </w:pPr>
      <w:r>
        <w:separator/>
      </w:r>
    </w:p>
  </w:endnote>
  <w:endnote w:type="continuationSeparator" w:id="0">
    <w:p w14:paraId="4483119E" w14:textId="77777777" w:rsidR="00441FE4" w:rsidRDefault="00441FE4" w:rsidP="00B75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ttman Adii">
    <w:altName w:val="Segoe UI Semilight"/>
    <w:charset w:val="B1"/>
    <w:family w:val="auto"/>
    <w:pitch w:val="variable"/>
    <w:sig w:usb0="00000801" w:usb1="40000000" w:usb2="00000000" w:usb3="00000000" w:csb0="0000002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80741" w14:textId="77777777" w:rsidR="009F04DC" w:rsidRDefault="009F04DC" w:rsidP="006D46E5">
    <w:pPr>
      <w:pStyle w:val="a9"/>
      <w:jc w:val="center"/>
    </w:pPr>
    <w:r>
      <w:fldChar w:fldCharType="begin"/>
    </w:r>
    <w:r>
      <w:instrText xml:space="preserve"> PAGE  \* ArabicDash  \* MERGEFORMAT </w:instrText>
    </w:r>
    <w:r>
      <w:fldChar w:fldCharType="separate"/>
    </w:r>
    <w:r w:rsidR="00B667C0">
      <w:rPr>
        <w:noProof/>
      </w:rPr>
      <w:t>- 4 -</w:t>
    </w:r>
    <w:r>
      <w:rPr>
        <w:noProof/>
      </w:rPr>
      <w:fldChar w:fldCharType="end"/>
    </w:r>
  </w:p>
  <w:p w14:paraId="57FB0E5F" w14:textId="77777777" w:rsidR="009F04DC" w:rsidRDefault="009F04D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CE585" w14:textId="77777777" w:rsidR="00441FE4" w:rsidRDefault="00441FE4" w:rsidP="00B75740">
      <w:pPr>
        <w:spacing w:after="0" w:line="240" w:lineRule="auto"/>
      </w:pPr>
      <w:r>
        <w:separator/>
      </w:r>
    </w:p>
  </w:footnote>
  <w:footnote w:type="continuationSeparator" w:id="0">
    <w:p w14:paraId="7E748364" w14:textId="77777777" w:rsidR="00441FE4" w:rsidRDefault="00441FE4" w:rsidP="00B75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0" w:type="auto"/>
      <w:tblBorders>
        <w:bottom w:val="single" w:sz="4" w:space="0" w:color="1F497D"/>
      </w:tblBorders>
      <w:tblLayout w:type="fixed"/>
      <w:tblLook w:val="04A0" w:firstRow="1" w:lastRow="0" w:firstColumn="1" w:lastColumn="0" w:noHBand="0" w:noVBand="1"/>
    </w:tblPr>
    <w:tblGrid>
      <w:gridCol w:w="526"/>
      <w:gridCol w:w="3402"/>
      <w:gridCol w:w="5535"/>
    </w:tblGrid>
    <w:tr w:rsidR="009F04DC" w:rsidRPr="00164EC2" w14:paraId="2700F5F3" w14:textId="77777777" w:rsidTr="003017DE">
      <w:tc>
        <w:tcPr>
          <w:tcW w:w="526" w:type="dxa"/>
          <w:vMerge w:val="restart"/>
          <w:vAlign w:val="center"/>
        </w:tcPr>
        <w:p w14:paraId="36F91ADD" w14:textId="1ECFE0DF" w:rsidR="009F04DC" w:rsidRPr="00164EC2" w:rsidRDefault="00164EC2" w:rsidP="00164EC2">
          <w:pPr>
            <w:pStyle w:val="a7"/>
            <w:jc w:val="center"/>
            <w:rPr>
              <w:rFonts w:asciiTheme="minorBidi" w:hAnsiTheme="minorBidi" w:cstheme="minorBidi"/>
              <w:rtl/>
            </w:rPr>
          </w:pPr>
          <w:r w:rsidRPr="00164EC2">
            <w:rPr>
              <w:rFonts w:asciiTheme="minorBidi" w:hAnsiTheme="minorBidi" w:cstheme="minorBidi"/>
              <w:noProof/>
            </w:rPr>
            <w:drawing>
              <wp:inline distT="0" distB="0" distL="0" distR="0" wp14:anchorId="27F28B74" wp14:editId="1EDC9CB6">
                <wp:extent cx="196850" cy="270510"/>
                <wp:effectExtent l="0" t="0" r="0" b="0"/>
                <wp:docPr id="1028" name="Pictur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988A89-3E7B-40F2-A2BF-2AA6FBA870EB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8" name="Picture 4">
                          <a:extLst>
                            <a:ext uri="{FF2B5EF4-FFF2-40B4-BE49-F238E27FC236}">
                              <a16:creationId xmlns:a16="http://schemas.microsoft.com/office/drawing/2014/main" id="{7C988A89-3E7B-40F2-A2BF-2AA6FBA870EB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850" cy="2705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0D8872E5" w14:textId="77777777" w:rsidR="009F04DC" w:rsidRPr="00164EC2" w:rsidRDefault="009F04DC" w:rsidP="00B75740">
          <w:pPr>
            <w:pStyle w:val="a7"/>
            <w:rPr>
              <w:rFonts w:asciiTheme="minorBidi" w:hAnsiTheme="minorBidi" w:cstheme="minorBidi"/>
              <w:b/>
              <w:bCs/>
              <w:w w:val="110"/>
              <w:rtl/>
            </w:rPr>
          </w:pPr>
          <w:r w:rsidRPr="00164EC2">
            <w:rPr>
              <w:rFonts w:asciiTheme="minorBidi" w:hAnsiTheme="minorBidi" w:cstheme="minorBidi"/>
              <w:b/>
              <w:bCs/>
              <w:w w:val="110"/>
              <w:rtl/>
            </w:rPr>
            <w:t>אוניברסיטת בן גוריון בנגב</w:t>
          </w:r>
        </w:p>
      </w:tc>
      <w:tc>
        <w:tcPr>
          <w:tcW w:w="5535" w:type="dxa"/>
          <w:vMerge w:val="restart"/>
        </w:tcPr>
        <w:p w14:paraId="46AC702A" w14:textId="77777777" w:rsidR="009F04DC" w:rsidRPr="00164EC2" w:rsidRDefault="009F04DC" w:rsidP="002B3D8C">
          <w:pPr>
            <w:pStyle w:val="a7"/>
            <w:jc w:val="right"/>
            <w:rPr>
              <w:rFonts w:asciiTheme="minorBidi" w:hAnsiTheme="minorBidi" w:cstheme="minorBidi"/>
              <w:b/>
              <w:bCs/>
              <w:rtl/>
            </w:rPr>
          </w:pPr>
          <w:r w:rsidRPr="00164EC2">
            <w:rPr>
              <w:rFonts w:asciiTheme="minorBidi" w:hAnsiTheme="minorBidi" w:cstheme="minorBidi"/>
              <w:b/>
              <w:bCs/>
              <w:rtl/>
            </w:rPr>
            <w:t>פרויקט בסיסי נתונים</w:t>
          </w:r>
        </w:p>
        <w:p w14:paraId="6057E534" w14:textId="77777777" w:rsidR="009F04DC" w:rsidRPr="00164EC2" w:rsidRDefault="009F04DC" w:rsidP="000A40D8">
          <w:pPr>
            <w:pStyle w:val="a7"/>
            <w:jc w:val="right"/>
            <w:rPr>
              <w:rFonts w:asciiTheme="minorBidi" w:hAnsiTheme="minorBidi" w:cstheme="minorBidi"/>
              <w:rtl/>
            </w:rPr>
          </w:pPr>
          <w:r w:rsidRPr="00164EC2">
            <w:rPr>
              <w:rFonts w:asciiTheme="minorBidi" w:hAnsiTheme="minorBidi" w:cstheme="minorBidi"/>
              <w:rtl/>
            </w:rPr>
            <w:t>חלק ב'</w:t>
          </w:r>
        </w:p>
      </w:tc>
    </w:tr>
    <w:tr w:rsidR="009F04DC" w:rsidRPr="00164EC2" w14:paraId="0D0DA9FC" w14:textId="77777777" w:rsidTr="003017DE">
      <w:tc>
        <w:tcPr>
          <w:tcW w:w="526" w:type="dxa"/>
          <w:vMerge/>
        </w:tcPr>
        <w:p w14:paraId="6AE840FE" w14:textId="77777777" w:rsidR="009F04DC" w:rsidRPr="00164EC2" w:rsidRDefault="009F04DC" w:rsidP="00B75740">
          <w:pPr>
            <w:pStyle w:val="a7"/>
            <w:rPr>
              <w:rFonts w:asciiTheme="minorBidi" w:hAnsiTheme="minorBidi" w:cstheme="minorBidi"/>
              <w:rtl/>
            </w:rPr>
          </w:pPr>
        </w:p>
      </w:tc>
      <w:tc>
        <w:tcPr>
          <w:tcW w:w="3402" w:type="dxa"/>
        </w:tcPr>
        <w:p w14:paraId="6B1248AE" w14:textId="77777777" w:rsidR="009F04DC" w:rsidRPr="00164EC2" w:rsidRDefault="009F04DC" w:rsidP="00B75740">
          <w:pPr>
            <w:pStyle w:val="a7"/>
            <w:rPr>
              <w:rFonts w:asciiTheme="minorBidi" w:hAnsiTheme="minorBidi" w:cstheme="minorBidi"/>
              <w:rtl/>
            </w:rPr>
          </w:pPr>
          <w:r w:rsidRPr="00164EC2">
            <w:rPr>
              <w:rFonts w:asciiTheme="minorBidi" w:hAnsiTheme="minorBidi" w:cstheme="minorBidi"/>
              <w:rtl/>
            </w:rPr>
            <w:t>המחלקה להנדסת תעשיה וניהול</w:t>
          </w:r>
        </w:p>
      </w:tc>
      <w:tc>
        <w:tcPr>
          <w:tcW w:w="5535" w:type="dxa"/>
          <w:vMerge/>
        </w:tcPr>
        <w:p w14:paraId="377B3785" w14:textId="77777777" w:rsidR="009F04DC" w:rsidRPr="00164EC2" w:rsidRDefault="009F04DC" w:rsidP="002B3D8C">
          <w:pPr>
            <w:pStyle w:val="a7"/>
            <w:jc w:val="right"/>
            <w:rPr>
              <w:rFonts w:asciiTheme="minorBidi" w:hAnsiTheme="minorBidi" w:cstheme="minorBidi"/>
              <w:rtl/>
            </w:rPr>
          </w:pPr>
        </w:p>
      </w:tc>
    </w:tr>
  </w:tbl>
  <w:p w14:paraId="603ED2A8" w14:textId="77777777" w:rsidR="009F04DC" w:rsidRDefault="009F04DC" w:rsidP="00B7574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16pt;height:23pt" o:bullet="t">
        <v:imagedata r:id="rId1" o:title="BGU-Logo-Orange-s"/>
      </v:shape>
    </w:pict>
  </w:numPicBullet>
  <w:numPicBullet w:numPicBulletId="1">
    <w:pict>
      <v:shape id="_x0000_i1111" type="#_x0000_t75" style="width:16pt;height:23pt" o:bullet="t">
        <v:imagedata r:id="rId2" o:title="BGU-Logo-Orange-t"/>
      </v:shape>
    </w:pict>
  </w:numPicBullet>
  <w:abstractNum w:abstractNumId="0" w15:restartNumberingAfterBreak="0">
    <w:nsid w:val="020527CF"/>
    <w:multiLevelType w:val="hybridMultilevel"/>
    <w:tmpl w:val="DB6C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84A07"/>
    <w:multiLevelType w:val="multilevel"/>
    <w:tmpl w:val="0409001D"/>
    <w:numStyleLink w:val="BGUList"/>
  </w:abstractNum>
  <w:abstractNum w:abstractNumId="2" w15:restartNumberingAfterBreak="0">
    <w:nsid w:val="041B3CA8"/>
    <w:multiLevelType w:val="hybridMultilevel"/>
    <w:tmpl w:val="51827DF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993EC7"/>
    <w:multiLevelType w:val="hybridMultilevel"/>
    <w:tmpl w:val="147E95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E06E88"/>
    <w:multiLevelType w:val="hybridMultilevel"/>
    <w:tmpl w:val="631C9926"/>
    <w:lvl w:ilvl="0" w:tplc="24506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D0752"/>
    <w:multiLevelType w:val="multilevel"/>
    <w:tmpl w:val="0409001D"/>
    <w:styleLink w:val="BGUList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Tahoma" w:hAnsi="Tahoma" w:cs="Times New Roman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ind w:left="720" w:hanging="360"/>
      </w:pPr>
      <w:rPr>
        <w:rFonts w:ascii="Tahoma" w:hAnsi="Tahoma" w:cs="Times New Roman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cs="Times New Roman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EB72DC1"/>
    <w:multiLevelType w:val="hybridMultilevel"/>
    <w:tmpl w:val="1FCE8B70"/>
    <w:lvl w:ilvl="0" w:tplc="E8CA32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9272A4"/>
    <w:multiLevelType w:val="hybridMultilevel"/>
    <w:tmpl w:val="8CD2E990"/>
    <w:lvl w:ilvl="0" w:tplc="24506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1260F2"/>
    <w:multiLevelType w:val="hybridMultilevel"/>
    <w:tmpl w:val="C4A0D7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6880E79"/>
    <w:multiLevelType w:val="hybridMultilevel"/>
    <w:tmpl w:val="D0921C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7013FA6"/>
    <w:multiLevelType w:val="hybridMultilevel"/>
    <w:tmpl w:val="11F2B7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F656A1"/>
    <w:multiLevelType w:val="hybridMultilevel"/>
    <w:tmpl w:val="4C5618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0A92D3E"/>
    <w:multiLevelType w:val="hybridMultilevel"/>
    <w:tmpl w:val="AEC2DE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81D1555"/>
    <w:multiLevelType w:val="hybridMultilevel"/>
    <w:tmpl w:val="3C4C7B0C"/>
    <w:lvl w:ilvl="0" w:tplc="24506BF8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 w15:restartNumberingAfterBreak="0">
    <w:nsid w:val="28224C62"/>
    <w:multiLevelType w:val="hybridMultilevel"/>
    <w:tmpl w:val="3BF20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AA659E3"/>
    <w:multiLevelType w:val="hybridMultilevel"/>
    <w:tmpl w:val="6864604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BE2488F"/>
    <w:multiLevelType w:val="hybridMultilevel"/>
    <w:tmpl w:val="680C2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F6041EC"/>
    <w:multiLevelType w:val="hybridMultilevel"/>
    <w:tmpl w:val="6C628140"/>
    <w:lvl w:ilvl="0" w:tplc="0896DA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bidi="he-IL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F6458DE"/>
    <w:multiLevelType w:val="hybridMultilevel"/>
    <w:tmpl w:val="2CAE73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20F1E75"/>
    <w:multiLevelType w:val="hybridMultilevel"/>
    <w:tmpl w:val="2E329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612763"/>
    <w:multiLevelType w:val="hybridMultilevel"/>
    <w:tmpl w:val="889A27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9D734AB"/>
    <w:multiLevelType w:val="hybridMultilevel"/>
    <w:tmpl w:val="A8705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DA2C68"/>
    <w:multiLevelType w:val="hybridMultilevel"/>
    <w:tmpl w:val="56CA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A511E9"/>
    <w:multiLevelType w:val="hybridMultilevel"/>
    <w:tmpl w:val="8C147B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295211D"/>
    <w:multiLevelType w:val="hybridMultilevel"/>
    <w:tmpl w:val="1C9862C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33A391B"/>
    <w:multiLevelType w:val="hybridMultilevel"/>
    <w:tmpl w:val="FD42517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4640546"/>
    <w:multiLevelType w:val="hybridMultilevel"/>
    <w:tmpl w:val="E75C6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50B02F7"/>
    <w:multiLevelType w:val="hybridMultilevel"/>
    <w:tmpl w:val="B67C34EC"/>
    <w:lvl w:ilvl="0" w:tplc="24506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E1083E"/>
    <w:multiLevelType w:val="hybridMultilevel"/>
    <w:tmpl w:val="A9D278D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E8A45FE"/>
    <w:multiLevelType w:val="hybridMultilevel"/>
    <w:tmpl w:val="AD0ACBC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9B36473"/>
    <w:multiLevelType w:val="hybridMultilevel"/>
    <w:tmpl w:val="B10824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C741CC2"/>
    <w:multiLevelType w:val="hybridMultilevel"/>
    <w:tmpl w:val="DF7AC9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EBD40B5"/>
    <w:multiLevelType w:val="hybridMultilevel"/>
    <w:tmpl w:val="653E73B8"/>
    <w:lvl w:ilvl="0" w:tplc="24506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E95171"/>
    <w:multiLevelType w:val="hybridMultilevel"/>
    <w:tmpl w:val="4FF61C76"/>
    <w:lvl w:ilvl="0" w:tplc="24506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8B5872"/>
    <w:multiLevelType w:val="hybridMultilevel"/>
    <w:tmpl w:val="987E94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39F1433"/>
    <w:multiLevelType w:val="hybridMultilevel"/>
    <w:tmpl w:val="2E329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E6C0D"/>
    <w:multiLevelType w:val="hybridMultilevel"/>
    <w:tmpl w:val="FA3C5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774EB0"/>
    <w:multiLevelType w:val="hybridMultilevel"/>
    <w:tmpl w:val="0798C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7CF38DA"/>
    <w:multiLevelType w:val="hybridMultilevel"/>
    <w:tmpl w:val="A75632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8375D0B"/>
    <w:multiLevelType w:val="hybridMultilevel"/>
    <w:tmpl w:val="77F6B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6D459F"/>
    <w:multiLevelType w:val="hybridMultilevel"/>
    <w:tmpl w:val="CB4A5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AD240C6"/>
    <w:multiLevelType w:val="hybridMultilevel"/>
    <w:tmpl w:val="6CEAA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CB17E44"/>
    <w:multiLevelType w:val="hybridMultilevel"/>
    <w:tmpl w:val="1FC41F04"/>
    <w:lvl w:ilvl="0" w:tplc="24506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B84E8B"/>
    <w:multiLevelType w:val="hybridMultilevel"/>
    <w:tmpl w:val="C79414BE"/>
    <w:lvl w:ilvl="0" w:tplc="24506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080121"/>
    <w:multiLevelType w:val="hybridMultilevel"/>
    <w:tmpl w:val="129689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61F4A64"/>
    <w:multiLevelType w:val="hybridMultilevel"/>
    <w:tmpl w:val="33EEA25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7B6451A"/>
    <w:multiLevelType w:val="hybridMultilevel"/>
    <w:tmpl w:val="764A8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B45208"/>
    <w:multiLevelType w:val="hybridMultilevel"/>
    <w:tmpl w:val="93665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F6A6701"/>
    <w:multiLevelType w:val="hybridMultilevel"/>
    <w:tmpl w:val="26DACBE8"/>
    <w:lvl w:ilvl="0" w:tplc="0896D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41041">
    <w:abstractNumId w:val="5"/>
  </w:num>
  <w:num w:numId="2" w16cid:durableId="1564871569">
    <w:abstractNumId w:val="1"/>
  </w:num>
  <w:num w:numId="3" w16cid:durableId="372853821">
    <w:abstractNumId w:val="38"/>
  </w:num>
  <w:num w:numId="4" w16cid:durableId="262805679">
    <w:abstractNumId w:val="0"/>
  </w:num>
  <w:num w:numId="5" w16cid:durableId="1839300407">
    <w:abstractNumId w:val="37"/>
  </w:num>
  <w:num w:numId="6" w16cid:durableId="918060953">
    <w:abstractNumId w:val="19"/>
  </w:num>
  <w:num w:numId="7" w16cid:durableId="1913805722">
    <w:abstractNumId w:val="39"/>
  </w:num>
  <w:num w:numId="8" w16cid:durableId="410347146">
    <w:abstractNumId w:val="48"/>
  </w:num>
  <w:num w:numId="9" w16cid:durableId="1459563694">
    <w:abstractNumId w:val="35"/>
  </w:num>
  <w:num w:numId="10" w16cid:durableId="1945573166">
    <w:abstractNumId w:val="44"/>
  </w:num>
  <w:num w:numId="11" w16cid:durableId="469637260">
    <w:abstractNumId w:val="31"/>
  </w:num>
  <w:num w:numId="12" w16cid:durableId="846790728">
    <w:abstractNumId w:val="22"/>
  </w:num>
  <w:num w:numId="13" w16cid:durableId="1532651222">
    <w:abstractNumId w:val="8"/>
  </w:num>
  <w:num w:numId="14" w16cid:durableId="461733031">
    <w:abstractNumId w:val="40"/>
  </w:num>
  <w:num w:numId="15" w16cid:durableId="1982805144">
    <w:abstractNumId w:val="34"/>
  </w:num>
  <w:num w:numId="16" w16cid:durableId="294063181">
    <w:abstractNumId w:val="21"/>
  </w:num>
  <w:num w:numId="17" w16cid:durableId="1671979031">
    <w:abstractNumId w:val="47"/>
  </w:num>
  <w:num w:numId="18" w16cid:durableId="640619975">
    <w:abstractNumId w:val="16"/>
  </w:num>
  <w:num w:numId="19" w16cid:durableId="1224874968">
    <w:abstractNumId w:val="36"/>
  </w:num>
  <w:num w:numId="20" w16cid:durableId="1672638235">
    <w:abstractNumId w:val="14"/>
  </w:num>
  <w:num w:numId="21" w16cid:durableId="1161384426">
    <w:abstractNumId w:val="41"/>
  </w:num>
  <w:num w:numId="22" w16cid:durableId="2046713486">
    <w:abstractNumId w:val="46"/>
  </w:num>
  <w:num w:numId="23" w16cid:durableId="1683627019">
    <w:abstractNumId w:val="11"/>
  </w:num>
  <w:num w:numId="24" w16cid:durableId="802306071">
    <w:abstractNumId w:val="26"/>
  </w:num>
  <w:num w:numId="25" w16cid:durableId="1035040371">
    <w:abstractNumId w:val="9"/>
  </w:num>
  <w:num w:numId="26" w16cid:durableId="1261910976">
    <w:abstractNumId w:val="2"/>
  </w:num>
  <w:num w:numId="27" w16cid:durableId="602147494">
    <w:abstractNumId w:val="28"/>
  </w:num>
  <w:num w:numId="28" w16cid:durableId="1289242727">
    <w:abstractNumId w:val="24"/>
  </w:num>
  <w:num w:numId="29" w16cid:durableId="1460302030">
    <w:abstractNumId w:val="45"/>
  </w:num>
  <w:num w:numId="30" w16cid:durableId="1346327126">
    <w:abstractNumId w:val="15"/>
  </w:num>
  <w:num w:numId="31" w16cid:durableId="1468011676">
    <w:abstractNumId w:val="29"/>
  </w:num>
  <w:num w:numId="32" w16cid:durableId="1976373183">
    <w:abstractNumId w:val="25"/>
  </w:num>
  <w:num w:numId="33" w16cid:durableId="736712587">
    <w:abstractNumId w:val="20"/>
  </w:num>
  <w:num w:numId="34" w16cid:durableId="1035693951">
    <w:abstractNumId w:val="23"/>
  </w:num>
  <w:num w:numId="35" w16cid:durableId="1361513732">
    <w:abstractNumId w:val="10"/>
  </w:num>
  <w:num w:numId="36" w16cid:durableId="1449353663">
    <w:abstractNumId w:val="18"/>
  </w:num>
  <w:num w:numId="37" w16cid:durableId="836649302">
    <w:abstractNumId w:val="6"/>
  </w:num>
  <w:num w:numId="38" w16cid:durableId="1533805270">
    <w:abstractNumId w:val="12"/>
  </w:num>
  <w:num w:numId="39" w16cid:durableId="132674406">
    <w:abstractNumId w:val="17"/>
  </w:num>
  <w:num w:numId="40" w16cid:durableId="929775076">
    <w:abstractNumId w:val="30"/>
  </w:num>
  <w:num w:numId="41" w16cid:durableId="1710260118">
    <w:abstractNumId w:val="3"/>
  </w:num>
  <w:num w:numId="42" w16cid:durableId="682318840">
    <w:abstractNumId w:val="42"/>
  </w:num>
  <w:num w:numId="43" w16cid:durableId="1069578417">
    <w:abstractNumId w:val="13"/>
  </w:num>
  <w:num w:numId="44" w16cid:durableId="1114206207">
    <w:abstractNumId w:val="43"/>
  </w:num>
  <w:num w:numId="45" w16cid:durableId="1964647921">
    <w:abstractNumId w:val="32"/>
  </w:num>
  <w:num w:numId="46" w16cid:durableId="772094376">
    <w:abstractNumId w:val="27"/>
  </w:num>
  <w:num w:numId="47" w16cid:durableId="126632348">
    <w:abstractNumId w:val="7"/>
  </w:num>
  <w:num w:numId="48" w16cid:durableId="1835754653">
    <w:abstractNumId w:val="33"/>
  </w:num>
  <w:num w:numId="49" w16cid:durableId="6072782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8E"/>
    <w:rsid w:val="0000678E"/>
    <w:rsid w:val="00010034"/>
    <w:rsid w:val="0001599D"/>
    <w:rsid w:val="00016EF9"/>
    <w:rsid w:val="0003105F"/>
    <w:rsid w:val="00032B54"/>
    <w:rsid w:val="0003655B"/>
    <w:rsid w:val="0004016F"/>
    <w:rsid w:val="00044107"/>
    <w:rsid w:val="00057D79"/>
    <w:rsid w:val="00063E16"/>
    <w:rsid w:val="00064A18"/>
    <w:rsid w:val="0007612B"/>
    <w:rsid w:val="00081727"/>
    <w:rsid w:val="00086126"/>
    <w:rsid w:val="0009325F"/>
    <w:rsid w:val="00096354"/>
    <w:rsid w:val="000A40D8"/>
    <w:rsid w:val="000A6CC4"/>
    <w:rsid w:val="000B01DB"/>
    <w:rsid w:val="000B65CB"/>
    <w:rsid w:val="000B7A80"/>
    <w:rsid w:val="000C2C15"/>
    <w:rsid w:val="000D33F0"/>
    <w:rsid w:val="000E6409"/>
    <w:rsid w:val="000F0F4D"/>
    <w:rsid w:val="000F3A7B"/>
    <w:rsid w:val="000F5C20"/>
    <w:rsid w:val="00102200"/>
    <w:rsid w:val="00105A0D"/>
    <w:rsid w:val="001066A9"/>
    <w:rsid w:val="00122FC2"/>
    <w:rsid w:val="00126B6F"/>
    <w:rsid w:val="00131C95"/>
    <w:rsid w:val="00132C4A"/>
    <w:rsid w:val="00151A8E"/>
    <w:rsid w:val="00157F47"/>
    <w:rsid w:val="00164EC2"/>
    <w:rsid w:val="00171A32"/>
    <w:rsid w:val="00175DC4"/>
    <w:rsid w:val="001834B0"/>
    <w:rsid w:val="00186E61"/>
    <w:rsid w:val="00190F58"/>
    <w:rsid w:val="001927A6"/>
    <w:rsid w:val="001A0298"/>
    <w:rsid w:val="001A643C"/>
    <w:rsid w:val="001B4618"/>
    <w:rsid w:val="001B6F6B"/>
    <w:rsid w:val="001C6B1C"/>
    <w:rsid w:val="001D6424"/>
    <w:rsid w:val="001E5049"/>
    <w:rsid w:val="001E6A8B"/>
    <w:rsid w:val="001F5E77"/>
    <w:rsid w:val="0020523D"/>
    <w:rsid w:val="00207116"/>
    <w:rsid w:val="002148AC"/>
    <w:rsid w:val="0021678C"/>
    <w:rsid w:val="0022081B"/>
    <w:rsid w:val="00222D55"/>
    <w:rsid w:val="002317A1"/>
    <w:rsid w:val="00236327"/>
    <w:rsid w:val="00251E5A"/>
    <w:rsid w:val="00267A1A"/>
    <w:rsid w:val="00270077"/>
    <w:rsid w:val="0028067D"/>
    <w:rsid w:val="002845B3"/>
    <w:rsid w:val="002864F8"/>
    <w:rsid w:val="002B3D66"/>
    <w:rsid w:val="002B3D8C"/>
    <w:rsid w:val="002C5196"/>
    <w:rsid w:val="002D516D"/>
    <w:rsid w:val="002E3136"/>
    <w:rsid w:val="002E4825"/>
    <w:rsid w:val="002F5309"/>
    <w:rsid w:val="003017DE"/>
    <w:rsid w:val="00303E4A"/>
    <w:rsid w:val="003041BB"/>
    <w:rsid w:val="00314EDD"/>
    <w:rsid w:val="00321522"/>
    <w:rsid w:val="00323273"/>
    <w:rsid w:val="00327D23"/>
    <w:rsid w:val="00342C40"/>
    <w:rsid w:val="003465C6"/>
    <w:rsid w:val="003533A7"/>
    <w:rsid w:val="00356C09"/>
    <w:rsid w:val="00357A46"/>
    <w:rsid w:val="0036408E"/>
    <w:rsid w:val="00367D43"/>
    <w:rsid w:val="00370D8A"/>
    <w:rsid w:val="00372284"/>
    <w:rsid w:val="00380BC2"/>
    <w:rsid w:val="00385AF5"/>
    <w:rsid w:val="00387833"/>
    <w:rsid w:val="003A64DC"/>
    <w:rsid w:val="003C1C41"/>
    <w:rsid w:val="003C526A"/>
    <w:rsid w:val="003D065C"/>
    <w:rsid w:val="003D27F3"/>
    <w:rsid w:val="00412BBF"/>
    <w:rsid w:val="00424A96"/>
    <w:rsid w:val="00434426"/>
    <w:rsid w:val="00441FE4"/>
    <w:rsid w:val="0045520A"/>
    <w:rsid w:val="004602E9"/>
    <w:rsid w:val="00471D9A"/>
    <w:rsid w:val="00477EB6"/>
    <w:rsid w:val="00482F30"/>
    <w:rsid w:val="004A28A9"/>
    <w:rsid w:val="004B0858"/>
    <w:rsid w:val="004B1DF9"/>
    <w:rsid w:val="004C1B3E"/>
    <w:rsid w:val="004D1095"/>
    <w:rsid w:val="004D1294"/>
    <w:rsid w:val="004D5DF2"/>
    <w:rsid w:val="004E08A6"/>
    <w:rsid w:val="004E0A78"/>
    <w:rsid w:val="004E5542"/>
    <w:rsid w:val="004F38B4"/>
    <w:rsid w:val="004F70F9"/>
    <w:rsid w:val="00511525"/>
    <w:rsid w:val="00512EAD"/>
    <w:rsid w:val="005271B9"/>
    <w:rsid w:val="005524B9"/>
    <w:rsid w:val="005530F8"/>
    <w:rsid w:val="00573898"/>
    <w:rsid w:val="005865A5"/>
    <w:rsid w:val="005902DB"/>
    <w:rsid w:val="0059551A"/>
    <w:rsid w:val="0059588F"/>
    <w:rsid w:val="005A2236"/>
    <w:rsid w:val="005A6118"/>
    <w:rsid w:val="005B68D5"/>
    <w:rsid w:val="005C1508"/>
    <w:rsid w:val="005C5FDA"/>
    <w:rsid w:val="005E7952"/>
    <w:rsid w:val="005F33F1"/>
    <w:rsid w:val="00617D2C"/>
    <w:rsid w:val="00617E3C"/>
    <w:rsid w:val="00625B7F"/>
    <w:rsid w:val="00626207"/>
    <w:rsid w:val="006325F3"/>
    <w:rsid w:val="006415C9"/>
    <w:rsid w:val="00642D7C"/>
    <w:rsid w:val="006459E8"/>
    <w:rsid w:val="0064684E"/>
    <w:rsid w:val="0065538E"/>
    <w:rsid w:val="006672D2"/>
    <w:rsid w:val="006713CF"/>
    <w:rsid w:val="006A4301"/>
    <w:rsid w:val="006A618F"/>
    <w:rsid w:val="006C7A9E"/>
    <w:rsid w:val="006D46E5"/>
    <w:rsid w:val="006E1492"/>
    <w:rsid w:val="006E1BCB"/>
    <w:rsid w:val="006F312C"/>
    <w:rsid w:val="006F4905"/>
    <w:rsid w:val="007079E2"/>
    <w:rsid w:val="00723ABE"/>
    <w:rsid w:val="00725484"/>
    <w:rsid w:val="0074456E"/>
    <w:rsid w:val="00744587"/>
    <w:rsid w:val="007460CC"/>
    <w:rsid w:val="00751617"/>
    <w:rsid w:val="00754ADE"/>
    <w:rsid w:val="00755C9E"/>
    <w:rsid w:val="007564FE"/>
    <w:rsid w:val="007600F2"/>
    <w:rsid w:val="00764794"/>
    <w:rsid w:val="00786ED7"/>
    <w:rsid w:val="00787673"/>
    <w:rsid w:val="00794572"/>
    <w:rsid w:val="007A516F"/>
    <w:rsid w:val="007B579E"/>
    <w:rsid w:val="007C1935"/>
    <w:rsid w:val="007C5893"/>
    <w:rsid w:val="007D40BD"/>
    <w:rsid w:val="007F086D"/>
    <w:rsid w:val="007F267A"/>
    <w:rsid w:val="007F5FCF"/>
    <w:rsid w:val="00811B0C"/>
    <w:rsid w:val="00812AAE"/>
    <w:rsid w:val="00823907"/>
    <w:rsid w:val="00836FEE"/>
    <w:rsid w:val="0084187D"/>
    <w:rsid w:val="00842B5B"/>
    <w:rsid w:val="00845AE8"/>
    <w:rsid w:val="00846A3A"/>
    <w:rsid w:val="00847970"/>
    <w:rsid w:val="0086252A"/>
    <w:rsid w:val="00872450"/>
    <w:rsid w:val="0088055E"/>
    <w:rsid w:val="008838BA"/>
    <w:rsid w:val="00883C6A"/>
    <w:rsid w:val="00890B14"/>
    <w:rsid w:val="008952ED"/>
    <w:rsid w:val="008A364D"/>
    <w:rsid w:val="008A48A8"/>
    <w:rsid w:val="008B3585"/>
    <w:rsid w:val="008D0BBE"/>
    <w:rsid w:val="008D7470"/>
    <w:rsid w:val="008D749E"/>
    <w:rsid w:val="008F059F"/>
    <w:rsid w:val="00903176"/>
    <w:rsid w:val="0090327A"/>
    <w:rsid w:val="009215DA"/>
    <w:rsid w:val="009255EA"/>
    <w:rsid w:val="00930690"/>
    <w:rsid w:val="00933A29"/>
    <w:rsid w:val="009511AA"/>
    <w:rsid w:val="00951B8F"/>
    <w:rsid w:val="0095215E"/>
    <w:rsid w:val="00957DB4"/>
    <w:rsid w:val="00975847"/>
    <w:rsid w:val="00990034"/>
    <w:rsid w:val="00994E2D"/>
    <w:rsid w:val="009A3332"/>
    <w:rsid w:val="009B026D"/>
    <w:rsid w:val="009B1007"/>
    <w:rsid w:val="009C6D13"/>
    <w:rsid w:val="009E1443"/>
    <w:rsid w:val="009E6EE4"/>
    <w:rsid w:val="009F04DC"/>
    <w:rsid w:val="009F1A9D"/>
    <w:rsid w:val="00A114B2"/>
    <w:rsid w:val="00A16712"/>
    <w:rsid w:val="00A27FA7"/>
    <w:rsid w:val="00A50494"/>
    <w:rsid w:val="00A73284"/>
    <w:rsid w:val="00A805C6"/>
    <w:rsid w:val="00A832C5"/>
    <w:rsid w:val="00A83E60"/>
    <w:rsid w:val="00A85029"/>
    <w:rsid w:val="00A86E27"/>
    <w:rsid w:val="00A906A6"/>
    <w:rsid w:val="00A95793"/>
    <w:rsid w:val="00AA2F57"/>
    <w:rsid w:val="00AA430B"/>
    <w:rsid w:val="00AB2D23"/>
    <w:rsid w:val="00AB65D3"/>
    <w:rsid w:val="00AD269A"/>
    <w:rsid w:val="00AE6C7B"/>
    <w:rsid w:val="00AE728E"/>
    <w:rsid w:val="00B064AC"/>
    <w:rsid w:val="00B0734B"/>
    <w:rsid w:val="00B146B6"/>
    <w:rsid w:val="00B1532E"/>
    <w:rsid w:val="00B1689A"/>
    <w:rsid w:val="00B201DD"/>
    <w:rsid w:val="00B22226"/>
    <w:rsid w:val="00B2317C"/>
    <w:rsid w:val="00B373ED"/>
    <w:rsid w:val="00B3799F"/>
    <w:rsid w:val="00B444E9"/>
    <w:rsid w:val="00B4657E"/>
    <w:rsid w:val="00B4751E"/>
    <w:rsid w:val="00B5005F"/>
    <w:rsid w:val="00B627A4"/>
    <w:rsid w:val="00B62C28"/>
    <w:rsid w:val="00B663E5"/>
    <w:rsid w:val="00B667C0"/>
    <w:rsid w:val="00B73130"/>
    <w:rsid w:val="00B75740"/>
    <w:rsid w:val="00BA0EDF"/>
    <w:rsid w:val="00BA732E"/>
    <w:rsid w:val="00BB48C4"/>
    <w:rsid w:val="00BB5BA5"/>
    <w:rsid w:val="00BB60A0"/>
    <w:rsid w:val="00BD0428"/>
    <w:rsid w:val="00BE375D"/>
    <w:rsid w:val="00BF0141"/>
    <w:rsid w:val="00BF5F64"/>
    <w:rsid w:val="00BF6A09"/>
    <w:rsid w:val="00C13F47"/>
    <w:rsid w:val="00C16E60"/>
    <w:rsid w:val="00C20545"/>
    <w:rsid w:val="00C3582E"/>
    <w:rsid w:val="00C478C0"/>
    <w:rsid w:val="00C47E64"/>
    <w:rsid w:val="00C5660B"/>
    <w:rsid w:val="00C82286"/>
    <w:rsid w:val="00C83362"/>
    <w:rsid w:val="00C85B67"/>
    <w:rsid w:val="00C85E02"/>
    <w:rsid w:val="00C87894"/>
    <w:rsid w:val="00C909D0"/>
    <w:rsid w:val="00CA52EC"/>
    <w:rsid w:val="00CA6E52"/>
    <w:rsid w:val="00CB1EE7"/>
    <w:rsid w:val="00CB31CD"/>
    <w:rsid w:val="00CB477B"/>
    <w:rsid w:val="00CD3542"/>
    <w:rsid w:val="00CE35C9"/>
    <w:rsid w:val="00CE3D8A"/>
    <w:rsid w:val="00D04DF8"/>
    <w:rsid w:val="00D305B4"/>
    <w:rsid w:val="00D36574"/>
    <w:rsid w:val="00D449AA"/>
    <w:rsid w:val="00D4560B"/>
    <w:rsid w:val="00D50D46"/>
    <w:rsid w:val="00D67DD1"/>
    <w:rsid w:val="00D71AFF"/>
    <w:rsid w:val="00D73FB6"/>
    <w:rsid w:val="00D825B2"/>
    <w:rsid w:val="00D8759B"/>
    <w:rsid w:val="00DA3292"/>
    <w:rsid w:val="00DB1C83"/>
    <w:rsid w:val="00DC0D48"/>
    <w:rsid w:val="00DC7848"/>
    <w:rsid w:val="00DD0BFE"/>
    <w:rsid w:val="00DD332C"/>
    <w:rsid w:val="00DE0042"/>
    <w:rsid w:val="00DE2864"/>
    <w:rsid w:val="00DE319D"/>
    <w:rsid w:val="00E04933"/>
    <w:rsid w:val="00E10BFD"/>
    <w:rsid w:val="00E16911"/>
    <w:rsid w:val="00E1793F"/>
    <w:rsid w:val="00E200C4"/>
    <w:rsid w:val="00E22B36"/>
    <w:rsid w:val="00E31D62"/>
    <w:rsid w:val="00E3264C"/>
    <w:rsid w:val="00E41F5A"/>
    <w:rsid w:val="00E46B8F"/>
    <w:rsid w:val="00E51500"/>
    <w:rsid w:val="00E53ECA"/>
    <w:rsid w:val="00E546C7"/>
    <w:rsid w:val="00E5501B"/>
    <w:rsid w:val="00E63CC6"/>
    <w:rsid w:val="00E808CE"/>
    <w:rsid w:val="00E954DC"/>
    <w:rsid w:val="00EA00BB"/>
    <w:rsid w:val="00EB579A"/>
    <w:rsid w:val="00EB79DE"/>
    <w:rsid w:val="00EC7A80"/>
    <w:rsid w:val="00ED238F"/>
    <w:rsid w:val="00EE2DD7"/>
    <w:rsid w:val="00EE621B"/>
    <w:rsid w:val="00EE6B41"/>
    <w:rsid w:val="00EE71FC"/>
    <w:rsid w:val="00EE7800"/>
    <w:rsid w:val="00EF2EEC"/>
    <w:rsid w:val="00F01C09"/>
    <w:rsid w:val="00F033A1"/>
    <w:rsid w:val="00F03A5D"/>
    <w:rsid w:val="00F146D0"/>
    <w:rsid w:val="00F23C5C"/>
    <w:rsid w:val="00F308B1"/>
    <w:rsid w:val="00F63054"/>
    <w:rsid w:val="00F6512A"/>
    <w:rsid w:val="00F7412A"/>
    <w:rsid w:val="00F814B1"/>
    <w:rsid w:val="00F850E0"/>
    <w:rsid w:val="00F873E1"/>
    <w:rsid w:val="00F9581D"/>
    <w:rsid w:val="00FA3B08"/>
    <w:rsid w:val="00FB5D17"/>
    <w:rsid w:val="00FB67B6"/>
    <w:rsid w:val="00FC519D"/>
    <w:rsid w:val="00FC6390"/>
    <w:rsid w:val="00FD37DF"/>
    <w:rsid w:val="00FE1662"/>
    <w:rsid w:val="00FE1CE9"/>
    <w:rsid w:val="00FE727F"/>
    <w:rsid w:val="00FE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2E21D5"/>
  <w15:docId w15:val="{388F88B5-A8FD-4555-A8A8-72026B882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3F0"/>
    <w:pPr>
      <w:bidi/>
      <w:spacing w:after="200" w:line="276" w:lineRule="auto"/>
      <w:jc w:val="both"/>
    </w:pPr>
    <w:rPr>
      <w:rFonts w:cs="Tahoma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D332C"/>
    <w:pPr>
      <w:keepNext/>
      <w:keepLines/>
      <w:spacing w:before="480" w:after="0"/>
      <w:outlineLvl w:val="0"/>
    </w:pPr>
    <w:rPr>
      <w:rFonts w:ascii="Cambria" w:eastAsia="Times New Roman" w:hAnsi="Cambria" w:cs="Guttman Adii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DD332C"/>
    <w:pPr>
      <w:keepNext/>
      <w:keepLines/>
      <w:spacing w:before="200" w:after="0"/>
      <w:outlineLvl w:val="1"/>
    </w:pPr>
    <w:rPr>
      <w:rFonts w:ascii="Cambria" w:eastAsia="Times New Roman" w:hAnsi="Cambria" w:cs="Guttman Adii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511AA"/>
    <w:pPr>
      <w:keepNext/>
      <w:spacing w:before="240" w:after="60"/>
      <w:outlineLvl w:val="2"/>
    </w:pPr>
    <w:rPr>
      <w:rFonts w:ascii="Cambria" w:eastAsia="Times New Roman" w:hAnsi="Cambria" w:cs="Guttman Adii"/>
      <w:b/>
      <w:bCs/>
      <w:color w:val="548DD4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1152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Guttman Adii"/>
      <w:color w:val="17365D"/>
      <w:spacing w:val="5"/>
      <w:kern w:val="28"/>
      <w:sz w:val="52"/>
      <w:szCs w:val="56"/>
    </w:rPr>
  </w:style>
  <w:style w:type="character" w:customStyle="1" w:styleId="a4">
    <w:name w:val="כותרת טקסט תו"/>
    <w:link w:val="a3"/>
    <w:uiPriority w:val="10"/>
    <w:rsid w:val="00511525"/>
    <w:rPr>
      <w:rFonts w:ascii="Cambria" w:eastAsia="Times New Roman" w:hAnsi="Cambria" w:cs="Guttman Adii"/>
      <w:color w:val="17365D"/>
      <w:spacing w:val="5"/>
      <w:kern w:val="28"/>
      <w:sz w:val="5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1525"/>
    <w:pPr>
      <w:numPr>
        <w:ilvl w:val="1"/>
      </w:numPr>
    </w:pPr>
    <w:rPr>
      <w:rFonts w:ascii="Cambria" w:eastAsia="Times New Roman" w:hAnsi="Cambria" w:cs="Guttman Adii"/>
      <w:i/>
      <w:color w:val="4F81BD"/>
      <w:spacing w:val="15"/>
      <w:sz w:val="24"/>
      <w:szCs w:val="28"/>
    </w:rPr>
  </w:style>
  <w:style w:type="character" w:customStyle="1" w:styleId="a6">
    <w:name w:val="כותרת משנה תו"/>
    <w:link w:val="a5"/>
    <w:uiPriority w:val="11"/>
    <w:rsid w:val="00511525"/>
    <w:rPr>
      <w:rFonts w:ascii="Cambria" w:eastAsia="Times New Roman" w:hAnsi="Cambria" w:cs="Guttman Adii"/>
      <w:i/>
      <w:color w:val="4F81BD"/>
      <w:spacing w:val="15"/>
      <w:sz w:val="24"/>
      <w:szCs w:val="28"/>
    </w:rPr>
  </w:style>
  <w:style w:type="character" w:customStyle="1" w:styleId="10">
    <w:name w:val="כותרת 1 תו"/>
    <w:link w:val="1"/>
    <w:uiPriority w:val="9"/>
    <w:rsid w:val="00DD332C"/>
    <w:rPr>
      <w:rFonts w:ascii="Cambria" w:eastAsia="Times New Roman" w:hAnsi="Cambria" w:cs="Guttman Adii"/>
      <w:b/>
      <w:bCs/>
      <w:color w:val="365F91"/>
      <w:sz w:val="28"/>
      <w:szCs w:val="28"/>
    </w:rPr>
  </w:style>
  <w:style w:type="character" w:customStyle="1" w:styleId="20">
    <w:name w:val="כותרת 2 תו"/>
    <w:link w:val="2"/>
    <w:uiPriority w:val="9"/>
    <w:rsid w:val="00DD332C"/>
    <w:rPr>
      <w:rFonts w:ascii="Cambria" w:eastAsia="Times New Roman" w:hAnsi="Cambria" w:cs="Guttman Adii"/>
      <w:b/>
      <w:bCs/>
      <w:color w:val="4F81BD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B757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כותרת עליונה תו"/>
    <w:link w:val="a7"/>
    <w:uiPriority w:val="99"/>
    <w:rsid w:val="00B75740"/>
    <w:rPr>
      <w:rFonts w:cs="Tahoma"/>
    </w:rPr>
  </w:style>
  <w:style w:type="paragraph" w:styleId="a9">
    <w:name w:val="footer"/>
    <w:basedOn w:val="a"/>
    <w:link w:val="aa"/>
    <w:uiPriority w:val="99"/>
    <w:unhideWhenUsed/>
    <w:rsid w:val="00B757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כותרת תחתונה תו"/>
    <w:link w:val="a9"/>
    <w:uiPriority w:val="99"/>
    <w:rsid w:val="00B75740"/>
    <w:rPr>
      <w:rFonts w:cs="Tahoma"/>
    </w:rPr>
  </w:style>
  <w:style w:type="table" w:styleId="ab">
    <w:name w:val="Table Grid"/>
    <w:basedOn w:val="a1"/>
    <w:uiPriority w:val="59"/>
    <w:rsid w:val="00B7574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B7574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d">
    <w:name w:val="טקסט בלונים תו"/>
    <w:link w:val="ac"/>
    <w:uiPriority w:val="99"/>
    <w:semiHidden/>
    <w:rsid w:val="00B75740"/>
    <w:rPr>
      <w:rFonts w:ascii="Tahoma" w:hAnsi="Tahoma" w:cs="Tahoma"/>
      <w:sz w:val="16"/>
      <w:szCs w:val="16"/>
    </w:rPr>
  </w:style>
  <w:style w:type="numbering" w:customStyle="1" w:styleId="BGUList">
    <w:name w:val="BGU List"/>
    <w:uiPriority w:val="99"/>
    <w:rsid w:val="00B75740"/>
    <w:pPr>
      <w:numPr>
        <w:numId w:val="1"/>
      </w:numPr>
    </w:pPr>
  </w:style>
  <w:style w:type="paragraph" w:styleId="ae">
    <w:name w:val="List Paragraph"/>
    <w:basedOn w:val="a"/>
    <w:uiPriority w:val="34"/>
    <w:qFormat/>
    <w:rsid w:val="00B75740"/>
    <w:pPr>
      <w:ind w:left="720"/>
      <w:contextualSpacing/>
    </w:pPr>
  </w:style>
  <w:style w:type="character" w:styleId="Hyperlink">
    <w:name w:val="Hyperlink"/>
    <w:uiPriority w:val="99"/>
    <w:unhideWhenUsed/>
    <w:rsid w:val="00C5660B"/>
    <w:rPr>
      <w:color w:val="0000FF"/>
      <w:u w:val="single"/>
    </w:rPr>
  </w:style>
  <w:style w:type="table" w:styleId="-2">
    <w:name w:val="Light Grid Accent 2"/>
    <w:basedOn w:val="a1"/>
    <w:uiPriority w:val="62"/>
    <w:rsid w:val="009C6D13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character" w:styleId="af">
    <w:name w:val="Subtle Emphasis"/>
    <w:uiPriority w:val="19"/>
    <w:qFormat/>
    <w:rsid w:val="0090327A"/>
    <w:rPr>
      <w:i/>
      <w:iCs/>
      <w:color w:val="808080"/>
    </w:rPr>
  </w:style>
  <w:style w:type="paragraph" w:styleId="af0">
    <w:name w:val="No Spacing"/>
    <w:uiPriority w:val="1"/>
    <w:qFormat/>
    <w:rsid w:val="000D33F0"/>
    <w:pPr>
      <w:bidi/>
      <w:jc w:val="both"/>
    </w:pPr>
    <w:rPr>
      <w:rFonts w:cs="Tahoma"/>
      <w:sz w:val="22"/>
      <w:szCs w:val="22"/>
    </w:rPr>
  </w:style>
  <w:style w:type="character" w:styleId="FollowedHyperlink">
    <w:name w:val="FollowedHyperlink"/>
    <w:uiPriority w:val="99"/>
    <w:semiHidden/>
    <w:unhideWhenUsed/>
    <w:rsid w:val="009215DA"/>
    <w:rPr>
      <w:color w:val="800080"/>
      <w:u w:val="single"/>
    </w:rPr>
  </w:style>
  <w:style w:type="character" w:customStyle="1" w:styleId="30">
    <w:name w:val="כותרת 3 תו"/>
    <w:link w:val="3"/>
    <w:uiPriority w:val="9"/>
    <w:rsid w:val="009511AA"/>
    <w:rPr>
      <w:rFonts w:ascii="Cambria" w:eastAsia="Times New Roman" w:hAnsi="Cambria" w:cs="Guttman Adii"/>
      <w:b/>
      <w:bCs/>
      <w:color w:val="548DD4"/>
      <w:sz w:val="26"/>
      <w:szCs w:val="26"/>
    </w:rPr>
  </w:style>
  <w:style w:type="character" w:styleId="af1">
    <w:name w:val="annotation reference"/>
    <w:uiPriority w:val="99"/>
    <w:semiHidden/>
    <w:unhideWhenUsed/>
    <w:rsid w:val="005A6118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5A6118"/>
    <w:rPr>
      <w:sz w:val="20"/>
      <w:szCs w:val="20"/>
    </w:rPr>
  </w:style>
  <w:style w:type="character" w:customStyle="1" w:styleId="af3">
    <w:name w:val="טקסט הערה תו"/>
    <w:link w:val="af2"/>
    <w:uiPriority w:val="99"/>
    <w:semiHidden/>
    <w:rsid w:val="005A6118"/>
    <w:rPr>
      <w:rFonts w:cs="Tahoma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5A6118"/>
    <w:rPr>
      <w:b/>
      <w:bCs/>
    </w:rPr>
  </w:style>
  <w:style w:type="character" w:customStyle="1" w:styleId="af5">
    <w:name w:val="נושא הערה תו"/>
    <w:link w:val="af4"/>
    <w:uiPriority w:val="99"/>
    <w:semiHidden/>
    <w:rsid w:val="005A6118"/>
    <w:rPr>
      <w:rFonts w:cs="Tahoma"/>
      <w:b/>
      <w:bCs/>
    </w:rPr>
  </w:style>
  <w:style w:type="character" w:styleId="af6">
    <w:name w:val="Placeholder Text"/>
    <w:basedOn w:val="a0"/>
    <w:uiPriority w:val="99"/>
    <w:semiHidden/>
    <w:rsid w:val="009F04DC"/>
    <w:rPr>
      <w:color w:val="808080"/>
    </w:rPr>
  </w:style>
  <w:style w:type="character" w:customStyle="1" w:styleId="SubtleEmphasis1">
    <w:name w:val="Subtle Emphasis1"/>
    <w:uiPriority w:val="19"/>
    <w:qFormat/>
    <w:rsid w:val="003017DE"/>
    <w:rPr>
      <w:i/>
      <w:iCs/>
      <w:color w:val="808080"/>
    </w:rPr>
  </w:style>
  <w:style w:type="character" w:styleId="af7">
    <w:name w:val="Unresolved Mention"/>
    <w:basedOn w:val="a0"/>
    <w:uiPriority w:val="99"/>
    <w:semiHidden/>
    <w:unhideWhenUsed/>
    <w:rsid w:val="00122F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oam%20Nelke\Application%20Data\Microsoft\Templates\BGU%20No-Tit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8C8D4-1C64-4D56-9F03-C6BA463A1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BGU No-Title</Template>
  <TotalTime>34</TotalTime>
  <Pages>9</Pages>
  <Words>1464</Words>
  <Characters>7325</Characters>
  <Application>Microsoft Office Word</Application>
  <DocSecurity>0</DocSecurity>
  <Lines>61</Lines>
  <Paragraphs>17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8772</CharactersWithSpaces>
  <SharedDoc>false</SharedDoc>
  <HLinks>
    <vt:vector size="12" baseType="variant">
      <vt:variant>
        <vt:i4>5767244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http://msdn.microsoft.com/en-us/library/aa258271.aspx</vt:lpwstr>
      </vt:variant>
      <vt:variant>
        <vt:lpwstr/>
      </vt:variant>
      <vt:variant>
        <vt:i4>3932275</vt:i4>
      </vt:variant>
      <vt:variant>
        <vt:i4>0</vt:i4>
      </vt:variant>
      <vt:variant>
        <vt:i4>0</vt:i4>
      </vt:variant>
      <vt:variant>
        <vt:i4>5</vt:i4>
      </vt:variant>
      <vt:variant>
        <vt:lpwstr>http://www.website.com/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Nelke</dc:creator>
  <cp:keywords/>
  <dc:description/>
  <cp:lastModifiedBy>מאי הורוביץ</cp:lastModifiedBy>
  <cp:revision>3</cp:revision>
  <dcterms:created xsi:type="dcterms:W3CDTF">2022-06-16T11:12:00Z</dcterms:created>
  <dcterms:modified xsi:type="dcterms:W3CDTF">2022-06-16T13:09:00Z</dcterms:modified>
</cp:coreProperties>
</file>